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247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C1C3F0C" w14:textId="556C3AC0" w:rsidR="00D560C9" w:rsidRPr="00844988" w:rsidRDefault="00A262C1" w:rsidP="004771C9">
      <w:pPr>
        <w:pStyle w:val="Vireliouraai"/>
      </w:pPr>
      <w:r>
        <w:t xml:space="preserve">INFORMATIKOS </w:t>
      </w:r>
      <w:r w:rsidR="00404E84">
        <w:t>FAKULTETAS</w:t>
      </w:r>
    </w:p>
    <w:p w14:paraId="52AB7F15" w14:textId="77777777" w:rsidR="00D560C9" w:rsidRPr="00844988" w:rsidRDefault="00D560C9" w:rsidP="004771C9">
      <w:pPr>
        <w:pStyle w:val="Vireliouraai"/>
      </w:pPr>
    </w:p>
    <w:p w14:paraId="18372CA9" w14:textId="77777777" w:rsidR="00D560C9" w:rsidRPr="00844988" w:rsidRDefault="00D560C9" w:rsidP="004771C9">
      <w:pPr>
        <w:pStyle w:val="Vireliouraai"/>
      </w:pPr>
    </w:p>
    <w:p w14:paraId="17B915AE" w14:textId="77777777" w:rsidR="00D560C9" w:rsidRPr="00844988" w:rsidRDefault="00D560C9" w:rsidP="004771C9">
      <w:pPr>
        <w:pStyle w:val="Vireliouraai"/>
      </w:pPr>
    </w:p>
    <w:p w14:paraId="32817639" w14:textId="77777777" w:rsidR="00D560C9" w:rsidRPr="00844988" w:rsidRDefault="00D560C9" w:rsidP="004771C9">
      <w:pPr>
        <w:pStyle w:val="Vireliouraai"/>
      </w:pPr>
    </w:p>
    <w:p w14:paraId="2BA14386" w14:textId="77777777" w:rsidR="00D560C9" w:rsidRPr="00844988" w:rsidRDefault="00D560C9" w:rsidP="004771C9">
      <w:pPr>
        <w:pStyle w:val="Vireliouraai"/>
      </w:pPr>
    </w:p>
    <w:p w14:paraId="64A824D9" w14:textId="77777777" w:rsidR="00D560C9" w:rsidRPr="00844988" w:rsidRDefault="00D560C9" w:rsidP="004771C9">
      <w:pPr>
        <w:pStyle w:val="Vireliouraai"/>
      </w:pPr>
    </w:p>
    <w:p w14:paraId="219A8960" w14:textId="77777777" w:rsidR="004C3D88" w:rsidRPr="00844988" w:rsidRDefault="004C3D88" w:rsidP="004771C9">
      <w:pPr>
        <w:pStyle w:val="Vireliouraai"/>
      </w:pPr>
    </w:p>
    <w:p w14:paraId="4094FAF9" w14:textId="77777777" w:rsidR="004C3D88" w:rsidRPr="00844988" w:rsidRDefault="004C3D88" w:rsidP="004771C9">
      <w:pPr>
        <w:pStyle w:val="Vireliouraai"/>
      </w:pPr>
    </w:p>
    <w:p w14:paraId="2E6CE6CB" w14:textId="77777777" w:rsidR="00D560C9" w:rsidRPr="00844988" w:rsidRDefault="00D560C9" w:rsidP="004771C9">
      <w:pPr>
        <w:pStyle w:val="Vireliouraai"/>
      </w:pPr>
    </w:p>
    <w:p w14:paraId="22DEC666" w14:textId="77777777" w:rsidR="00D560C9" w:rsidRPr="00844988" w:rsidRDefault="00D560C9" w:rsidP="004771C9">
      <w:pPr>
        <w:pStyle w:val="Vireliouraai"/>
      </w:pPr>
    </w:p>
    <w:p w14:paraId="576E09ED" w14:textId="77777777" w:rsidR="00D560C9" w:rsidRPr="00844988" w:rsidRDefault="00D560C9" w:rsidP="004771C9">
      <w:pPr>
        <w:pStyle w:val="Vireliouraai"/>
      </w:pPr>
    </w:p>
    <w:p w14:paraId="337F9EE4" w14:textId="7E15EF8A" w:rsidR="004C3D88" w:rsidRPr="00844988" w:rsidRDefault="00111C20" w:rsidP="004771C9">
      <w:pPr>
        <w:pStyle w:val="Ataskaitospavadinimas"/>
      </w:pPr>
      <w:r>
        <w:t>Mašininio mokymosi metodai</w:t>
      </w:r>
      <w:r w:rsidR="001F53B6">
        <w:t xml:space="preserve"> </w:t>
      </w:r>
      <w:r w:rsidR="00CD083D">
        <w:t>(</w:t>
      </w:r>
      <w:r w:rsidRPr="00111C20">
        <w:t>P160B124</w:t>
      </w:r>
      <w:r w:rsidR="00CD083D">
        <w:t>)</w:t>
      </w:r>
    </w:p>
    <w:p w14:paraId="41FF69D8" w14:textId="1302D500" w:rsidR="00D560C9" w:rsidRPr="00844988" w:rsidRDefault="00111C20" w:rsidP="004771C9">
      <w:pPr>
        <w:pStyle w:val="Ataskaita"/>
      </w:pPr>
      <w:r>
        <w:t>Laboratorinių darbų ataskaita</w:t>
      </w:r>
    </w:p>
    <w:p w14:paraId="7E8C5536" w14:textId="77777777" w:rsidR="00D560C9" w:rsidRPr="00844988" w:rsidRDefault="00D560C9" w:rsidP="004771C9">
      <w:pPr>
        <w:pStyle w:val="Vireliouraai"/>
      </w:pPr>
    </w:p>
    <w:p w14:paraId="68ADFF56" w14:textId="77777777" w:rsidR="00D560C9" w:rsidRPr="00844988" w:rsidRDefault="00D560C9" w:rsidP="004771C9">
      <w:pPr>
        <w:pStyle w:val="Vireliouraai"/>
      </w:pPr>
    </w:p>
    <w:p w14:paraId="762976DB" w14:textId="77777777" w:rsidR="00D560C9" w:rsidRPr="00844988" w:rsidRDefault="00D560C9" w:rsidP="004771C9">
      <w:pPr>
        <w:pStyle w:val="Vireliouraai"/>
      </w:pPr>
    </w:p>
    <w:p w14:paraId="2FC1AFFD" w14:textId="77777777" w:rsidR="00D560C9" w:rsidRPr="00844988" w:rsidRDefault="00D560C9" w:rsidP="004771C9">
      <w:pPr>
        <w:pStyle w:val="Vireliouraai"/>
      </w:pPr>
    </w:p>
    <w:p w14:paraId="34893D46" w14:textId="77777777" w:rsidR="00D560C9" w:rsidRPr="00844988" w:rsidRDefault="00D560C9" w:rsidP="004771C9">
      <w:pPr>
        <w:pStyle w:val="Vireliouraai"/>
      </w:pPr>
    </w:p>
    <w:p w14:paraId="10008165" w14:textId="77777777" w:rsidR="00D560C9" w:rsidRPr="00844988" w:rsidRDefault="00D560C9" w:rsidP="004771C9">
      <w:pPr>
        <w:pStyle w:val="Vireliouraai"/>
      </w:pPr>
    </w:p>
    <w:p w14:paraId="7E70C6CB" w14:textId="77777777" w:rsidR="004771C9" w:rsidRDefault="004771C9" w:rsidP="00EB5168">
      <w:pPr>
        <w:pStyle w:val="Autorius"/>
      </w:pPr>
      <w:r>
        <w:t xml:space="preserve">Atliko: </w:t>
      </w:r>
    </w:p>
    <w:p w14:paraId="47876869" w14:textId="46C159AB" w:rsidR="004771C9" w:rsidRDefault="004771C9" w:rsidP="00EB5168">
      <w:pPr>
        <w:pStyle w:val="Autorius"/>
      </w:pPr>
      <w:r>
        <w:tab/>
      </w:r>
      <w:r w:rsidR="000F7E9F">
        <w:t>IFF-1/4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0BD57FE" w14:textId="59DD4314" w:rsidR="00D560C9" w:rsidRPr="00844988" w:rsidRDefault="004771C9" w:rsidP="00EB5168">
      <w:pPr>
        <w:pStyle w:val="Autorius"/>
      </w:pPr>
      <w:r>
        <w:tab/>
      </w:r>
      <w:r w:rsidR="000F7E9F">
        <w:t>Mildaras Karvelis</w:t>
      </w:r>
    </w:p>
    <w:p w14:paraId="6AE56890" w14:textId="6E63E888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ED0184">
        <w:rPr>
          <w:noProof/>
        </w:rPr>
        <w:t>2023 m. spalio 22 d.</w:t>
      </w:r>
      <w:r w:rsidR="00844988" w:rsidRPr="00844988">
        <w:fldChar w:fldCharType="end"/>
      </w:r>
    </w:p>
    <w:p w14:paraId="7DE94C7A" w14:textId="77777777" w:rsidR="004771C9" w:rsidRDefault="00D560C9" w:rsidP="00EB5168">
      <w:pPr>
        <w:pStyle w:val="Autorius"/>
      </w:pPr>
      <w:r w:rsidRPr="0052026C">
        <w:t>Priėmė:</w:t>
      </w:r>
    </w:p>
    <w:p w14:paraId="7A27E15F" w14:textId="43F6BAEB" w:rsidR="00D560C9" w:rsidRPr="0052026C" w:rsidRDefault="004771C9" w:rsidP="00EB5168">
      <w:pPr>
        <w:pStyle w:val="Autorius"/>
      </w:pPr>
      <w:r>
        <w:tab/>
      </w:r>
      <w:r w:rsidR="00111C20">
        <w:t>D</w:t>
      </w:r>
      <w:r w:rsidR="00111C20" w:rsidRPr="00111C20">
        <w:t>oc. Iešmantas Tomas</w:t>
      </w:r>
    </w:p>
    <w:p w14:paraId="66FDFFDB" w14:textId="77777777" w:rsidR="00CD58DB" w:rsidRPr="00844988" w:rsidRDefault="00CD58DB" w:rsidP="004771C9">
      <w:pPr>
        <w:pStyle w:val="Vireliouraai"/>
      </w:pPr>
    </w:p>
    <w:p w14:paraId="394D68A0" w14:textId="77777777" w:rsidR="00D560C9" w:rsidRPr="00844988" w:rsidRDefault="00D560C9" w:rsidP="004771C9">
      <w:pPr>
        <w:pStyle w:val="Vireliouraai"/>
      </w:pPr>
    </w:p>
    <w:p w14:paraId="69B38376" w14:textId="77777777" w:rsidR="00D560C9" w:rsidRPr="00844988" w:rsidRDefault="00D560C9" w:rsidP="004771C9">
      <w:pPr>
        <w:pStyle w:val="Vireliouraai"/>
      </w:pPr>
    </w:p>
    <w:p w14:paraId="26C72EB2" w14:textId="77777777" w:rsidR="00CD58DB" w:rsidRDefault="00CD58DB" w:rsidP="004771C9">
      <w:pPr>
        <w:pStyle w:val="Vireliouraai"/>
      </w:pPr>
    </w:p>
    <w:p w14:paraId="42571A90" w14:textId="77777777" w:rsidR="00CD58DB" w:rsidRDefault="00CD58DB" w:rsidP="004771C9">
      <w:pPr>
        <w:pStyle w:val="Vireliouraai"/>
      </w:pPr>
    </w:p>
    <w:p w14:paraId="22A2CD1F" w14:textId="77777777" w:rsidR="00CD58DB" w:rsidRDefault="00CD58DB" w:rsidP="004771C9">
      <w:pPr>
        <w:pStyle w:val="Vireliouraai"/>
      </w:pPr>
    </w:p>
    <w:p w14:paraId="5AA3EAB0" w14:textId="77777777" w:rsidR="0052026C" w:rsidRPr="00844988" w:rsidRDefault="0052026C" w:rsidP="004771C9">
      <w:pPr>
        <w:pStyle w:val="Vireliouraai"/>
      </w:pPr>
    </w:p>
    <w:p w14:paraId="5D6F4644" w14:textId="419E2725" w:rsidR="0052026C" w:rsidRPr="00A262C1" w:rsidRDefault="00D560C9" w:rsidP="00CD083D">
      <w:pPr>
        <w:pStyle w:val="Vireliouraai"/>
        <w:ind w:firstLine="0"/>
        <w:rPr>
          <w:lang w:val="en-US"/>
        </w:rPr>
      </w:pPr>
      <w:r w:rsidRPr="00844988">
        <w:t>KAUNAS 20</w:t>
      </w:r>
      <w:r w:rsidR="00A262C1">
        <w:rPr>
          <w:lang w:val="en-US"/>
        </w:rPr>
        <w:t>23</w:t>
      </w:r>
    </w:p>
    <w:p w14:paraId="10E780DD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1C474FD1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76CDBADF" w14:textId="77777777" w:rsidR="00D560C9" w:rsidRDefault="00D560C9" w:rsidP="0052026C"/>
    <w:p w14:paraId="5C28B4CD" w14:textId="2C805DDA" w:rsidR="004F6AC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4F6AC9">
        <w:rPr>
          <w:noProof/>
        </w:rPr>
        <w:t>1.</w:t>
      </w:r>
      <w:r w:rsidR="004F6AC9"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="004F6AC9">
        <w:rPr>
          <w:noProof/>
        </w:rPr>
        <w:t>2.1. Lab task: linear regression</w:t>
      </w:r>
      <w:r w:rsidR="004F6AC9">
        <w:rPr>
          <w:noProof/>
        </w:rPr>
        <w:tab/>
      </w:r>
      <w:r w:rsidR="004F6AC9">
        <w:rPr>
          <w:noProof/>
        </w:rPr>
        <w:fldChar w:fldCharType="begin"/>
      </w:r>
      <w:r w:rsidR="004F6AC9">
        <w:rPr>
          <w:noProof/>
        </w:rPr>
        <w:instrText xml:space="preserve"> PAGEREF _Toc148887650 \h </w:instrText>
      </w:r>
      <w:r w:rsidR="004F6AC9">
        <w:rPr>
          <w:noProof/>
        </w:rPr>
      </w:r>
      <w:r w:rsidR="004F6AC9">
        <w:rPr>
          <w:noProof/>
        </w:rPr>
        <w:fldChar w:fldCharType="separate"/>
      </w:r>
      <w:r w:rsidR="00ED0184">
        <w:rPr>
          <w:noProof/>
        </w:rPr>
        <w:t>3</w:t>
      </w:r>
      <w:r w:rsidR="004F6AC9">
        <w:rPr>
          <w:noProof/>
        </w:rPr>
        <w:fldChar w:fldCharType="end"/>
      </w:r>
    </w:p>
    <w:p w14:paraId="20AD170F" w14:textId="53409287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9A2693">
        <w:rPr>
          <w:rFonts w:ascii="Segoe UI" w:hAnsi="Segoe UI" w:cs="Segoe UI"/>
          <w:noProof/>
          <w:color w:val="1D2125"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9A2693">
        <w:rPr>
          <w:rFonts w:ascii="Segoe UI" w:hAnsi="Segoe UI" w:cs="Segoe UI"/>
          <w:noProof/>
          <w:color w:val="1D2125"/>
          <w:shd w:val="clear" w:color="auto" w:fill="FFFFFF"/>
        </w:rPr>
        <w:t>1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_Toc148887651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3</w:t>
      </w:r>
      <w:r>
        <w:rPr>
          <w:noProof/>
        </w:rPr>
        <w:fldChar w:fldCharType="end"/>
      </w:r>
    </w:p>
    <w:p w14:paraId="2B5A5438" w14:textId="5A172E33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2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_Toc148887652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4</w:t>
      </w:r>
      <w:r>
        <w:rPr>
          <w:noProof/>
        </w:rPr>
        <w:fldChar w:fldCharType="end"/>
      </w:r>
    </w:p>
    <w:p w14:paraId="435DC3E8" w14:textId="28164410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3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_Toc148887653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5</w:t>
      </w:r>
      <w:r>
        <w:rPr>
          <w:noProof/>
        </w:rPr>
        <w:fldChar w:fldCharType="end"/>
      </w:r>
    </w:p>
    <w:p w14:paraId="7F3173C5" w14:textId="56187D9A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4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_Toc148887654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6</w:t>
      </w:r>
      <w:r>
        <w:rPr>
          <w:noProof/>
        </w:rPr>
        <w:fldChar w:fldCharType="end"/>
      </w:r>
    </w:p>
    <w:p w14:paraId="27333A43" w14:textId="3DA1266A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9A2693">
        <w:rPr>
          <w:noProof/>
          <w:lang w:val="en-US"/>
        </w:rPr>
        <w:t>1.5.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9A2693">
        <w:rPr>
          <w:noProof/>
          <w:lang w:val="en-US"/>
        </w:rPr>
        <w:t>5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_Toc148887655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6</w:t>
      </w:r>
      <w:r>
        <w:rPr>
          <w:noProof/>
        </w:rPr>
        <w:fldChar w:fldCharType="end"/>
      </w:r>
    </w:p>
    <w:p w14:paraId="734EF32E" w14:textId="6FAE0280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9A2693">
        <w:rPr>
          <w:noProof/>
          <w:lang w:val="en-US"/>
        </w:rPr>
        <w:t>1.6.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9A2693">
        <w:rPr>
          <w:noProof/>
          <w:lang w:val="en-US"/>
        </w:rPr>
        <w:t>6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_Toc148887656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7</w:t>
      </w:r>
      <w:r>
        <w:rPr>
          <w:noProof/>
        </w:rPr>
        <w:fldChar w:fldCharType="end"/>
      </w:r>
    </w:p>
    <w:p w14:paraId="36D4198F" w14:textId="6061A32C" w:rsidR="004F6AC9" w:rsidRDefault="004F6A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9A2693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9A2693">
        <w:rPr>
          <w:noProof/>
          <w:lang w:val="en-US"/>
        </w:rPr>
        <w:t>3.1. Lab task: logistic 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_Toc148887657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8</w:t>
      </w:r>
      <w:r>
        <w:rPr>
          <w:noProof/>
        </w:rPr>
        <w:fldChar w:fldCharType="end"/>
      </w:r>
    </w:p>
    <w:p w14:paraId="01E54185" w14:textId="35D40354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9A2693">
        <w:rPr>
          <w:rFonts w:ascii="Segoe UI" w:hAnsi="Segoe UI" w:cs="Segoe UI"/>
          <w:noProof/>
          <w:color w:val="1D2125"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9A2693">
        <w:rPr>
          <w:rFonts w:ascii="Segoe UI" w:hAnsi="Segoe UI" w:cs="Segoe UI"/>
          <w:noProof/>
          <w:color w:val="1D2125"/>
          <w:shd w:val="clear" w:color="auto" w:fill="FFFFFF"/>
          <w:lang w:val="en-US"/>
        </w:rPr>
        <w:t>2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_Toc148887658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8</w:t>
      </w:r>
      <w:r>
        <w:rPr>
          <w:noProof/>
        </w:rPr>
        <w:fldChar w:fldCharType="end"/>
      </w:r>
    </w:p>
    <w:p w14:paraId="530F3221" w14:textId="3F974BE3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3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_Toc148887659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10</w:t>
      </w:r>
      <w:r>
        <w:rPr>
          <w:noProof/>
        </w:rPr>
        <w:fldChar w:fldCharType="end"/>
      </w:r>
    </w:p>
    <w:p w14:paraId="0902F948" w14:textId="05BA8552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4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_Toc148887660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12</w:t>
      </w:r>
      <w:r>
        <w:rPr>
          <w:noProof/>
        </w:rPr>
        <w:fldChar w:fldCharType="end"/>
      </w:r>
    </w:p>
    <w:p w14:paraId="5221E8BE" w14:textId="18DD870C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5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_Toc148887661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12</w:t>
      </w:r>
      <w:r>
        <w:rPr>
          <w:noProof/>
        </w:rPr>
        <w:fldChar w:fldCharType="end"/>
      </w:r>
    </w:p>
    <w:p w14:paraId="79EA9397" w14:textId="654EDE19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6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_Toc148887662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12</w:t>
      </w:r>
      <w:r>
        <w:rPr>
          <w:noProof/>
        </w:rPr>
        <w:fldChar w:fldCharType="end"/>
      </w:r>
    </w:p>
    <w:p w14:paraId="372D0E81" w14:textId="4F825F6C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7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_Toc148887663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13</w:t>
      </w:r>
      <w:r>
        <w:rPr>
          <w:noProof/>
        </w:rPr>
        <w:fldChar w:fldCharType="end"/>
      </w:r>
    </w:p>
    <w:p w14:paraId="56922E13" w14:textId="50DF18AE" w:rsidR="004F6AC9" w:rsidRDefault="004F6A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4.1. Lab task: LDA and QDA classifiers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_Toc148887664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13</w:t>
      </w:r>
      <w:r>
        <w:rPr>
          <w:noProof/>
        </w:rPr>
        <w:fldChar w:fldCharType="end"/>
      </w:r>
    </w:p>
    <w:p w14:paraId="40FE661F" w14:textId="5B6AF395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1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_Toc148887665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13</w:t>
      </w:r>
      <w:r>
        <w:rPr>
          <w:noProof/>
        </w:rPr>
        <w:fldChar w:fldCharType="end"/>
      </w:r>
    </w:p>
    <w:p w14:paraId="7AA07738" w14:textId="3BCFFFB1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2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_Toc148887666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13</w:t>
      </w:r>
      <w:r>
        <w:rPr>
          <w:noProof/>
        </w:rPr>
        <w:fldChar w:fldCharType="end"/>
      </w:r>
    </w:p>
    <w:p w14:paraId="790A95E1" w14:textId="1931F6BC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3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_Toc148887667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14</w:t>
      </w:r>
      <w:r>
        <w:rPr>
          <w:noProof/>
        </w:rPr>
        <w:fldChar w:fldCharType="end"/>
      </w:r>
    </w:p>
    <w:p w14:paraId="2624C05E" w14:textId="3E322F65" w:rsidR="004F6AC9" w:rsidRDefault="004F6AC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4 and 5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_Toc148887668 \h </w:instrText>
      </w:r>
      <w:r>
        <w:rPr>
          <w:noProof/>
        </w:rPr>
      </w:r>
      <w:r>
        <w:rPr>
          <w:noProof/>
        </w:rPr>
        <w:fldChar w:fldCharType="separate"/>
      </w:r>
      <w:r w:rsidR="00ED0184">
        <w:rPr>
          <w:noProof/>
        </w:rPr>
        <w:t>14</w:t>
      </w:r>
      <w:r>
        <w:rPr>
          <w:noProof/>
        </w:rPr>
        <w:fldChar w:fldCharType="end"/>
      </w:r>
    </w:p>
    <w:p w14:paraId="6CE004AF" w14:textId="6AF491B7" w:rsidR="00D560C9" w:rsidRPr="0015714D" w:rsidRDefault="00D560C9" w:rsidP="00EA7E22">
      <w:pPr>
        <w:ind w:firstLine="0"/>
      </w:pPr>
      <w:r w:rsidRPr="00EB5168">
        <w:fldChar w:fldCharType="end"/>
      </w:r>
    </w:p>
    <w:p w14:paraId="7248E1FB" w14:textId="5B585DA0" w:rsidR="00111C20" w:rsidRDefault="00A262C1" w:rsidP="00111C20">
      <w:pPr>
        <w:pStyle w:val="Heading1"/>
      </w:pPr>
      <w:r>
        <w:br w:type="page"/>
      </w:r>
      <w:bookmarkStart w:id="0" w:name="_Toc148887650"/>
      <w:r w:rsidR="00111C20" w:rsidRPr="00111C20">
        <w:lastRenderedPageBreak/>
        <w:t>2.1. Lab task: linear regression</w:t>
      </w:r>
      <w:bookmarkEnd w:id="0"/>
    </w:p>
    <w:p w14:paraId="012B6987" w14:textId="4B1C7A3C" w:rsidR="00111C20" w:rsidRDefault="00AA2789" w:rsidP="00111C20">
      <w:pPr>
        <w:pStyle w:val="Heading2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bookmarkStart w:id="1" w:name="_Toc148887651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 task</w:t>
      </w:r>
      <w:bookmarkEnd w:id="1"/>
    </w:p>
    <w:p w14:paraId="73620951" w14:textId="77777777" w:rsidR="00111C20" w:rsidRDefault="00111C20" w:rsidP="00111C20"/>
    <w:p w14:paraId="5ED471B3" w14:textId="1338463E" w:rsidR="00111C20" w:rsidRDefault="00111C20" w:rsidP="00111C2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Duomenų lentelėje yra 14 ypatybių</w:t>
      </w:r>
    </w:p>
    <w:p w14:paraId="15F966E1" w14:textId="44F2AB2A" w:rsidR="00111C20" w:rsidRDefault="003240FD" w:rsidP="00111C20">
      <w:pPr>
        <w:rPr>
          <w:lang w:val="en-US"/>
        </w:rPr>
      </w:pPr>
      <w:r>
        <w:rPr>
          <w:lang w:val="en-US"/>
        </w:rPr>
        <w:t xml:space="preserve">R </w:t>
      </w:r>
      <w:proofErr w:type="spellStart"/>
      <w:r>
        <w:rPr>
          <w:lang w:val="en-US"/>
        </w:rPr>
        <w:t>kalboje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>:</w:t>
      </w:r>
    </w:p>
    <w:p w14:paraId="791F49F3" w14:textId="494635E9" w:rsidR="003240FD" w:rsidRDefault="003240FD" w:rsidP="00111C20">
      <w:pPr>
        <w:rPr>
          <w:lang w:val="en-US"/>
        </w:rPr>
      </w:pPr>
      <w:r w:rsidRPr="003240FD">
        <w:rPr>
          <w:noProof/>
          <w:lang w:val="en-US"/>
        </w:rPr>
        <w:drawing>
          <wp:inline distT="0" distB="0" distL="0" distR="0" wp14:anchorId="258EF7B3" wp14:editId="78C14F83">
            <wp:extent cx="3096057" cy="2657846"/>
            <wp:effectExtent l="0" t="0" r="9525" b="9525"/>
            <wp:docPr id="100305503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5038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91CA" w14:textId="77777777" w:rsidR="003240FD" w:rsidRDefault="003240FD" w:rsidP="00111C20">
      <w:pPr>
        <w:rPr>
          <w:lang w:val="en-US"/>
        </w:rPr>
      </w:pPr>
    </w:p>
    <w:p w14:paraId="65D511B6" w14:textId="33740929" w:rsidR="003240FD" w:rsidRDefault="003240FD" w:rsidP="00111C20">
      <w:pPr>
        <w:rPr>
          <w:lang w:val="en-US"/>
        </w:rPr>
      </w:pPr>
      <w:proofErr w:type="spellStart"/>
      <w:r>
        <w:rPr>
          <w:lang w:val="en-US"/>
        </w:rPr>
        <w:t>Bike_test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1560 </w:t>
      </w:r>
      <w:proofErr w:type="spellStart"/>
      <w:r>
        <w:rPr>
          <w:lang w:val="en-US"/>
        </w:rPr>
        <w:t>informacijos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eilučių</w:t>
      </w:r>
      <w:proofErr w:type="spellEnd"/>
    </w:p>
    <w:p w14:paraId="0A4F974D" w14:textId="5FDA5181" w:rsidR="003240FD" w:rsidRDefault="003240FD" w:rsidP="00111C20">
      <w:pPr>
        <w:rPr>
          <w:lang w:val="en-US"/>
        </w:rPr>
      </w:pPr>
      <w:proofErr w:type="spellStart"/>
      <w:r>
        <w:rPr>
          <w:lang w:val="en-US"/>
        </w:rPr>
        <w:t>Bike_train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7200 </w:t>
      </w:r>
      <w:proofErr w:type="spellStart"/>
      <w:r>
        <w:rPr>
          <w:lang w:val="en-US"/>
        </w:rPr>
        <w:t>informacijos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eilučių</w:t>
      </w:r>
      <w:proofErr w:type="spellEnd"/>
    </w:p>
    <w:p w14:paraId="6BB41562" w14:textId="69D96CE6" w:rsidR="00B871EA" w:rsidRDefault="00B871EA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533AFB6" w14:textId="77777777" w:rsidR="0098431C" w:rsidRDefault="0098431C" w:rsidP="00111C20">
      <w:pPr>
        <w:rPr>
          <w:lang w:val="en-US"/>
        </w:rPr>
      </w:pPr>
    </w:p>
    <w:p w14:paraId="3B036FA8" w14:textId="1DE8944C" w:rsidR="0098431C" w:rsidRDefault="00AA2789" w:rsidP="0098431C">
      <w:pPr>
        <w:pStyle w:val="Heading2"/>
      </w:pPr>
      <w:bookmarkStart w:id="2" w:name="_Toc148887652"/>
      <w:r>
        <w:t>2 task</w:t>
      </w:r>
      <w:bookmarkEnd w:id="2"/>
    </w:p>
    <w:p w14:paraId="6085BABB" w14:textId="448BE1CF" w:rsidR="00B871EA" w:rsidRPr="00B871EA" w:rsidRDefault="00B871EA" w:rsidP="00B871EA"/>
    <w:p w14:paraId="4CAC8D42" w14:textId="4562AA6D" w:rsidR="00B871EA" w:rsidRDefault="00B871EA" w:rsidP="0098431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25984" behindDoc="0" locked="0" layoutInCell="1" allowOverlap="1" wp14:anchorId="67B66171" wp14:editId="10C08EA9">
            <wp:simplePos x="0" y="0"/>
            <wp:positionH relativeFrom="column">
              <wp:posOffset>-252730</wp:posOffset>
            </wp:positionH>
            <wp:positionV relativeFrom="paragraph">
              <wp:posOffset>121285</wp:posOffset>
            </wp:positionV>
            <wp:extent cx="4366260" cy="2649855"/>
            <wp:effectExtent l="0" t="0" r="0" b="0"/>
            <wp:wrapSquare wrapText="bothSides"/>
            <wp:docPr id="959619644" name="Picture 1" descr="A large amount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9644" name="Picture 1" descr="A large amount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64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92AA3" w14:textId="0F14B916" w:rsidR="00B871EA" w:rsidRDefault="00B871EA" w:rsidP="0098431C">
      <w:pPr>
        <w:rPr>
          <w:lang w:val="en-US"/>
        </w:rPr>
      </w:pPr>
      <w:r w:rsidRPr="00B871EA">
        <w:rPr>
          <w:noProof/>
          <w:lang w:val="en-US"/>
        </w:rPr>
        <w:drawing>
          <wp:anchor distT="0" distB="0" distL="114300" distR="114300" simplePos="0" relativeHeight="251634176" behindDoc="0" locked="0" layoutInCell="1" allowOverlap="1" wp14:anchorId="3C01A297" wp14:editId="7C61620D">
            <wp:simplePos x="0" y="0"/>
            <wp:positionH relativeFrom="column">
              <wp:posOffset>-4411980</wp:posOffset>
            </wp:positionH>
            <wp:positionV relativeFrom="paragraph">
              <wp:posOffset>2741930</wp:posOffset>
            </wp:positionV>
            <wp:extent cx="4229100" cy="2574290"/>
            <wp:effectExtent l="0" t="0" r="0" b="0"/>
            <wp:wrapSquare wrapText="bothSides"/>
            <wp:docPr id="1266669694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9694" name="Picture 1" descr="A graph showing a number of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parodo</w:t>
      </w:r>
      <w:proofErr w:type="spellEnd"/>
      <w:r>
        <w:rPr>
          <w:lang w:val="en-US"/>
        </w:rPr>
        <w:t xml:space="preserve"> tai, jog </w:t>
      </w:r>
      <w:proofErr w:type="spellStart"/>
      <w:r>
        <w:rPr>
          <w:lang w:val="en-US"/>
        </w:rPr>
        <w:t>esant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drėgnumui</w:t>
      </w:r>
      <w:proofErr w:type="spellEnd"/>
      <w:r>
        <w:rPr>
          <w:lang w:val="en-US"/>
        </w:rPr>
        <w:t xml:space="preserve"> (25%-70%)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populiariausia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nuomotis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dviratį</w:t>
      </w:r>
      <w:proofErr w:type="spellEnd"/>
      <w:r w:rsidR="0061399B">
        <w:rPr>
          <w:lang w:val="en-US"/>
        </w:rPr>
        <w:t>.</w:t>
      </w:r>
    </w:p>
    <w:p w14:paraId="5374109B" w14:textId="77777777" w:rsidR="00B871EA" w:rsidRDefault="00B871EA" w:rsidP="0098431C">
      <w:pPr>
        <w:rPr>
          <w:lang w:val="en-US"/>
        </w:rPr>
      </w:pPr>
    </w:p>
    <w:p w14:paraId="7835F60D" w14:textId="77777777" w:rsidR="00B871EA" w:rsidRDefault="00B871EA" w:rsidP="0098431C">
      <w:pPr>
        <w:rPr>
          <w:lang w:val="en-US"/>
        </w:rPr>
      </w:pPr>
    </w:p>
    <w:p w14:paraId="6969D292" w14:textId="77777777" w:rsidR="00B871EA" w:rsidRDefault="00B871EA" w:rsidP="0098431C">
      <w:pPr>
        <w:rPr>
          <w:lang w:val="en-US"/>
        </w:rPr>
      </w:pPr>
    </w:p>
    <w:p w14:paraId="341CF428" w14:textId="77777777" w:rsidR="00B871EA" w:rsidRDefault="00B871EA" w:rsidP="0098431C">
      <w:pPr>
        <w:rPr>
          <w:lang w:val="en-US"/>
        </w:rPr>
      </w:pPr>
    </w:p>
    <w:p w14:paraId="12480CAE" w14:textId="77777777" w:rsidR="00B871EA" w:rsidRDefault="00B871EA" w:rsidP="0098431C">
      <w:pPr>
        <w:rPr>
          <w:lang w:val="en-US"/>
        </w:rPr>
      </w:pPr>
    </w:p>
    <w:p w14:paraId="3B111476" w14:textId="77777777" w:rsidR="00B871EA" w:rsidRDefault="00B871EA" w:rsidP="0098431C">
      <w:pPr>
        <w:rPr>
          <w:lang w:val="en-US"/>
        </w:rPr>
      </w:pPr>
    </w:p>
    <w:p w14:paraId="643D5D34" w14:textId="77777777" w:rsidR="00B871EA" w:rsidRDefault="00B871EA" w:rsidP="0098431C">
      <w:pPr>
        <w:rPr>
          <w:lang w:val="en-US"/>
        </w:rPr>
      </w:pPr>
    </w:p>
    <w:p w14:paraId="67616A65" w14:textId="77777777" w:rsidR="00B871EA" w:rsidRDefault="00B871EA" w:rsidP="0098431C">
      <w:pPr>
        <w:rPr>
          <w:lang w:val="en-US"/>
        </w:rPr>
      </w:pPr>
    </w:p>
    <w:p w14:paraId="4D3A81FC" w14:textId="77777777" w:rsidR="00B871EA" w:rsidRDefault="00B871EA" w:rsidP="0098431C">
      <w:pPr>
        <w:rPr>
          <w:lang w:val="en-US"/>
        </w:rPr>
      </w:pPr>
    </w:p>
    <w:p w14:paraId="14466AA3" w14:textId="77777777" w:rsidR="00B871EA" w:rsidRDefault="00B871EA" w:rsidP="0098431C">
      <w:pPr>
        <w:rPr>
          <w:lang w:val="en-US"/>
        </w:rPr>
      </w:pPr>
    </w:p>
    <w:p w14:paraId="7AF74F0D" w14:textId="77777777" w:rsidR="00B871EA" w:rsidRDefault="00B871EA" w:rsidP="0098431C">
      <w:pPr>
        <w:rPr>
          <w:lang w:val="en-US"/>
        </w:rPr>
      </w:pPr>
    </w:p>
    <w:p w14:paraId="39F347E1" w14:textId="77777777" w:rsidR="00B871EA" w:rsidRDefault="00B871EA" w:rsidP="0098431C">
      <w:pPr>
        <w:rPr>
          <w:lang w:val="en-US"/>
        </w:rPr>
      </w:pPr>
    </w:p>
    <w:p w14:paraId="792F695D" w14:textId="77777777" w:rsidR="00B871EA" w:rsidRDefault="00B871EA" w:rsidP="0098431C">
      <w:pPr>
        <w:rPr>
          <w:lang w:val="en-US"/>
        </w:rPr>
      </w:pPr>
    </w:p>
    <w:p w14:paraId="72C0ADCF" w14:textId="77777777" w:rsidR="00B871EA" w:rsidRDefault="00B871EA" w:rsidP="0098431C">
      <w:pPr>
        <w:rPr>
          <w:lang w:val="en-US"/>
        </w:rPr>
      </w:pPr>
    </w:p>
    <w:p w14:paraId="6B15F269" w14:textId="6A48685C" w:rsidR="00B871EA" w:rsidRDefault="00B871EA" w:rsidP="0098431C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parodo</w:t>
      </w:r>
      <w:proofErr w:type="spellEnd"/>
      <w:r>
        <w:rPr>
          <w:lang w:val="en-US"/>
        </w:rPr>
        <w:t xml:space="preserve"> tai, jog </w:t>
      </w:r>
      <w:proofErr w:type="spellStart"/>
      <w:r w:rsidR="0061399B">
        <w:rPr>
          <w:lang w:val="en-US"/>
        </w:rPr>
        <w:t>labiausiai</w:t>
      </w:r>
      <w:proofErr w:type="spellEnd"/>
      <w:r w:rsidR="0061399B">
        <w:rPr>
          <w:lang w:val="en-US"/>
        </w:rPr>
        <w:t xml:space="preserve"> </w:t>
      </w:r>
      <w:proofErr w:type="spellStart"/>
      <w:r w:rsidR="0061399B">
        <w:rPr>
          <w:lang w:val="en-US"/>
        </w:rPr>
        <w:t>populiariausia</w:t>
      </w:r>
      <w:proofErr w:type="spellEnd"/>
      <w:r w:rsidR="0061399B">
        <w:rPr>
          <w:lang w:val="en-US"/>
        </w:rPr>
        <w:t xml:space="preserve"> </w:t>
      </w:r>
      <w:proofErr w:type="spellStart"/>
      <w:r w:rsidR="0061399B">
        <w:rPr>
          <w:lang w:val="en-US"/>
        </w:rPr>
        <w:t>nuomotis</w:t>
      </w:r>
      <w:proofErr w:type="spellEnd"/>
      <w:r w:rsidR="0061399B">
        <w:rPr>
          <w:lang w:val="en-US"/>
        </w:rPr>
        <w:t xml:space="preserve"> </w:t>
      </w:r>
      <w:proofErr w:type="spellStart"/>
      <w:r w:rsidR="0061399B">
        <w:rPr>
          <w:lang w:val="en-US"/>
        </w:rPr>
        <w:t>dviračius</w:t>
      </w:r>
      <w:proofErr w:type="spellEnd"/>
      <w:r w:rsidR="0061399B">
        <w:rPr>
          <w:lang w:val="en-US"/>
        </w:rPr>
        <w:t xml:space="preserve"> </w:t>
      </w:r>
      <w:proofErr w:type="spellStart"/>
      <w:r w:rsidR="0061399B">
        <w:rPr>
          <w:lang w:val="en-US"/>
        </w:rPr>
        <w:t>yra</w:t>
      </w:r>
      <w:proofErr w:type="spellEnd"/>
      <w:r w:rsidR="0061399B">
        <w:rPr>
          <w:lang w:val="en-US"/>
        </w:rPr>
        <w:t xml:space="preserve"> tarp 17 </w:t>
      </w:r>
      <w:proofErr w:type="spellStart"/>
      <w:r w:rsidR="0061399B">
        <w:rPr>
          <w:lang w:val="en-US"/>
        </w:rPr>
        <w:t>ir</w:t>
      </w:r>
      <w:proofErr w:type="spellEnd"/>
      <w:r w:rsidR="0061399B">
        <w:rPr>
          <w:lang w:val="en-US"/>
        </w:rPr>
        <w:t xml:space="preserve"> 22 </w:t>
      </w:r>
      <w:proofErr w:type="spellStart"/>
      <w:r w:rsidR="0061399B">
        <w:rPr>
          <w:lang w:val="en-US"/>
        </w:rPr>
        <w:t>valandos</w:t>
      </w:r>
      <w:proofErr w:type="spellEnd"/>
      <w:r w:rsidR="0061399B">
        <w:rPr>
          <w:lang w:val="en-US"/>
        </w:rPr>
        <w:t>.</w:t>
      </w:r>
    </w:p>
    <w:p w14:paraId="6B7A4E43" w14:textId="4E1959A6" w:rsidR="0061399B" w:rsidRDefault="0061399B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4ECDF3" w14:textId="019A241C" w:rsidR="0061399B" w:rsidRDefault="00AA2789" w:rsidP="00130F63">
      <w:pPr>
        <w:pStyle w:val="Heading2"/>
      </w:pPr>
      <w:bookmarkStart w:id="3" w:name="_Toc148887653"/>
      <w:r>
        <w:lastRenderedPageBreak/>
        <w:t>3 task</w:t>
      </w:r>
      <w:bookmarkEnd w:id="3"/>
    </w:p>
    <w:p w14:paraId="0B9C5C4B" w14:textId="2A5307D4" w:rsidR="0061399B" w:rsidRDefault="0061399B" w:rsidP="0061399B">
      <w:r w:rsidRPr="0061399B">
        <w:rPr>
          <w:noProof/>
        </w:rPr>
        <w:drawing>
          <wp:anchor distT="0" distB="0" distL="114300" distR="114300" simplePos="0" relativeHeight="251637248" behindDoc="0" locked="0" layoutInCell="1" allowOverlap="1" wp14:anchorId="14ACA3FF" wp14:editId="79C3ACA3">
            <wp:simplePos x="0" y="0"/>
            <wp:positionH relativeFrom="column">
              <wp:posOffset>-270510</wp:posOffset>
            </wp:positionH>
            <wp:positionV relativeFrom="paragraph">
              <wp:posOffset>184785</wp:posOffset>
            </wp:positionV>
            <wp:extent cx="6299835" cy="4142105"/>
            <wp:effectExtent l="0" t="0" r="5715" b="0"/>
            <wp:wrapSquare wrapText="bothSides"/>
            <wp:docPr id="108007802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78028" name="Picture 1" descr="A screenshot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DE127" w14:textId="0A2F4549" w:rsidR="0061399B" w:rsidRDefault="0061399B" w:rsidP="0061399B"/>
    <w:p w14:paraId="2A64EF02" w14:textId="4E602296" w:rsidR="0061399B" w:rsidRDefault="0061399B" w:rsidP="0061399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61399B">
        <w:rPr>
          <w:noProof/>
        </w:rPr>
        <w:drawing>
          <wp:anchor distT="0" distB="0" distL="114300" distR="114300" simplePos="0" relativeHeight="251640320" behindDoc="0" locked="0" layoutInCell="1" allowOverlap="1" wp14:anchorId="330D37EC" wp14:editId="0CE5D97D">
            <wp:simplePos x="0" y="0"/>
            <wp:positionH relativeFrom="column">
              <wp:posOffset>-267970</wp:posOffset>
            </wp:positionH>
            <wp:positionV relativeFrom="paragraph">
              <wp:posOffset>160655</wp:posOffset>
            </wp:positionV>
            <wp:extent cx="4640580" cy="2804160"/>
            <wp:effectExtent l="0" t="0" r="7620" b="0"/>
            <wp:wrapSquare wrapText="bothSides"/>
            <wp:docPr id="592378399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8399" name="Picture 1" descr="A graph showing a number of dot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3B60C" w14:textId="119A1EAF" w:rsidR="0061399B" w:rsidRDefault="0061399B" w:rsidP="0061399B">
      <w:pPr>
        <w:rPr>
          <w:lang w:val="en-US"/>
        </w:rPr>
      </w:pPr>
      <w:r>
        <w:t>Many</w:t>
      </w:r>
      <w:r w:rsidR="001164B5">
        <w:t xml:space="preserve">čiau, jog pašalinus </w:t>
      </w:r>
      <w:r w:rsidR="00933673">
        <w:t xml:space="preserve">vieną iš duomenų, galime prarasti nemažai informacijos, pvz. Pašalinsime „Rented_Bike_Count“, prarasime daugiau kaip </w:t>
      </w:r>
      <w:r w:rsidR="00933673">
        <w:rPr>
          <w:lang w:val="en-US"/>
        </w:rPr>
        <w:t xml:space="preserve">50% </w:t>
      </w:r>
      <w:proofErr w:type="spellStart"/>
      <w:r w:rsidR="00933673">
        <w:rPr>
          <w:lang w:val="en-US"/>
        </w:rPr>
        <w:t>turimos</w:t>
      </w:r>
      <w:proofErr w:type="spellEnd"/>
      <w:r w:rsidR="00933673">
        <w:rPr>
          <w:lang w:val="en-US"/>
        </w:rPr>
        <w:t xml:space="preserve"> </w:t>
      </w:r>
      <w:proofErr w:type="spellStart"/>
      <w:r w:rsidR="00933673">
        <w:rPr>
          <w:lang w:val="en-US"/>
        </w:rPr>
        <w:t>informacijos</w:t>
      </w:r>
      <w:proofErr w:type="spellEnd"/>
      <w:r w:rsidR="00933673">
        <w:rPr>
          <w:lang w:val="en-US"/>
        </w:rPr>
        <w:t>.</w:t>
      </w:r>
    </w:p>
    <w:p w14:paraId="3A2F7AEA" w14:textId="4A8B3833" w:rsidR="00933673" w:rsidRDefault="00933673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9F7EA85" w14:textId="543B251C" w:rsidR="00933673" w:rsidRDefault="00AA2789" w:rsidP="00933673">
      <w:pPr>
        <w:pStyle w:val="Heading2"/>
      </w:pPr>
      <w:bookmarkStart w:id="4" w:name="_Toc148887654"/>
      <w:r>
        <w:lastRenderedPageBreak/>
        <w:t>4 task</w:t>
      </w:r>
      <w:bookmarkEnd w:id="4"/>
    </w:p>
    <w:p w14:paraId="1675F2C3" w14:textId="7D0B4E1B" w:rsidR="00933673" w:rsidRPr="00933673" w:rsidRDefault="00920809" w:rsidP="00933673">
      <w:r w:rsidRPr="00920809">
        <w:rPr>
          <w:noProof/>
          <w:lang w:val="en-US"/>
        </w:rPr>
        <w:drawing>
          <wp:anchor distT="0" distB="0" distL="114300" distR="114300" simplePos="0" relativeHeight="251631104" behindDoc="0" locked="0" layoutInCell="1" allowOverlap="1" wp14:anchorId="57DB6802" wp14:editId="7C4EA770">
            <wp:simplePos x="0" y="0"/>
            <wp:positionH relativeFrom="column">
              <wp:posOffset>-240030</wp:posOffset>
            </wp:positionH>
            <wp:positionV relativeFrom="paragraph">
              <wp:posOffset>160655</wp:posOffset>
            </wp:positionV>
            <wp:extent cx="6299835" cy="3681730"/>
            <wp:effectExtent l="0" t="0" r="5715" b="0"/>
            <wp:wrapSquare wrapText="bothSides"/>
            <wp:docPr id="902256271" name="Picture 1" descr="A graph showing 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6271" name="Picture 1" descr="A graph showing a black and white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A2103" w14:textId="04C32A3E" w:rsidR="00933673" w:rsidRDefault="00920809" w:rsidP="0061399B">
      <w:proofErr w:type="spellStart"/>
      <w:r>
        <w:rPr>
          <w:lang w:val="en-US"/>
        </w:rPr>
        <w:t>Sp</w:t>
      </w:r>
      <w:proofErr w:type="spellEnd"/>
      <w:r>
        <w:t>ėtas kiekis yra daug didesnis nei tikrasis kiekis.</w:t>
      </w:r>
    </w:p>
    <w:p w14:paraId="5FE20753" w14:textId="77777777" w:rsidR="00920809" w:rsidRDefault="00920809" w:rsidP="0061399B">
      <w:pPr>
        <w:rPr>
          <w:lang w:val="en-US"/>
        </w:rPr>
      </w:pPr>
    </w:p>
    <w:p w14:paraId="171F8BD3" w14:textId="77777777" w:rsidR="00920809" w:rsidRDefault="00920809" w:rsidP="0061399B">
      <w:pPr>
        <w:rPr>
          <w:lang w:val="en-US"/>
        </w:rPr>
      </w:pPr>
    </w:p>
    <w:p w14:paraId="35358A5C" w14:textId="67738DBE" w:rsidR="00920809" w:rsidRDefault="00AA2789" w:rsidP="0048221B">
      <w:pPr>
        <w:pStyle w:val="Heading2"/>
        <w:rPr>
          <w:lang w:val="en-US"/>
        </w:rPr>
      </w:pPr>
      <w:bookmarkStart w:id="5" w:name="_Toc148887655"/>
      <w:r>
        <w:rPr>
          <w:lang w:val="en-US"/>
        </w:rPr>
        <w:t xml:space="preserve">5 </w:t>
      </w:r>
      <w:proofErr w:type="gramStart"/>
      <w:r>
        <w:rPr>
          <w:lang w:val="en-US"/>
        </w:rPr>
        <w:t>task</w:t>
      </w:r>
      <w:bookmarkEnd w:id="5"/>
      <w:proofErr w:type="gramEnd"/>
      <w:r w:rsidR="00920809" w:rsidRPr="00FE6A25">
        <w:rPr>
          <w:lang w:val="en-US"/>
        </w:rPr>
        <w:t xml:space="preserve">    </w:t>
      </w:r>
    </w:p>
    <w:p w14:paraId="5AFDE31D" w14:textId="58FEBF54" w:rsidR="004F6AC9" w:rsidRPr="004F6AC9" w:rsidRDefault="004F6AC9" w:rsidP="004F6AC9">
      <w:pPr>
        <w:rPr>
          <w:lang w:val="en-US"/>
        </w:rPr>
      </w:pPr>
      <w:r w:rsidRPr="00920809">
        <w:rPr>
          <w:noProof/>
          <w:lang w:val="en-US"/>
        </w:rPr>
        <w:drawing>
          <wp:inline distT="0" distB="0" distL="0" distR="0" wp14:anchorId="3FFED3A8" wp14:editId="2E0A9B37">
            <wp:extent cx="2734057" cy="371527"/>
            <wp:effectExtent l="0" t="0" r="0" b="9525"/>
            <wp:docPr id="40779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94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592" w14:textId="54267D33" w:rsidR="00B10415" w:rsidRDefault="00B10415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  <w:lang w:val="en-US"/>
        </w:rPr>
      </w:pPr>
      <w:r>
        <w:rPr>
          <w:lang w:val="en-US"/>
        </w:rPr>
        <w:br w:type="page"/>
      </w:r>
    </w:p>
    <w:p w14:paraId="639DED22" w14:textId="77777777" w:rsidR="00920809" w:rsidRDefault="00920809" w:rsidP="00920809">
      <w:pPr>
        <w:pStyle w:val="Heading2"/>
        <w:numPr>
          <w:ilvl w:val="0"/>
          <w:numId w:val="0"/>
        </w:numPr>
        <w:rPr>
          <w:lang w:val="en-US"/>
        </w:rPr>
      </w:pPr>
    </w:p>
    <w:p w14:paraId="40EF7543" w14:textId="5A4E9513" w:rsidR="00B10415" w:rsidRPr="00FE6A25" w:rsidRDefault="00920809" w:rsidP="008C0AFB">
      <w:pPr>
        <w:pStyle w:val="Heading2"/>
        <w:rPr>
          <w:lang w:val="en-US"/>
        </w:rPr>
      </w:pPr>
      <w:bookmarkStart w:id="6" w:name="_Toc148887656"/>
      <w:r w:rsidRPr="00FE6A25">
        <w:rPr>
          <w:lang w:val="en-US"/>
        </w:rPr>
        <w:t>6</w:t>
      </w:r>
      <w:r w:rsidR="00AA2789">
        <w:rPr>
          <w:lang w:val="en-US"/>
        </w:rPr>
        <w:t xml:space="preserve"> </w:t>
      </w:r>
      <w:proofErr w:type="gramStart"/>
      <w:r w:rsidR="00AA2789">
        <w:rPr>
          <w:lang w:val="en-US"/>
        </w:rPr>
        <w:t>task</w:t>
      </w:r>
      <w:bookmarkEnd w:id="6"/>
      <w:proofErr w:type="gramEnd"/>
      <w:r w:rsidRPr="00FE6A25">
        <w:rPr>
          <w:lang w:val="en-US"/>
        </w:rPr>
        <w:t xml:space="preserve"> </w:t>
      </w:r>
    </w:p>
    <w:p w14:paraId="6575CBDA" w14:textId="4510739C" w:rsidR="00B10415" w:rsidRDefault="0035110B" w:rsidP="00B10415">
      <w:pPr>
        <w:rPr>
          <w:lang w:val="en-US"/>
        </w:rPr>
      </w:pPr>
      <w:r w:rsidRPr="0035110B">
        <w:rPr>
          <w:noProof/>
          <w:lang w:val="en-US"/>
        </w:rPr>
        <w:drawing>
          <wp:inline distT="0" distB="0" distL="0" distR="0" wp14:anchorId="232FFF7D" wp14:editId="036933C2">
            <wp:extent cx="5439534" cy="1810003"/>
            <wp:effectExtent l="0" t="0" r="0" b="0"/>
            <wp:docPr id="7274050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5020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25B0" w14:textId="77777777" w:rsidR="0035110B" w:rsidRDefault="0035110B" w:rsidP="00B10415">
      <w:pPr>
        <w:rPr>
          <w:lang w:val="en-US"/>
        </w:rPr>
      </w:pPr>
    </w:p>
    <w:p w14:paraId="627CCD6E" w14:textId="77777777" w:rsidR="0035110B" w:rsidRDefault="0035110B" w:rsidP="00B10415">
      <w:pPr>
        <w:rPr>
          <w:lang w:val="en-US"/>
        </w:rPr>
      </w:pPr>
    </w:p>
    <w:p w14:paraId="592D60AD" w14:textId="5D6D89A2" w:rsidR="0035110B" w:rsidRDefault="0035110B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65AFBE8" w14:textId="77777777" w:rsidR="0035110B" w:rsidRDefault="0035110B" w:rsidP="0035110B">
      <w:pPr>
        <w:pStyle w:val="Heading1"/>
        <w:rPr>
          <w:lang w:val="en-US"/>
        </w:rPr>
      </w:pPr>
      <w:bookmarkStart w:id="7" w:name="_Toc148887657"/>
      <w:r w:rsidRPr="0035110B">
        <w:rPr>
          <w:lang w:val="en-US"/>
        </w:rPr>
        <w:lastRenderedPageBreak/>
        <w:t>3.1. Lab task: logistic regression</w:t>
      </w:r>
      <w:bookmarkEnd w:id="7"/>
    </w:p>
    <w:p w14:paraId="15661DDE" w14:textId="77777777" w:rsidR="0035110B" w:rsidRPr="0035110B" w:rsidRDefault="0035110B" w:rsidP="0035110B">
      <w:pPr>
        <w:rPr>
          <w:lang w:val="en-US"/>
        </w:rPr>
      </w:pPr>
    </w:p>
    <w:p w14:paraId="4E45F87F" w14:textId="36810141" w:rsidR="0035110B" w:rsidRDefault="00AA2789" w:rsidP="00C450FE">
      <w:pPr>
        <w:pStyle w:val="Heading2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bookmarkStart w:id="8" w:name="_Toc148887658"/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 xml:space="preserve">2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task</w:t>
      </w:r>
      <w:bookmarkEnd w:id="8"/>
      <w:proofErr w:type="gramEnd"/>
    </w:p>
    <w:p w14:paraId="35DC4ABE" w14:textId="70203F52" w:rsidR="00C450FE" w:rsidRDefault="00C450FE" w:rsidP="00C450FE">
      <w:r w:rsidRPr="00C450FE">
        <w:rPr>
          <w:noProof/>
        </w:rPr>
        <w:drawing>
          <wp:anchor distT="0" distB="0" distL="114300" distR="114300" simplePos="0" relativeHeight="251651584" behindDoc="0" locked="0" layoutInCell="1" allowOverlap="1" wp14:anchorId="7B916301" wp14:editId="2D2F467A">
            <wp:simplePos x="0" y="0"/>
            <wp:positionH relativeFrom="column">
              <wp:posOffset>-186690</wp:posOffset>
            </wp:positionH>
            <wp:positionV relativeFrom="paragraph">
              <wp:posOffset>3990975</wp:posOffset>
            </wp:positionV>
            <wp:extent cx="6299835" cy="3794760"/>
            <wp:effectExtent l="0" t="0" r="5715" b="0"/>
            <wp:wrapSquare wrapText="bothSides"/>
            <wp:docPr id="1772212854" name="Picture 1" descr="A graph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2854" name="Picture 1" descr="A graph of a person and person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0FE">
        <w:rPr>
          <w:noProof/>
        </w:rPr>
        <w:drawing>
          <wp:anchor distT="0" distB="0" distL="114300" distR="114300" simplePos="0" relativeHeight="251647488" behindDoc="0" locked="0" layoutInCell="1" allowOverlap="1" wp14:anchorId="77A61AFF" wp14:editId="7C1BC93A">
            <wp:simplePos x="0" y="0"/>
            <wp:positionH relativeFrom="column">
              <wp:posOffset>-110490</wp:posOffset>
            </wp:positionH>
            <wp:positionV relativeFrom="paragraph">
              <wp:posOffset>165735</wp:posOffset>
            </wp:positionV>
            <wp:extent cx="6299835" cy="3825875"/>
            <wp:effectExtent l="0" t="0" r="5715" b="3175"/>
            <wp:wrapSquare wrapText="bothSides"/>
            <wp:docPr id="79645439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54394" name="Picture 1" descr="A graph of a graph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F57FB" w14:textId="202A2041" w:rsidR="00C450FE" w:rsidRDefault="00C450FE">
      <w:pPr>
        <w:ind w:firstLine="0"/>
        <w:jc w:val="left"/>
      </w:pPr>
      <w:r>
        <w:br w:type="page"/>
      </w:r>
    </w:p>
    <w:p w14:paraId="0B243402" w14:textId="52B0BDDA" w:rsidR="00C450FE" w:rsidRDefault="00C450FE" w:rsidP="00C450FE">
      <w:r w:rsidRPr="00C450FE">
        <w:rPr>
          <w:noProof/>
        </w:rPr>
        <w:lastRenderedPageBreak/>
        <w:drawing>
          <wp:inline distT="0" distB="0" distL="0" distR="0" wp14:anchorId="61703EF7" wp14:editId="470DA470">
            <wp:extent cx="6299835" cy="3809365"/>
            <wp:effectExtent l="0" t="0" r="5715" b="635"/>
            <wp:docPr id="51256469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4691" name="Picture 1" descr="A graph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4DE" w14:textId="72F338E3" w:rsidR="00C450FE" w:rsidRDefault="00C450FE" w:rsidP="00C450FE">
      <w:r w:rsidRPr="00C450FE">
        <w:rPr>
          <w:noProof/>
        </w:rPr>
        <w:drawing>
          <wp:anchor distT="0" distB="0" distL="114300" distR="114300" simplePos="0" relativeHeight="251655680" behindDoc="0" locked="0" layoutInCell="1" allowOverlap="1" wp14:anchorId="20CCDBDA" wp14:editId="68B143E3">
            <wp:simplePos x="0" y="0"/>
            <wp:positionH relativeFrom="column">
              <wp:posOffset>-118110</wp:posOffset>
            </wp:positionH>
            <wp:positionV relativeFrom="paragraph">
              <wp:posOffset>229235</wp:posOffset>
            </wp:positionV>
            <wp:extent cx="6299835" cy="3766820"/>
            <wp:effectExtent l="0" t="0" r="5715" b="5080"/>
            <wp:wrapSquare wrapText="bothSides"/>
            <wp:docPr id="344475732" name="Picture 1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75732" name="Picture 1" descr="A graph with blue and red line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8027F" w14:textId="77DA47E9" w:rsidR="00C450FE" w:rsidRDefault="00C450FE">
      <w:pPr>
        <w:ind w:firstLine="0"/>
        <w:jc w:val="left"/>
      </w:pPr>
      <w:r>
        <w:br w:type="page"/>
      </w:r>
    </w:p>
    <w:p w14:paraId="507A4330" w14:textId="1260E631" w:rsidR="00C450FE" w:rsidRDefault="00C450FE" w:rsidP="00C450FE">
      <w:r w:rsidRPr="00C450FE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842843C" wp14:editId="6136EA5E">
            <wp:simplePos x="0" y="0"/>
            <wp:positionH relativeFrom="column">
              <wp:posOffset>-247650</wp:posOffset>
            </wp:positionH>
            <wp:positionV relativeFrom="paragraph">
              <wp:posOffset>276860</wp:posOffset>
            </wp:positionV>
            <wp:extent cx="6299835" cy="3801110"/>
            <wp:effectExtent l="0" t="0" r="5715" b="8890"/>
            <wp:wrapSquare wrapText="bothSides"/>
            <wp:docPr id="1239380712" name="Picture 1" descr="A graph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0712" name="Picture 1" descr="A graph with a number of lines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60999" w14:textId="09DEE74F" w:rsidR="00C450FE" w:rsidRDefault="00C450FE" w:rsidP="00C450FE"/>
    <w:p w14:paraId="369EC049" w14:textId="77777777" w:rsidR="00C450FE" w:rsidRDefault="00C450FE" w:rsidP="00C450FE"/>
    <w:p w14:paraId="00D7DCF2" w14:textId="1B7846C7" w:rsidR="00C450FE" w:rsidRDefault="00C450FE" w:rsidP="00197A0B">
      <w:pPr>
        <w:pStyle w:val="Heading2"/>
      </w:pPr>
      <w:bookmarkStart w:id="9" w:name="_Toc148887659"/>
      <w:r w:rsidRPr="00C450FE">
        <w:rPr>
          <w:noProof/>
        </w:rPr>
        <w:drawing>
          <wp:anchor distT="0" distB="0" distL="114300" distR="114300" simplePos="0" relativeHeight="251664896" behindDoc="0" locked="0" layoutInCell="1" allowOverlap="1" wp14:anchorId="2C13C03D" wp14:editId="27D9AD71">
            <wp:simplePos x="0" y="0"/>
            <wp:positionH relativeFrom="column">
              <wp:posOffset>-247650</wp:posOffset>
            </wp:positionH>
            <wp:positionV relativeFrom="paragraph">
              <wp:posOffset>697865</wp:posOffset>
            </wp:positionV>
            <wp:extent cx="6299835" cy="3848735"/>
            <wp:effectExtent l="0" t="0" r="5715" b="0"/>
            <wp:wrapSquare wrapText="bothSides"/>
            <wp:docPr id="1322936051" name="Picture 1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6051" name="Picture 1" descr="A graph with blue and red line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789">
        <w:t>3 task</w:t>
      </w:r>
      <w:bookmarkEnd w:id="9"/>
    </w:p>
    <w:p w14:paraId="05A87996" w14:textId="2DD3B06A" w:rsidR="00C450FE" w:rsidRDefault="00C450FE">
      <w:pPr>
        <w:ind w:firstLine="0"/>
        <w:jc w:val="left"/>
      </w:pPr>
      <w:r>
        <w:br w:type="page"/>
      </w:r>
    </w:p>
    <w:p w14:paraId="1D2FE647" w14:textId="42DAD999" w:rsidR="00C450FE" w:rsidRDefault="00C450FE" w:rsidP="00C450FE">
      <w:r w:rsidRPr="00C450FE"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66E80A9" wp14:editId="3E1A2B79">
            <wp:simplePos x="0" y="0"/>
            <wp:positionH relativeFrom="column">
              <wp:posOffset>-293370</wp:posOffset>
            </wp:positionH>
            <wp:positionV relativeFrom="paragraph">
              <wp:posOffset>3823335</wp:posOffset>
            </wp:positionV>
            <wp:extent cx="6299835" cy="3821430"/>
            <wp:effectExtent l="0" t="0" r="5715" b="7620"/>
            <wp:wrapSquare wrapText="bothSides"/>
            <wp:docPr id="1607282232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82232" name="Picture 1" descr="A graph of a function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0FE">
        <w:rPr>
          <w:noProof/>
        </w:rPr>
        <w:drawing>
          <wp:anchor distT="0" distB="0" distL="114300" distR="114300" simplePos="0" relativeHeight="251670016" behindDoc="0" locked="0" layoutInCell="1" allowOverlap="1" wp14:anchorId="5F64140C" wp14:editId="54522F99">
            <wp:simplePos x="0" y="0"/>
            <wp:positionH relativeFrom="column">
              <wp:posOffset>-293370</wp:posOffset>
            </wp:positionH>
            <wp:positionV relativeFrom="paragraph">
              <wp:posOffset>-218440</wp:posOffset>
            </wp:positionV>
            <wp:extent cx="6299835" cy="3853815"/>
            <wp:effectExtent l="0" t="0" r="5715" b="0"/>
            <wp:wrapSquare wrapText="bothSides"/>
            <wp:docPr id="1840414272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14272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1D9E9" w14:textId="193D42CA" w:rsidR="00C450FE" w:rsidRDefault="00C450FE" w:rsidP="00C450FE"/>
    <w:p w14:paraId="6A7A5D24" w14:textId="77777777" w:rsidR="00C450FE" w:rsidRDefault="00C450FE" w:rsidP="00C450FE"/>
    <w:p w14:paraId="53436245" w14:textId="1AA4E466" w:rsidR="00C450FE" w:rsidRDefault="00C450FE" w:rsidP="00C450FE"/>
    <w:p w14:paraId="21235646" w14:textId="60DA936E" w:rsidR="00C450FE" w:rsidRDefault="00C450FE">
      <w:pPr>
        <w:ind w:firstLine="0"/>
        <w:jc w:val="left"/>
      </w:pPr>
      <w:r>
        <w:br w:type="page"/>
      </w:r>
    </w:p>
    <w:p w14:paraId="3C56BC6D" w14:textId="2BED83CE" w:rsidR="00C450FE" w:rsidRDefault="00AA2789" w:rsidP="00C450FE">
      <w:pPr>
        <w:pStyle w:val="Heading2"/>
      </w:pPr>
      <w:bookmarkStart w:id="10" w:name="_Toc148887660"/>
      <w:r>
        <w:lastRenderedPageBreak/>
        <w:t>4 task</w:t>
      </w:r>
      <w:bookmarkEnd w:id="10"/>
    </w:p>
    <w:p w14:paraId="2D23A6CE" w14:textId="05A1632D" w:rsidR="00C450FE" w:rsidRDefault="00FE6A25" w:rsidP="00C450FE">
      <w:r w:rsidRPr="00FE6A25">
        <w:rPr>
          <w:noProof/>
        </w:rPr>
        <w:drawing>
          <wp:anchor distT="0" distB="0" distL="114300" distR="114300" simplePos="0" relativeHeight="251683328" behindDoc="0" locked="0" layoutInCell="1" allowOverlap="1" wp14:anchorId="5E09305D" wp14:editId="5A5A8BD8">
            <wp:simplePos x="0" y="0"/>
            <wp:positionH relativeFrom="column">
              <wp:posOffset>-171450</wp:posOffset>
            </wp:positionH>
            <wp:positionV relativeFrom="paragraph">
              <wp:posOffset>206375</wp:posOffset>
            </wp:positionV>
            <wp:extent cx="6299835" cy="3743325"/>
            <wp:effectExtent l="0" t="0" r="5715" b="9525"/>
            <wp:wrapSquare wrapText="bothSides"/>
            <wp:docPr id="179646974" name="Picture 1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974" name="Picture 1" descr="A graph of different colored squares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AD0D0" w14:textId="57932259" w:rsidR="00FE6A25" w:rsidRDefault="00FE6A25" w:rsidP="00C450FE"/>
    <w:p w14:paraId="527FFB3D" w14:textId="22770802" w:rsidR="00FE6A25" w:rsidRDefault="00AA2789" w:rsidP="00B57F91">
      <w:pPr>
        <w:pStyle w:val="Heading2"/>
      </w:pPr>
      <w:bookmarkStart w:id="11" w:name="_Toc148887661"/>
      <w:r>
        <w:t>5 task</w:t>
      </w:r>
      <w:bookmarkEnd w:id="11"/>
    </w:p>
    <w:p w14:paraId="3C839671" w14:textId="3BCCAAEC" w:rsidR="00FE6A25" w:rsidRDefault="00FE6A25" w:rsidP="00FE6A25">
      <w:r>
        <w:t>Mano manymu density ir duration yra geriausi faktoriai norint atskirti mėgstamą muziką nuo nepatinkančios, nes „Target“ kintamojo reikšmės labiausiai diferencijuoja šiose lentelėse.</w:t>
      </w:r>
    </w:p>
    <w:p w14:paraId="456D0197" w14:textId="77777777" w:rsidR="00AA2789" w:rsidRDefault="00AA2789">
      <w:pPr>
        <w:ind w:firstLine="0"/>
        <w:jc w:val="left"/>
      </w:pPr>
    </w:p>
    <w:p w14:paraId="2E6FD444" w14:textId="77777777" w:rsidR="00AA2789" w:rsidRDefault="00AA2789" w:rsidP="00AA2789">
      <w:pPr>
        <w:pStyle w:val="Heading2"/>
      </w:pPr>
      <w:bookmarkStart w:id="12" w:name="_Toc148887662"/>
      <w:r>
        <w:t>6 task</w:t>
      </w:r>
      <w:bookmarkEnd w:id="12"/>
    </w:p>
    <w:p w14:paraId="0D7C111F" w14:textId="77777777" w:rsidR="00AA2789" w:rsidRDefault="00AA2789">
      <w:pPr>
        <w:ind w:firstLine="0"/>
        <w:jc w:val="left"/>
      </w:pPr>
    </w:p>
    <w:p w14:paraId="63BB5B77" w14:textId="77777777" w:rsidR="00AA2789" w:rsidRDefault="00AA2789">
      <w:pPr>
        <w:ind w:firstLine="0"/>
        <w:jc w:val="left"/>
      </w:pPr>
    </w:p>
    <w:p w14:paraId="1F2A0AFC" w14:textId="77777777" w:rsidR="00AA2789" w:rsidRDefault="00AA2789">
      <w:pPr>
        <w:ind w:firstLine="0"/>
        <w:jc w:val="left"/>
      </w:pPr>
      <w:r w:rsidRPr="00AA2789">
        <w:rPr>
          <w:noProof/>
        </w:rPr>
        <w:drawing>
          <wp:inline distT="0" distB="0" distL="0" distR="0" wp14:anchorId="3761A1FF" wp14:editId="37907EDE">
            <wp:extent cx="4944165" cy="2229161"/>
            <wp:effectExtent l="0" t="0" r="8890" b="0"/>
            <wp:docPr id="5056269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26993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D858" w14:textId="77777777" w:rsidR="00AA2789" w:rsidRDefault="00AA2789">
      <w:pPr>
        <w:ind w:firstLine="0"/>
        <w:jc w:val="left"/>
      </w:pPr>
    </w:p>
    <w:p w14:paraId="03779B1F" w14:textId="77777777" w:rsidR="00AA2789" w:rsidRDefault="00AA2789">
      <w:pPr>
        <w:ind w:firstLine="0"/>
        <w:jc w:val="left"/>
      </w:pPr>
      <w:r>
        <w:br w:type="page"/>
      </w:r>
    </w:p>
    <w:p w14:paraId="060A8CC1" w14:textId="77777777" w:rsidR="00AA2789" w:rsidRDefault="00AA2789" w:rsidP="00AA2789">
      <w:pPr>
        <w:pStyle w:val="Heading2"/>
      </w:pPr>
      <w:bookmarkStart w:id="13" w:name="_Toc148887663"/>
      <w:r>
        <w:lastRenderedPageBreak/>
        <w:t>7 task</w:t>
      </w:r>
      <w:bookmarkEnd w:id="13"/>
    </w:p>
    <w:p w14:paraId="222425AB" w14:textId="77777777" w:rsidR="00AA2789" w:rsidRDefault="00AA2789">
      <w:pPr>
        <w:ind w:firstLine="0"/>
        <w:jc w:val="left"/>
      </w:pPr>
    </w:p>
    <w:p w14:paraId="43869710" w14:textId="77777777" w:rsidR="00AA2789" w:rsidRDefault="00AA2789">
      <w:pPr>
        <w:ind w:firstLine="0"/>
        <w:jc w:val="left"/>
      </w:pPr>
    </w:p>
    <w:p w14:paraId="08B5962F" w14:textId="77777777" w:rsidR="004518E4" w:rsidRDefault="004518E4">
      <w:pPr>
        <w:ind w:firstLine="0"/>
        <w:jc w:val="left"/>
      </w:pPr>
      <w:r w:rsidRPr="004518E4">
        <w:rPr>
          <w:noProof/>
        </w:rPr>
        <w:drawing>
          <wp:inline distT="0" distB="0" distL="0" distR="0" wp14:anchorId="4C0D7C09" wp14:editId="3C5C354B">
            <wp:extent cx="3658111" cy="743054"/>
            <wp:effectExtent l="0" t="0" r="0" b="0"/>
            <wp:docPr id="180682980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9801" name="Picture 1" descr="A black text on a white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D39F" w14:textId="77777777" w:rsidR="004518E4" w:rsidRDefault="004518E4">
      <w:pPr>
        <w:ind w:firstLine="0"/>
        <w:jc w:val="left"/>
      </w:pPr>
      <w:r>
        <w:t>Geriau yra nuspėti, kuri muzika yra nemėgiama.</w:t>
      </w:r>
    </w:p>
    <w:p w14:paraId="0BE8E423" w14:textId="77777777" w:rsidR="004518E4" w:rsidRDefault="004518E4">
      <w:pPr>
        <w:ind w:firstLine="0"/>
        <w:jc w:val="left"/>
      </w:pPr>
    </w:p>
    <w:p w14:paraId="55012796" w14:textId="77777777" w:rsidR="004518E4" w:rsidRDefault="004518E4">
      <w:pPr>
        <w:ind w:firstLine="0"/>
        <w:jc w:val="left"/>
      </w:pPr>
    </w:p>
    <w:p w14:paraId="351AB181" w14:textId="77777777" w:rsidR="004518E4" w:rsidRDefault="004518E4">
      <w:pPr>
        <w:ind w:firstLine="0"/>
        <w:jc w:val="left"/>
      </w:pPr>
    </w:p>
    <w:p w14:paraId="30ECE9F9" w14:textId="1B2BC3BA" w:rsidR="004518E4" w:rsidRDefault="004518E4" w:rsidP="004518E4">
      <w:pPr>
        <w:pStyle w:val="Heading1"/>
      </w:pPr>
      <w:bookmarkStart w:id="14" w:name="_Toc148887664"/>
      <w:r w:rsidRPr="004518E4">
        <w:t>4.1. Lab task: LDA and QDA classifiers</w:t>
      </w:r>
      <w:bookmarkEnd w:id="14"/>
    </w:p>
    <w:p w14:paraId="12FDBD2E" w14:textId="77777777" w:rsidR="004518E4" w:rsidRDefault="004518E4">
      <w:pPr>
        <w:ind w:firstLine="0"/>
        <w:jc w:val="left"/>
      </w:pPr>
    </w:p>
    <w:p w14:paraId="1A148528" w14:textId="77777777" w:rsidR="004518E4" w:rsidRDefault="004518E4">
      <w:pPr>
        <w:ind w:firstLine="0"/>
        <w:jc w:val="left"/>
      </w:pPr>
    </w:p>
    <w:p w14:paraId="05B6DD14" w14:textId="27E03972" w:rsidR="00FE6A25" w:rsidRDefault="003F5F13" w:rsidP="003F5F13">
      <w:pPr>
        <w:pStyle w:val="Heading2"/>
      </w:pPr>
      <w:bookmarkStart w:id="15" w:name="_Toc148887665"/>
      <w:r w:rsidRPr="003F5F13">
        <w:rPr>
          <w:noProof/>
        </w:rPr>
        <w:drawing>
          <wp:anchor distT="0" distB="0" distL="114300" distR="114300" simplePos="0" relativeHeight="251687424" behindDoc="0" locked="0" layoutInCell="1" allowOverlap="1" wp14:anchorId="13D8DF73" wp14:editId="2725A10E">
            <wp:simplePos x="0" y="0"/>
            <wp:positionH relativeFrom="column">
              <wp:posOffset>-110490</wp:posOffset>
            </wp:positionH>
            <wp:positionV relativeFrom="paragraph">
              <wp:posOffset>427355</wp:posOffset>
            </wp:positionV>
            <wp:extent cx="6299835" cy="3802380"/>
            <wp:effectExtent l="0" t="0" r="5715" b="7620"/>
            <wp:wrapSquare wrapText="bothSides"/>
            <wp:docPr id="1957287301" name="Picture 1" descr="A collage of images of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7301" name="Picture 1" descr="A collage of images of hand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task</w:t>
      </w:r>
      <w:bookmarkEnd w:id="15"/>
    </w:p>
    <w:p w14:paraId="279A9BF4" w14:textId="488D4C3A" w:rsidR="00FE6A25" w:rsidRDefault="00FE6A25" w:rsidP="00FE6A25"/>
    <w:p w14:paraId="52A10482" w14:textId="34A5C48D" w:rsidR="003F5F13" w:rsidRDefault="003F5F13" w:rsidP="003F5F13">
      <w:pPr>
        <w:pStyle w:val="Heading2"/>
      </w:pPr>
      <w:bookmarkStart w:id="16" w:name="_Toc148887666"/>
      <w:r w:rsidRPr="003F5F13">
        <w:rPr>
          <w:noProof/>
        </w:rPr>
        <w:drawing>
          <wp:anchor distT="0" distB="0" distL="114300" distR="114300" simplePos="0" relativeHeight="251691520" behindDoc="0" locked="0" layoutInCell="1" allowOverlap="1" wp14:anchorId="58D53797" wp14:editId="0978443C">
            <wp:simplePos x="0" y="0"/>
            <wp:positionH relativeFrom="column">
              <wp:posOffset>-110490</wp:posOffset>
            </wp:positionH>
            <wp:positionV relativeFrom="paragraph">
              <wp:posOffset>494665</wp:posOffset>
            </wp:positionV>
            <wp:extent cx="6299835" cy="1093470"/>
            <wp:effectExtent l="0" t="0" r="5715" b="0"/>
            <wp:wrapSquare wrapText="bothSides"/>
            <wp:docPr id="1921293840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93840" name="Picture 1" descr="A close-up of numbers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 task</w:t>
      </w:r>
      <w:bookmarkEnd w:id="16"/>
    </w:p>
    <w:p w14:paraId="01AF219D" w14:textId="516C0CD5" w:rsidR="003F5F13" w:rsidRDefault="003F5F13" w:rsidP="00FE6A25"/>
    <w:p w14:paraId="16F3F50C" w14:textId="3F6D3280" w:rsidR="003F5F13" w:rsidRDefault="003F5F13" w:rsidP="00FE6A25"/>
    <w:p w14:paraId="06663900" w14:textId="56721BE1" w:rsidR="003F5F13" w:rsidRDefault="003F5F13">
      <w:pPr>
        <w:ind w:firstLine="0"/>
        <w:jc w:val="left"/>
      </w:pPr>
      <w:r>
        <w:br w:type="page"/>
      </w:r>
    </w:p>
    <w:p w14:paraId="72A46B97" w14:textId="77777777" w:rsidR="003F5F13" w:rsidRDefault="003F5F13" w:rsidP="00FE6A25"/>
    <w:p w14:paraId="0512C98C" w14:textId="74F6B05F" w:rsidR="003F5F13" w:rsidRDefault="003F5F13" w:rsidP="003F5F13">
      <w:pPr>
        <w:pStyle w:val="Heading2"/>
      </w:pPr>
      <w:bookmarkStart w:id="17" w:name="_Toc148887667"/>
      <w:r>
        <w:t>3 task</w:t>
      </w:r>
      <w:bookmarkEnd w:id="17"/>
      <w:r>
        <w:t xml:space="preserve"> </w:t>
      </w:r>
    </w:p>
    <w:p w14:paraId="437B86E7" w14:textId="2D3EC932" w:rsidR="003F5F13" w:rsidRPr="003F5F13" w:rsidRDefault="003F5F13" w:rsidP="003F5F13"/>
    <w:p w14:paraId="49E6BE0A" w14:textId="5F13D3A3" w:rsidR="003F5F13" w:rsidRDefault="003F5F13" w:rsidP="00FE6A25">
      <w:r w:rsidRPr="003F5F13">
        <w:rPr>
          <w:noProof/>
        </w:rPr>
        <w:drawing>
          <wp:inline distT="0" distB="0" distL="0" distR="0" wp14:anchorId="16AAEF41" wp14:editId="36A95EB1">
            <wp:extent cx="5325218" cy="295316"/>
            <wp:effectExtent l="0" t="0" r="8890" b="9525"/>
            <wp:docPr id="157196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73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D51E" w14:textId="77777777" w:rsidR="003F5F13" w:rsidRDefault="003F5F13" w:rsidP="00FE6A25"/>
    <w:p w14:paraId="4254CE78" w14:textId="746A0403" w:rsidR="003F5F13" w:rsidRDefault="00E72412" w:rsidP="00FE6A25">
      <w:r w:rsidRPr="00E72412">
        <w:rPr>
          <w:noProof/>
        </w:rPr>
        <w:drawing>
          <wp:inline distT="0" distB="0" distL="0" distR="0" wp14:anchorId="2228ECFD" wp14:editId="1718702B">
            <wp:extent cx="5096586" cy="238158"/>
            <wp:effectExtent l="0" t="0" r="8890" b="9525"/>
            <wp:docPr id="9202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743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915F" w14:textId="5A86EF96" w:rsidR="00E72412" w:rsidRDefault="00E72412" w:rsidP="00FE6A25">
      <w:r w:rsidRPr="00E72412">
        <w:rPr>
          <w:noProof/>
        </w:rPr>
        <w:drawing>
          <wp:inline distT="0" distB="0" distL="0" distR="0" wp14:anchorId="05A22F5A" wp14:editId="39FF4BB7">
            <wp:extent cx="5153744" cy="371527"/>
            <wp:effectExtent l="0" t="0" r="0" b="9525"/>
            <wp:docPr id="40406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09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D552" w14:textId="329FE452" w:rsidR="003F5F13" w:rsidRDefault="003F5F13" w:rsidP="003F5F13">
      <w:pPr>
        <w:pStyle w:val="Heading2"/>
      </w:pPr>
      <w:bookmarkStart w:id="18" w:name="_Toc148887668"/>
      <w:r>
        <w:t xml:space="preserve">4 </w:t>
      </w:r>
      <w:r w:rsidR="00E72412">
        <w:t xml:space="preserve">and 5 </w:t>
      </w:r>
      <w:r>
        <w:t>task</w:t>
      </w:r>
      <w:bookmarkEnd w:id="18"/>
    </w:p>
    <w:p w14:paraId="5DC3A931" w14:textId="77777777" w:rsidR="003F5F13" w:rsidRDefault="003F5F13" w:rsidP="00FE6A25"/>
    <w:p w14:paraId="1CD4E458" w14:textId="30F0A1CD" w:rsidR="003F5F13" w:rsidRDefault="00E72412" w:rsidP="00FE6A25">
      <w:r w:rsidRPr="00E72412">
        <w:rPr>
          <w:noProof/>
        </w:rPr>
        <w:drawing>
          <wp:inline distT="0" distB="0" distL="0" distR="0" wp14:anchorId="1A7BFE28" wp14:editId="4DE55783">
            <wp:extent cx="6299835" cy="964565"/>
            <wp:effectExtent l="0" t="0" r="5715" b="6985"/>
            <wp:docPr id="752243707" name="Picture 1" descr="A numb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3707" name="Picture 1" descr="A number with numbers on i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4B1F" w14:textId="77777777" w:rsidR="003F5F13" w:rsidRDefault="003F5F13" w:rsidP="00FE6A25"/>
    <w:p w14:paraId="553BB249" w14:textId="1CD864F5" w:rsidR="003F5F13" w:rsidRDefault="003F5F13" w:rsidP="00FE6A25"/>
    <w:p w14:paraId="1137BCA0" w14:textId="7096453F" w:rsidR="00E72412" w:rsidRDefault="00E72412" w:rsidP="00FE6A25">
      <w:r w:rsidRPr="00E72412">
        <w:rPr>
          <w:noProof/>
        </w:rPr>
        <w:drawing>
          <wp:inline distT="0" distB="0" distL="0" distR="0" wp14:anchorId="4FEB780D" wp14:editId="17695AF9">
            <wp:extent cx="5182323" cy="304843"/>
            <wp:effectExtent l="0" t="0" r="0" b="0"/>
            <wp:docPr id="145249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901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FEF" w14:textId="1093B224" w:rsidR="00E72412" w:rsidRDefault="00E72412" w:rsidP="00FE6A25">
      <w:r w:rsidRPr="00E72412">
        <w:rPr>
          <w:noProof/>
        </w:rPr>
        <w:drawing>
          <wp:inline distT="0" distB="0" distL="0" distR="0" wp14:anchorId="0D25B91E" wp14:editId="7B3B638D">
            <wp:extent cx="5315692" cy="323895"/>
            <wp:effectExtent l="0" t="0" r="0" b="0"/>
            <wp:docPr id="133128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828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EE6" w14:textId="2FB3450B" w:rsidR="00E72412" w:rsidRPr="00FE6A25" w:rsidRDefault="00E72412" w:rsidP="00FE6A25">
      <w:r w:rsidRPr="00E72412">
        <w:rPr>
          <w:noProof/>
        </w:rPr>
        <w:drawing>
          <wp:inline distT="0" distB="0" distL="0" distR="0" wp14:anchorId="0B6C7C02" wp14:editId="5BDE175E">
            <wp:extent cx="5172797" cy="285790"/>
            <wp:effectExtent l="0" t="0" r="0" b="0"/>
            <wp:docPr id="18173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013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12" w:rsidRPr="00FE6A25" w:rsidSect="00322B4F">
      <w:footerReference w:type="first" r:id="rId39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2933" w14:textId="77777777" w:rsidR="006D6F50" w:rsidRDefault="006D6F50">
      <w:r>
        <w:separator/>
      </w:r>
    </w:p>
  </w:endnote>
  <w:endnote w:type="continuationSeparator" w:id="0">
    <w:p w14:paraId="101070EE" w14:textId="77777777" w:rsidR="006D6F50" w:rsidRDefault="006D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1923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BDF302D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A18B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98D2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1D23" w14:textId="77777777" w:rsidR="006D6F50" w:rsidRDefault="006D6F50">
      <w:r>
        <w:separator/>
      </w:r>
    </w:p>
  </w:footnote>
  <w:footnote w:type="continuationSeparator" w:id="0">
    <w:p w14:paraId="6269B128" w14:textId="77777777" w:rsidR="006D6F50" w:rsidRDefault="006D6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138C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946CB"/>
    <w:multiLevelType w:val="multilevel"/>
    <w:tmpl w:val="0F5C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4502993"/>
    <w:multiLevelType w:val="multilevel"/>
    <w:tmpl w:val="42D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2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5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6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0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1" w15:restartNumberingAfterBreak="0">
    <w:nsid w:val="771A7190"/>
    <w:multiLevelType w:val="multilevel"/>
    <w:tmpl w:val="DB6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5" w15:restartNumberingAfterBreak="0">
    <w:nsid w:val="7B4D10EE"/>
    <w:multiLevelType w:val="multilevel"/>
    <w:tmpl w:val="4B6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485265">
    <w:abstractNumId w:val="38"/>
  </w:num>
  <w:num w:numId="2" w16cid:durableId="2039968818">
    <w:abstractNumId w:val="27"/>
  </w:num>
  <w:num w:numId="3" w16cid:durableId="1651321850">
    <w:abstractNumId w:val="37"/>
  </w:num>
  <w:num w:numId="4" w16cid:durableId="1790319115">
    <w:abstractNumId w:val="26"/>
  </w:num>
  <w:num w:numId="5" w16cid:durableId="946932878">
    <w:abstractNumId w:val="35"/>
  </w:num>
  <w:num w:numId="6" w16cid:durableId="2095200297">
    <w:abstractNumId w:val="42"/>
  </w:num>
  <w:num w:numId="7" w16cid:durableId="1998142928">
    <w:abstractNumId w:val="13"/>
  </w:num>
  <w:num w:numId="8" w16cid:durableId="550923575">
    <w:abstractNumId w:val="11"/>
  </w:num>
  <w:num w:numId="9" w16cid:durableId="877593548">
    <w:abstractNumId w:val="14"/>
  </w:num>
  <w:num w:numId="10" w16cid:durableId="1441683042">
    <w:abstractNumId w:val="32"/>
  </w:num>
  <w:num w:numId="11" w16cid:durableId="1606309477">
    <w:abstractNumId w:val="21"/>
  </w:num>
  <w:num w:numId="12" w16cid:durableId="1418789436">
    <w:abstractNumId w:val="29"/>
  </w:num>
  <w:num w:numId="13" w16cid:durableId="1018043928">
    <w:abstractNumId w:val="12"/>
  </w:num>
  <w:num w:numId="14" w16cid:durableId="2055034726">
    <w:abstractNumId w:val="31"/>
  </w:num>
  <w:num w:numId="15" w16cid:durableId="1837256974">
    <w:abstractNumId w:val="16"/>
  </w:num>
  <w:num w:numId="16" w16cid:durableId="660040664">
    <w:abstractNumId w:val="40"/>
  </w:num>
  <w:num w:numId="17" w16cid:durableId="1793210807">
    <w:abstractNumId w:val="17"/>
  </w:num>
  <w:num w:numId="18" w16cid:durableId="404686522">
    <w:abstractNumId w:val="14"/>
  </w:num>
  <w:num w:numId="19" w16cid:durableId="1622228103">
    <w:abstractNumId w:val="20"/>
  </w:num>
  <w:num w:numId="20" w16cid:durableId="773206175">
    <w:abstractNumId w:val="18"/>
  </w:num>
  <w:num w:numId="21" w16cid:durableId="862473919">
    <w:abstractNumId w:val="22"/>
  </w:num>
  <w:num w:numId="22" w16cid:durableId="1234776289">
    <w:abstractNumId w:val="43"/>
  </w:num>
  <w:num w:numId="23" w16cid:durableId="1990548922">
    <w:abstractNumId w:val="15"/>
  </w:num>
  <w:num w:numId="24" w16cid:durableId="1923291549">
    <w:abstractNumId w:val="33"/>
  </w:num>
  <w:num w:numId="25" w16cid:durableId="777943136">
    <w:abstractNumId w:val="36"/>
  </w:num>
  <w:num w:numId="26" w16cid:durableId="1912696397">
    <w:abstractNumId w:val="19"/>
  </w:num>
  <w:num w:numId="27" w16cid:durableId="160512597">
    <w:abstractNumId w:val="34"/>
  </w:num>
  <w:num w:numId="28" w16cid:durableId="978921682">
    <w:abstractNumId w:val="44"/>
  </w:num>
  <w:num w:numId="29" w16cid:durableId="71241551">
    <w:abstractNumId w:val="30"/>
  </w:num>
  <w:num w:numId="30" w16cid:durableId="1881473865">
    <w:abstractNumId w:val="28"/>
  </w:num>
  <w:num w:numId="31" w16cid:durableId="1228882350">
    <w:abstractNumId w:val="24"/>
  </w:num>
  <w:num w:numId="32" w16cid:durableId="1109936516">
    <w:abstractNumId w:val="25"/>
  </w:num>
  <w:num w:numId="33" w16cid:durableId="1252012875">
    <w:abstractNumId w:val="44"/>
  </w:num>
  <w:num w:numId="34" w16cid:durableId="105514859">
    <w:abstractNumId w:val="39"/>
  </w:num>
  <w:num w:numId="35" w16cid:durableId="15464044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94901676">
    <w:abstractNumId w:val="9"/>
  </w:num>
  <w:num w:numId="37" w16cid:durableId="1910846619">
    <w:abstractNumId w:val="7"/>
  </w:num>
  <w:num w:numId="38" w16cid:durableId="2119520950">
    <w:abstractNumId w:val="6"/>
  </w:num>
  <w:num w:numId="39" w16cid:durableId="917177542">
    <w:abstractNumId w:val="5"/>
  </w:num>
  <w:num w:numId="40" w16cid:durableId="1300185990">
    <w:abstractNumId w:val="4"/>
  </w:num>
  <w:num w:numId="41" w16cid:durableId="1817337692">
    <w:abstractNumId w:val="8"/>
  </w:num>
  <w:num w:numId="42" w16cid:durableId="28342997">
    <w:abstractNumId w:val="3"/>
  </w:num>
  <w:num w:numId="43" w16cid:durableId="766463309">
    <w:abstractNumId w:val="2"/>
  </w:num>
  <w:num w:numId="44" w16cid:durableId="1105685038">
    <w:abstractNumId w:val="1"/>
  </w:num>
  <w:num w:numId="45" w16cid:durableId="567226321">
    <w:abstractNumId w:val="0"/>
  </w:num>
  <w:num w:numId="46" w16cid:durableId="2069528350">
    <w:abstractNumId w:val="10"/>
  </w:num>
  <w:num w:numId="47" w16cid:durableId="2001227882">
    <w:abstractNumId w:val="41"/>
  </w:num>
  <w:num w:numId="48" w16cid:durableId="866912451">
    <w:abstractNumId w:val="45"/>
  </w:num>
  <w:num w:numId="49" w16cid:durableId="4611214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209C"/>
    <w:rsid w:val="0002339E"/>
    <w:rsid w:val="00052178"/>
    <w:rsid w:val="0009081F"/>
    <w:rsid w:val="000C195D"/>
    <w:rsid w:val="000D7125"/>
    <w:rsid w:val="000F7E9F"/>
    <w:rsid w:val="000F7F7F"/>
    <w:rsid w:val="00100F55"/>
    <w:rsid w:val="00111C20"/>
    <w:rsid w:val="001164B5"/>
    <w:rsid w:val="00140BF3"/>
    <w:rsid w:val="0015714D"/>
    <w:rsid w:val="0016215D"/>
    <w:rsid w:val="00173CAA"/>
    <w:rsid w:val="0019003D"/>
    <w:rsid w:val="00195029"/>
    <w:rsid w:val="001C6003"/>
    <w:rsid w:val="001E733B"/>
    <w:rsid w:val="001E78C7"/>
    <w:rsid w:val="001F0046"/>
    <w:rsid w:val="001F53B6"/>
    <w:rsid w:val="00223B27"/>
    <w:rsid w:val="00226BE9"/>
    <w:rsid w:val="00260F87"/>
    <w:rsid w:val="0026528E"/>
    <w:rsid w:val="00291C8F"/>
    <w:rsid w:val="002949A3"/>
    <w:rsid w:val="00297AE4"/>
    <w:rsid w:val="002C56BD"/>
    <w:rsid w:val="002E3EF8"/>
    <w:rsid w:val="00322B4F"/>
    <w:rsid w:val="003240FD"/>
    <w:rsid w:val="0035110B"/>
    <w:rsid w:val="00363623"/>
    <w:rsid w:val="003826EB"/>
    <w:rsid w:val="003C2DC4"/>
    <w:rsid w:val="003C6780"/>
    <w:rsid w:val="003F1D21"/>
    <w:rsid w:val="003F5D18"/>
    <w:rsid w:val="003F5F13"/>
    <w:rsid w:val="00404E84"/>
    <w:rsid w:val="00415D80"/>
    <w:rsid w:val="00421252"/>
    <w:rsid w:val="004518E4"/>
    <w:rsid w:val="004771C9"/>
    <w:rsid w:val="004965DE"/>
    <w:rsid w:val="004A6A01"/>
    <w:rsid w:val="004B4C30"/>
    <w:rsid w:val="004C3D88"/>
    <w:rsid w:val="004E181F"/>
    <w:rsid w:val="004F6AC9"/>
    <w:rsid w:val="00513867"/>
    <w:rsid w:val="0052026C"/>
    <w:rsid w:val="005259DD"/>
    <w:rsid w:val="00531F74"/>
    <w:rsid w:val="00567E11"/>
    <w:rsid w:val="005A66F7"/>
    <w:rsid w:val="005B13B5"/>
    <w:rsid w:val="005C6228"/>
    <w:rsid w:val="005C73ED"/>
    <w:rsid w:val="005F283E"/>
    <w:rsid w:val="005F3153"/>
    <w:rsid w:val="0061399B"/>
    <w:rsid w:val="00627A40"/>
    <w:rsid w:val="00635E64"/>
    <w:rsid w:val="006555E7"/>
    <w:rsid w:val="006D6F50"/>
    <w:rsid w:val="006F141F"/>
    <w:rsid w:val="007016E8"/>
    <w:rsid w:val="00703F1F"/>
    <w:rsid w:val="0070668B"/>
    <w:rsid w:val="007E6559"/>
    <w:rsid w:val="007F39F5"/>
    <w:rsid w:val="007F3AFD"/>
    <w:rsid w:val="00803DB6"/>
    <w:rsid w:val="00816B92"/>
    <w:rsid w:val="00844988"/>
    <w:rsid w:val="008D3026"/>
    <w:rsid w:val="008E2762"/>
    <w:rsid w:val="008E4C03"/>
    <w:rsid w:val="009103C4"/>
    <w:rsid w:val="00920809"/>
    <w:rsid w:val="00932992"/>
    <w:rsid w:val="00933673"/>
    <w:rsid w:val="00935F36"/>
    <w:rsid w:val="00953893"/>
    <w:rsid w:val="00965287"/>
    <w:rsid w:val="0098431C"/>
    <w:rsid w:val="00990D35"/>
    <w:rsid w:val="009C0211"/>
    <w:rsid w:val="009D09D8"/>
    <w:rsid w:val="009E0710"/>
    <w:rsid w:val="00A049DD"/>
    <w:rsid w:val="00A262C1"/>
    <w:rsid w:val="00A6795E"/>
    <w:rsid w:val="00AA2789"/>
    <w:rsid w:val="00AB26BB"/>
    <w:rsid w:val="00AB7416"/>
    <w:rsid w:val="00AE0E37"/>
    <w:rsid w:val="00AE7C8B"/>
    <w:rsid w:val="00B10415"/>
    <w:rsid w:val="00B2375F"/>
    <w:rsid w:val="00B4162B"/>
    <w:rsid w:val="00B57858"/>
    <w:rsid w:val="00B63D0F"/>
    <w:rsid w:val="00B871EA"/>
    <w:rsid w:val="00B93D28"/>
    <w:rsid w:val="00BA4DB8"/>
    <w:rsid w:val="00BE7267"/>
    <w:rsid w:val="00C25271"/>
    <w:rsid w:val="00C35E4B"/>
    <w:rsid w:val="00C450FE"/>
    <w:rsid w:val="00C802E3"/>
    <w:rsid w:val="00C87140"/>
    <w:rsid w:val="00CA347D"/>
    <w:rsid w:val="00CA387A"/>
    <w:rsid w:val="00CD083D"/>
    <w:rsid w:val="00CD283B"/>
    <w:rsid w:val="00CD58DB"/>
    <w:rsid w:val="00D10218"/>
    <w:rsid w:val="00D253F8"/>
    <w:rsid w:val="00D52156"/>
    <w:rsid w:val="00D560C9"/>
    <w:rsid w:val="00D91DD1"/>
    <w:rsid w:val="00DB6F2C"/>
    <w:rsid w:val="00E03A86"/>
    <w:rsid w:val="00E22860"/>
    <w:rsid w:val="00E55394"/>
    <w:rsid w:val="00E72412"/>
    <w:rsid w:val="00E768B1"/>
    <w:rsid w:val="00E9168F"/>
    <w:rsid w:val="00EA74D8"/>
    <w:rsid w:val="00EA7E22"/>
    <w:rsid w:val="00EB5168"/>
    <w:rsid w:val="00ED0184"/>
    <w:rsid w:val="00F01203"/>
    <w:rsid w:val="00F16C66"/>
    <w:rsid w:val="00F32903"/>
    <w:rsid w:val="00F45991"/>
    <w:rsid w:val="00F7101F"/>
    <w:rsid w:val="00FD1638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43B85"/>
  <w15:docId w15:val="{90A81378-A601-4A08-A300-2D2D25D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C20"/>
    <w:pPr>
      <w:keepNext/>
      <w:numPr>
        <w:ilvl w:val="1"/>
        <w:numId w:val="33"/>
      </w:numPr>
      <w:spacing w:before="240" w:after="60"/>
      <w:ind w:left="566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283B"/>
    <w:pPr>
      <w:keepNext/>
      <w:numPr>
        <w:ilvl w:val="2"/>
        <w:numId w:val="33"/>
      </w:numPr>
      <w:spacing w:before="240" w:after="60"/>
      <w:ind w:left="708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111C20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locked/>
    <w:rsid w:val="00A2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CD283B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5A66F7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351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Mildaras Karvelis</cp:lastModifiedBy>
  <cp:revision>4</cp:revision>
  <cp:lastPrinted>2023-10-22T14:21:00Z</cp:lastPrinted>
  <dcterms:created xsi:type="dcterms:W3CDTF">2023-10-22T14:20:00Z</dcterms:created>
  <dcterms:modified xsi:type="dcterms:W3CDTF">2023-10-22T14:21:00Z</dcterms:modified>
  <cp:contentStatus/>
</cp:coreProperties>
</file>