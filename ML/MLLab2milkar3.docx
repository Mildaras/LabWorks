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2474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2C1C3F0C" w14:textId="556C3AC0" w:rsidR="00D560C9" w:rsidRPr="00844988" w:rsidRDefault="00A262C1" w:rsidP="004771C9">
      <w:pPr>
        <w:pStyle w:val="Vireliouraai"/>
      </w:pPr>
      <w:r>
        <w:t xml:space="preserve">INFORMATIKOS </w:t>
      </w:r>
      <w:r w:rsidR="00404E84">
        <w:t>FAKULTETAS</w:t>
      </w:r>
    </w:p>
    <w:p w14:paraId="52AB7F15" w14:textId="77777777" w:rsidR="00D560C9" w:rsidRPr="00844988" w:rsidRDefault="00D560C9" w:rsidP="004771C9">
      <w:pPr>
        <w:pStyle w:val="Vireliouraai"/>
      </w:pPr>
    </w:p>
    <w:p w14:paraId="18372CA9" w14:textId="77777777" w:rsidR="00D560C9" w:rsidRPr="00844988" w:rsidRDefault="00D560C9" w:rsidP="004771C9">
      <w:pPr>
        <w:pStyle w:val="Vireliouraai"/>
      </w:pPr>
    </w:p>
    <w:p w14:paraId="17B915AE" w14:textId="77777777" w:rsidR="00D560C9" w:rsidRPr="00844988" w:rsidRDefault="00D560C9" w:rsidP="004771C9">
      <w:pPr>
        <w:pStyle w:val="Vireliouraai"/>
      </w:pPr>
    </w:p>
    <w:p w14:paraId="32817639" w14:textId="77777777" w:rsidR="00D560C9" w:rsidRPr="00844988" w:rsidRDefault="00D560C9" w:rsidP="004771C9">
      <w:pPr>
        <w:pStyle w:val="Vireliouraai"/>
      </w:pPr>
    </w:p>
    <w:p w14:paraId="2BA14386" w14:textId="77777777" w:rsidR="00D560C9" w:rsidRPr="00844988" w:rsidRDefault="00D560C9" w:rsidP="004771C9">
      <w:pPr>
        <w:pStyle w:val="Vireliouraai"/>
      </w:pPr>
    </w:p>
    <w:p w14:paraId="64A824D9" w14:textId="77777777" w:rsidR="00D560C9" w:rsidRPr="00844988" w:rsidRDefault="00D560C9" w:rsidP="004771C9">
      <w:pPr>
        <w:pStyle w:val="Vireliouraai"/>
      </w:pPr>
    </w:p>
    <w:p w14:paraId="219A8960" w14:textId="77777777" w:rsidR="004C3D88" w:rsidRPr="00844988" w:rsidRDefault="004C3D88" w:rsidP="004771C9">
      <w:pPr>
        <w:pStyle w:val="Vireliouraai"/>
      </w:pPr>
    </w:p>
    <w:p w14:paraId="4094FAF9" w14:textId="77777777" w:rsidR="004C3D88" w:rsidRPr="00844988" w:rsidRDefault="004C3D88" w:rsidP="004771C9">
      <w:pPr>
        <w:pStyle w:val="Vireliouraai"/>
      </w:pPr>
    </w:p>
    <w:p w14:paraId="2E6CE6CB" w14:textId="77777777" w:rsidR="00D560C9" w:rsidRPr="00844988" w:rsidRDefault="00D560C9" w:rsidP="004771C9">
      <w:pPr>
        <w:pStyle w:val="Vireliouraai"/>
      </w:pPr>
    </w:p>
    <w:p w14:paraId="22DEC666" w14:textId="77777777" w:rsidR="00D560C9" w:rsidRPr="00844988" w:rsidRDefault="00D560C9" w:rsidP="004771C9">
      <w:pPr>
        <w:pStyle w:val="Vireliouraai"/>
      </w:pPr>
    </w:p>
    <w:p w14:paraId="576E09ED" w14:textId="77777777" w:rsidR="00D560C9" w:rsidRPr="00844988" w:rsidRDefault="00D560C9" w:rsidP="004771C9">
      <w:pPr>
        <w:pStyle w:val="Vireliouraai"/>
      </w:pPr>
    </w:p>
    <w:p w14:paraId="337F9EE4" w14:textId="7E15EF8A" w:rsidR="004C3D88" w:rsidRPr="00844988" w:rsidRDefault="00111C20" w:rsidP="004771C9">
      <w:pPr>
        <w:pStyle w:val="Ataskaitospavadinimas"/>
      </w:pPr>
      <w:r>
        <w:t>Mašininio mokymosi metodai</w:t>
      </w:r>
      <w:r w:rsidR="001F53B6">
        <w:t xml:space="preserve"> </w:t>
      </w:r>
      <w:r w:rsidR="00CD083D">
        <w:t>(</w:t>
      </w:r>
      <w:r w:rsidRPr="00111C20">
        <w:t>P160B124</w:t>
      </w:r>
      <w:r w:rsidR="00CD083D">
        <w:t>)</w:t>
      </w:r>
    </w:p>
    <w:p w14:paraId="41FF69D8" w14:textId="1302D500" w:rsidR="00D560C9" w:rsidRPr="00844988" w:rsidRDefault="00111C20" w:rsidP="004771C9">
      <w:pPr>
        <w:pStyle w:val="Ataskaita"/>
      </w:pPr>
      <w:r>
        <w:t>Laboratorinių darbų ataskaita</w:t>
      </w:r>
    </w:p>
    <w:p w14:paraId="7E8C5536" w14:textId="77777777" w:rsidR="00D560C9" w:rsidRPr="00844988" w:rsidRDefault="00D560C9" w:rsidP="004771C9">
      <w:pPr>
        <w:pStyle w:val="Vireliouraai"/>
      </w:pPr>
    </w:p>
    <w:p w14:paraId="68ADFF56" w14:textId="77777777" w:rsidR="00D560C9" w:rsidRPr="00844988" w:rsidRDefault="00D560C9" w:rsidP="004771C9">
      <w:pPr>
        <w:pStyle w:val="Vireliouraai"/>
      </w:pPr>
    </w:p>
    <w:p w14:paraId="762976DB" w14:textId="77777777" w:rsidR="00D560C9" w:rsidRPr="00844988" w:rsidRDefault="00D560C9" w:rsidP="004771C9">
      <w:pPr>
        <w:pStyle w:val="Vireliouraai"/>
      </w:pPr>
    </w:p>
    <w:p w14:paraId="2FC1AFFD" w14:textId="77777777" w:rsidR="00D560C9" w:rsidRPr="00844988" w:rsidRDefault="00D560C9" w:rsidP="004771C9">
      <w:pPr>
        <w:pStyle w:val="Vireliouraai"/>
      </w:pPr>
    </w:p>
    <w:p w14:paraId="34893D46" w14:textId="77777777" w:rsidR="00D560C9" w:rsidRPr="00844988" w:rsidRDefault="00D560C9" w:rsidP="004771C9">
      <w:pPr>
        <w:pStyle w:val="Vireliouraai"/>
      </w:pPr>
    </w:p>
    <w:p w14:paraId="10008165" w14:textId="77777777" w:rsidR="00D560C9" w:rsidRPr="00844988" w:rsidRDefault="00D560C9" w:rsidP="004771C9">
      <w:pPr>
        <w:pStyle w:val="Vireliouraai"/>
      </w:pPr>
    </w:p>
    <w:p w14:paraId="7E70C6CB" w14:textId="77777777" w:rsidR="004771C9" w:rsidRDefault="004771C9" w:rsidP="00EB5168">
      <w:pPr>
        <w:pStyle w:val="Autorius"/>
      </w:pPr>
      <w:r>
        <w:t xml:space="preserve">Atliko: </w:t>
      </w:r>
    </w:p>
    <w:p w14:paraId="47876869" w14:textId="46C159AB" w:rsidR="004771C9" w:rsidRDefault="004771C9" w:rsidP="00EB5168">
      <w:pPr>
        <w:pStyle w:val="Autorius"/>
      </w:pPr>
      <w:r>
        <w:tab/>
      </w:r>
      <w:r w:rsidR="000F7E9F">
        <w:t>IFF-1/4</w:t>
      </w:r>
      <w:r w:rsidR="00AE7C8B">
        <w:t xml:space="preserve"> </w:t>
      </w:r>
      <w:r>
        <w:t xml:space="preserve">gr. </w:t>
      </w:r>
      <w:r w:rsidR="00AE7C8B">
        <w:t>studentas</w:t>
      </w:r>
    </w:p>
    <w:p w14:paraId="30BD57FE" w14:textId="59DD4314" w:rsidR="00D560C9" w:rsidRPr="00844988" w:rsidRDefault="004771C9" w:rsidP="00EB5168">
      <w:pPr>
        <w:pStyle w:val="Autorius"/>
      </w:pPr>
      <w:r>
        <w:tab/>
      </w:r>
      <w:r w:rsidR="000F7E9F">
        <w:t>Mildaras Karvelis</w:t>
      </w:r>
    </w:p>
    <w:p w14:paraId="6AE56890" w14:textId="31F5F63B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2336A4">
        <w:rPr>
          <w:noProof/>
        </w:rPr>
        <w:t>2023 m. gruodžio 4 d.</w:t>
      </w:r>
      <w:r w:rsidR="00844988" w:rsidRPr="00844988">
        <w:fldChar w:fldCharType="end"/>
      </w:r>
    </w:p>
    <w:p w14:paraId="7DE94C7A" w14:textId="77777777" w:rsidR="004771C9" w:rsidRDefault="00D560C9" w:rsidP="00EB5168">
      <w:pPr>
        <w:pStyle w:val="Autorius"/>
      </w:pPr>
      <w:r w:rsidRPr="0052026C">
        <w:t>Priėmė:</w:t>
      </w:r>
    </w:p>
    <w:p w14:paraId="7A27E15F" w14:textId="43F6BAEB" w:rsidR="00D560C9" w:rsidRPr="0052026C" w:rsidRDefault="004771C9" w:rsidP="00EB5168">
      <w:pPr>
        <w:pStyle w:val="Autorius"/>
      </w:pPr>
      <w:r>
        <w:tab/>
      </w:r>
      <w:r w:rsidR="00111C20">
        <w:t>D</w:t>
      </w:r>
      <w:r w:rsidR="00111C20" w:rsidRPr="00111C20">
        <w:t>oc. Iešmantas Tomas</w:t>
      </w:r>
    </w:p>
    <w:p w14:paraId="66FDFFDB" w14:textId="77777777" w:rsidR="00CD58DB" w:rsidRPr="00844988" w:rsidRDefault="00CD58DB" w:rsidP="004771C9">
      <w:pPr>
        <w:pStyle w:val="Vireliouraai"/>
      </w:pPr>
    </w:p>
    <w:p w14:paraId="394D68A0" w14:textId="77777777" w:rsidR="00D560C9" w:rsidRPr="00844988" w:rsidRDefault="00D560C9" w:rsidP="004771C9">
      <w:pPr>
        <w:pStyle w:val="Vireliouraai"/>
      </w:pPr>
    </w:p>
    <w:p w14:paraId="69B38376" w14:textId="77777777" w:rsidR="00D560C9" w:rsidRPr="00844988" w:rsidRDefault="00D560C9" w:rsidP="004771C9">
      <w:pPr>
        <w:pStyle w:val="Vireliouraai"/>
      </w:pPr>
    </w:p>
    <w:p w14:paraId="26C72EB2" w14:textId="77777777" w:rsidR="00CD58DB" w:rsidRDefault="00CD58DB" w:rsidP="004771C9">
      <w:pPr>
        <w:pStyle w:val="Vireliouraai"/>
      </w:pPr>
    </w:p>
    <w:p w14:paraId="42571A90" w14:textId="77777777" w:rsidR="00CD58DB" w:rsidRDefault="00CD58DB" w:rsidP="004771C9">
      <w:pPr>
        <w:pStyle w:val="Vireliouraai"/>
      </w:pPr>
    </w:p>
    <w:p w14:paraId="22A2CD1F" w14:textId="77777777" w:rsidR="00CD58DB" w:rsidRDefault="00CD58DB" w:rsidP="004771C9">
      <w:pPr>
        <w:pStyle w:val="Vireliouraai"/>
      </w:pPr>
    </w:p>
    <w:p w14:paraId="5AA3EAB0" w14:textId="77777777" w:rsidR="0052026C" w:rsidRPr="00844988" w:rsidRDefault="0052026C" w:rsidP="004771C9">
      <w:pPr>
        <w:pStyle w:val="Vireliouraai"/>
      </w:pPr>
    </w:p>
    <w:p w14:paraId="5D6F4644" w14:textId="419E2725" w:rsidR="0052026C" w:rsidRPr="00A262C1" w:rsidRDefault="00D560C9" w:rsidP="00CD083D">
      <w:pPr>
        <w:pStyle w:val="Vireliouraai"/>
        <w:ind w:firstLine="0"/>
        <w:rPr>
          <w:lang w:val="en-US"/>
        </w:rPr>
      </w:pPr>
      <w:r w:rsidRPr="00844988">
        <w:t>KAUNAS 20</w:t>
      </w:r>
      <w:r w:rsidR="00A262C1">
        <w:rPr>
          <w:lang w:val="en-US"/>
        </w:rPr>
        <w:t>23</w:t>
      </w:r>
    </w:p>
    <w:p w14:paraId="10E780DD" w14:textId="77777777" w:rsidR="0052026C" w:rsidRDefault="0052026C" w:rsidP="0015714D">
      <w:pPr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1C474FD1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76CDBADF" w14:textId="77777777" w:rsidR="00D560C9" w:rsidRDefault="00D560C9" w:rsidP="0052026C"/>
    <w:p w14:paraId="67367157" w14:textId="4E422F86" w:rsidR="000C26D2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0C26D2">
        <w:rPr>
          <w:noProof/>
        </w:rPr>
        <w:t>1.</w:t>
      </w:r>
      <w:r w:rsidR="000C26D2"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  <w:tab/>
      </w:r>
      <w:r w:rsidR="000C26D2">
        <w:rPr>
          <w:noProof/>
        </w:rPr>
        <w:t>Lab 5.2 I</w:t>
      </w:r>
      <w:r w:rsidR="000C26D2">
        <w:rPr>
          <w:noProof/>
        </w:rPr>
        <w:tab/>
      </w:r>
      <w:r w:rsidR="000C26D2">
        <w:rPr>
          <w:noProof/>
        </w:rPr>
        <w:fldChar w:fldCharType="begin"/>
      </w:r>
      <w:r w:rsidR="000C26D2">
        <w:rPr>
          <w:noProof/>
        </w:rPr>
        <w:instrText xml:space="preserve"> PAGEREF _Toc152601142 \h </w:instrText>
      </w:r>
      <w:r w:rsidR="000C26D2">
        <w:rPr>
          <w:noProof/>
        </w:rPr>
      </w:r>
      <w:r w:rsidR="000C26D2">
        <w:rPr>
          <w:noProof/>
        </w:rPr>
        <w:fldChar w:fldCharType="separate"/>
      </w:r>
      <w:r w:rsidR="002336A4">
        <w:rPr>
          <w:noProof/>
        </w:rPr>
        <w:t>3</w:t>
      </w:r>
      <w:r w:rsidR="000C26D2">
        <w:rPr>
          <w:noProof/>
        </w:rPr>
        <w:fldChar w:fldCharType="end"/>
      </w:r>
    </w:p>
    <w:p w14:paraId="2EA716CF" w14:textId="38040946" w:rsidR="000C26D2" w:rsidRDefault="000C26D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Task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_Toc152601143 \h </w:instrText>
      </w:r>
      <w:r>
        <w:rPr>
          <w:noProof/>
        </w:rPr>
      </w:r>
      <w:r>
        <w:rPr>
          <w:noProof/>
        </w:rPr>
        <w:fldChar w:fldCharType="separate"/>
      </w:r>
      <w:r w:rsidR="002336A4">
        <w:rPr>
          <w:noProof/>
        </w:rPr>
        <w:t>3</w:t>
      </w:r>
      <w:r>
        <w:rPr>
          <w:noProof/>
        </w:rPr>
        <w:fldChar w:fldCharType="end"/>
      </w:r>
    </w:p>
    <w:p w14:paraId="5B22D4DF" w14:textId="176867F0" w:rsidR="000C26D2" w:rsidRDefault="000C26D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Task 2 and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_Toc152601144 \h </w:instrText>
      </w:r>
      <w:r>
        <w:rPr>
          <w:noProof/>
        </w:rPr>
      </w:r>
      <w:r>
        <w:rPr>
          <w:noProof/>
        </w:rPr>
        <w:fldChar w:fldCharType="separate"/>
      </w:r>
      <w:r w:rsidR="002336A4">
        <w:rPr>
          <w:noProof/>
        </w:rPr>
        <w:t>5</w:t>
      </w:r>
      <w:r>
        <w:rPr>
          <w:noProof/>
        </w:rPr>
        <w:fldChar w:fldCharType="end"/>
      </w:r>
    </w:p>
    <w:p w14:paraId="624D4866" w14:textId="051C3507" w:rsidR="000C26D2" w:rsidRDefault="000C26D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Task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_Toc152601145 \h </w:instrText>
      </w:r>
      <w:r>
        <w:rPr>
          <w:noProof/>
        </w:rPr>
      </w:r>
      <w:r>
        <w:rPr>
          <w:noProof/>
        </w:rPr>
        <w:fldChar w:fldCharType="separate"/>
      </w:r>
      <w:r w:rsidR="002336A4">
        <w:rPr>
          <w:noProof/>
        </w:rPr>
        <w:t>5</w:t>
      </w:r>
      <w:r>
        <w:rPr>
          <w:noProof/>
        </w:rPr>
        <w:fldChar w:fldCharType="end"/>
      </w:r>
    </w:p>
    <w:p w14:paraId="49DF65A5" w14:textId="58352C9F" w:rsidR="000C26D2" w:rsidRDefault="000C26D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Task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_Toc152601146 \h </w:instrText>
      </w:r>
      <w:r>
        <w:rPr>
          <w:noProof/>
        </w:rPr>
      </w:r>
      <w:r>
        <w:rPr>
          <w:noProof/>
        </w:rPr>
        <w:fldChar w:fldCharType="separate"/>
      </w:r>
      <w:r w:rsidR="002336A4">
        <w:rPr>
          <w:noProof/>
        </w:rPr>
        <w:t>5</w:t>
      </w:r>
      <w:r>
        <w:rPr>
          <w:noProof/>
        </w:rPr>
        <w:fldChar w:fldCharType="end"/>
      </w:r>
    </w:p>
    <w:p w14:paraId="1A4B36B2" w14:textId="407A2974" w:rsidR="000C26D2" w:rsidRDefault="000C26D2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Lab 5.2 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_Toc152601147 \h </w:instrText>
      </w:r>
      <w:r>
        <w:rPr>
          <w:noProof/>
        </w:rPr>
      </w:r>
      <w:r>
        <w:rPr>
          <w:noProof/>
        </w:rPr>
        <w:fldChar w:fldCharType="separate"/>
      </w:r>
      <w:r w:rsidR="002336A4">
        <w:rPr>
          <w:noProof/>
        </w:rPr>
        <w:t>6</w:t>
      </w:r>
      <w:r>
        <w:rPr>
          <w:noProof/>
        </w:rPr>
        <w:fldChar w:fldCharType="end"/>
      </w:r>
    </w:p>
    <w:p w14:paraId="527E16A4" w14:textId="593EAD6E" w:rsidR="000C26D2" w:rsidRDefault="000C26D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Task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_Toc152601148 \h </w:instrText>
      </w:r>
      <w:r>
        <w:rPr>
          <w:noProof/>
        </w:rPr>
      </w:r>
      <w:r>
        <w:rPr>
          <w:noProof/>
        </w:rPr>
        <w:fldChar w:fldCharType="separate"/>
      </w:r>
      <w:r w:rsidR="002336A4">
        <w:rPr>
          <w:noProof/>
        </w:rPr>
        <w:t>6</w:t>
      </w:r>
      <w:r>
        <w:rPr>
          <w:noProof/>
        </w:rPr>
        <w:fldChar w:fldCharType="end"/>
      </w:r>
    </w:p>
    <w:p w14:paraId="4A377276" w14:textId="3F036ABC" w:rsidR="000C26D2" w:rsidRDefault="000C26D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 w:rsidRPr="0022775A">
        <w:rPr>
          <w:noProof/>
          <w:lang w:val="en-US"/>
        </w:rPr>
        <w:t>2.2.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 w:rsidRPr="0022775A">
        <w:rPr>
          <w:noProof/>
          <w:lang w:val="en-US"/>
        </w:rPr>
        <w:t>Task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_Toc152601149 \h </w:instrText>
      </w:r>
      <w:r>
        <w:rPr>
          <w:noProof/>
        </w:rPr>
      </w:r>
      <w:r>
        <w:rPr>
          <w:noProof/>
        </w:rPr>
        <w:fldChar w:fldCharType="separate"/>
      </w:r>
      <w:r w:rsidR="002336A4">
        <w:rPr>
          <w:noProof/>
        </w:rPr>
        <w:t>7</w:t>
      </w:r>
      <w:r>
        <w:rPr>
          <w:noProof/>
        </w:rPr>
        <w:fldChar w:fldCharType="end"/>
      </w:r>
    </w:p>
    <w:p w14:paraId="4C2EED63" w14:textId="22A2B159" w:rsidR="000C26D2" w:rsidRDefault="000C26D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 w:rsidRPr="0022775A">
        <w:rPr>
          <w:noProof/>
          <w:lang w:val="en-US"/>
        </w:rPr>
        <w:t>2.3.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 w:rsidRPr="0022775A">
        <w:rPr>
          <w:noProof/>
          <w:lang w:val="en-US"/>
        </w:rPr>
        <w:t>Task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_Toc152601150 \h </w:instrText>
      </w:r>
      <w:r>
        <w:rPr>
          <w:noProof/>
        </w:rPr>
      </w:r>
      <w:r>
        <w:rPr>
          <w:noProof/>
        </w:rPr>
        <w:fldChar w:fldCharType="separate"/>
      </w:r>
      <w:r w:rsidR="002336A4">
        <w:rPr>
          <w:noProof/>
        </w:rPr>
        <w:t>7</w:t>
      </w:r>
      <w:r>
        <w:rPr>
          <w:noProof/>
        </w:rPr>
        <w:fldChar w:fldCharType="end"/>
      </w:r>
    </w:p>
    <w:p w14:paraId="3F55C49C" w14:textId="3285D0A7" w:rsidR="000C26D2" w:rsidRDefault="000C26D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 w:rsidRPr="0022775A">
        <w:rPr>
          <w:noProof/>
          <w:lang w:val="en-US"/>
        </w:rPr>
        <w:t>2.4.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 w:rsidRPr="0022775A">
        <w:rPr>
          <w:noProof/>
          <w:lang w:val="en-US"/>
        </w:rPr>
        <w:t>Task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_Toc152601151 \h </w:instrText>
      </w:r>
      <w:r>
        <w:rPr>
          <w:noProof/>
        </w:rPr>
      </w:r>
      <w:r>
        <w:rPr>
          <w:noProof/>
        </w:rPr>
        <w:fldChar w:fldCharType="separate"/>
      </w:r>
      <w:r w:rsidR="002336A4">
        <w:rPr>
          <w:noProof/>
        </w:rPr>
        <w:t>7</w:t>
      </w:r>
      <w:r>
        <w:rPr>
          <w:noProof/>
        </w:rPr>
        <w:fldChar w:fldCharType="end"/>
      </w:r>
    </w:p>
    <w:p w14:paraId="58645FC0" w14:textId="3B392E9E" w:rsidR="000C26D2" w:rsidRDefault="000C26D2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r w:rsidRPr="0022775A">
        <w:rPr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  <w:tab/>
      </w:r>
      <w:r w:rsidRPr="0022775A">
        <w:rPr>
          <w:noProof/>
          <w:lang w:val="en-US"/>
        </w:rPr>
        <w:t>Lab 6.1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_Toc152601152 \h </w:instrText>
      </w:r>
      <w:r>
        <w:rPr>
          <w:noProof/>
        </w:rPr>
      </w:r>
      <w:r>
        <w:rPr>
          <w:noProof/>
        </w:rPr>
        <w:fldChar w:fldCharType="separate"/>
      </w:r>
      <w:r w:rsidR="002336A4">
        <w:rPr>
          <w:noProof/>
        </w:rPr>
        <w:t>7</w:t>
      </w:r>
      <w:r>
        <w:rPr>
          <w:noProof/>
        </w:rPr>
        <w:fldChar w:fldCharType="end"/>
      </w:r>
    </w:p>
    <w:p w14:paraId="1DBA22BE" w14:textId="6A8E125C" w:rsidR="000C26D2" w:rsidRDefault="000C26D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 w:rsidRPr="0022775A">
        <w:rPr>
          <w:noProof/>
          <w:lang w:val="en-US"/>
        </w:rPr>
        <w:t>3.1.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 w:rsidRPr="0022775A">
        <w:rPr>
          <w:noProof/>
          <w:lang w:val="en-US"/>
        </w:rPr>
        <w:t>Task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_Toc152601153 \h </w:instrText>
      </w:r>
      <w:r>
        <w:rPr>
          <w:noProof/>
        </w:rPr>
      </w:r>
      <w:r>
        <w:rPr>
          <w:noProof/>
        </w:rPr>
        <w:fldChar w:fldCharType="separate"/>
      </w:r>
      <w:r w:rsidR="002336A4">
        <w:rPr>
          <w:noProof/>
        </w:rPr>
        <w:t>7</w:t>
      </w:r>
      <w:r>
        <w:rPr>
          <w:noProof/>
        </w:rPr>
        <w:fldChar w:fldCharType="end"/>
      </w:r>
    </w:p>
    <w:p w14:paraId="08D38C46" w14:textId="63FFC72C" w:rsidR="000C26D2" w:rsidRDefault="000C26D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 w:rsidRPr="0022775A">
        <w:rPr>
          <w:noProof/>
          <w:lang w:val="en-US"/>
        </w:rPr>
        <w:t>3.2.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 w:rsidRPr="0022775A">
        <w:rPr>
          <w:noProof/>
          <w:lang w:val="en-US"/>
        </w:rPr>
        <w:t>Task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_Toc152601154 \h </w:instrText>
      </w:r>
      <w:r>
        <w:rPr>
          <w:noProof/>
        </w:rPr>
      </w:r>
      <w:r>
        <w:rPr>
          <w:noProof/>
        </w:rPr>
        <w:fldChar w:fldCharType="separate"/>
      </w:r>
      <w:r w:rsidR="002336A4">
        <w:rPr>
          <w:noProof/>
        </w:rPr>
        <w:t>7</w:t>
      </w:r>
      <w:r>
        <w:rPr>
          <w:noProof/>
        </w:rPr>
        <w:fldChar w:fldCharType="end"/>
      </w:r>
    </w:p>
    <w:p w14:paraId="36B90437" w14:textId="2997FB9B" w:rsidR="000C26D2" w:rsidRDefault="000C26D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 w:rsidRPr="0022775A">
        <w:rPr>
          <w:noProof/>
          <w:lang w:val="en-US"/>
        </w:rPr>
        <w:t xml:space="preserve">Task 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_Toc152601155 \h </w:instrText>
      </w:r>
      <w:r>
        <w:rPr>
          <w:noProof/>
        </w:rPr>
      </w:r>
      <w:r>
        <w:rPr>
          <w:noProof/>
        </w:rPr>
        <w:fldChar w:fldCharType="separate"/>
      </w:r>
      <w:r w:rsidR="002336A4">
        <w:rPr>
          <w:noProof/>
        </w:rPr>
        <w:t>8</w:t>
      </w:r>
      <w:r>
        <w:rPr>
          <w:noProof/>
        </w:rPr>
        <w:fldChar w:fldCharType="end"/>
      </w:r>
    </w:p>
    <w:p w14:paraId="72E380F4" w14:textId="72B20705" w:rsidR="000C26D2" w:rsidRDefault="000C26D2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Lab 7.1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_Toc152601156 \h </w:instrText>
      </w:r>
      <w:r>
        <w:rPr>
          <w:noProof/>
        </w:rPr>
      </w:r>
      <w:r>
        <w:rPr>
          <w:noProof/>
        </w:rPr>
        <w:fldChar w:fldCharType="separate"/>
      </w:r>
      <w:r w:rsidR="002336A4">
        <w:rPr>
          <w:noProof/>
        </w:rPr>
        <w:t>9</w:t>
      </w:r>
      <w:r>
        <w:rPr>
          <w:noProof/>
        </w:rPr>
        <w:fldChar w:fldCharType="end"/>
      </w:r>
    </w:p>
    <w:p w14:paraId="1CD6FBB7" w14:textId="2C17D7AD" w:rsidR="000C26D2" w:rsidRDefault="000C26D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Task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_Toc152601157 \h </w:instrText>
      </w:r>
      <w:r>
        <w:rPr>
          <w:noProof/>
        </w:rPr>
      </w:r>
      <w:r>
        <w:rPr>
          <w:noProof/>
        </w:rPr>
        <w:fldChar w:fldCharType="separate"/>
      </w:r>
      <w:r w:rsidR="002336A4">
        <w:rPr>
          <w:noProof/>
        </w:rPr>
        <w:t>9</w:t>
      </w:r>
      <w:r>
        <w:rPr>
          <w:noProof/>
        </w:rPr>
        <w:fldChar w:fldCharType="end"/>
      </w:r>
    </w:p>
    <w:p w14:paraId="7E8364AF" w14:textId="586AAD42" w:rsidR="000C26D2" w:rsidRDefault="000C26D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Task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_Toc152601158 \h </w:instrText>
      </w:r>
      <w:r>
        <w:rPr>
          <w:noProof/>
        </w:rPr>
      </w:r>
      <w:r>
        <w:rPr>
          <w:noProof/>
        </w:rPr>
        <w:fldChar w:fldCharType="separate"/>
      </w:r>
      <w:r w:rsidR="002336A4">
        <w:rPr>
          <w:noProof/>
        </w:rPr>
        <w:t>9</w:t>
      </w:r>
      <w:r>
        <w:rPr>
          <w:noProof/>
        </w:rPr>
        <w:fldChar w:fldCharType="end"/>
      </w:r>
    </w:p>
    <w:p w14:paraId="11BA792D" w14:textId="1589E3FC" w:rsidR="000C26D2" w:rsidRDefault="000C26D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Task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_Toc152601159 \h </w:instrText>
      </w:r>
      <w:r>
        <w:rPr>
          <w:noProof/>
        </w:rPr>
      </w:r>
      <w:r>
        <w:rPr>
          <w:noProof/>
        </w:rPr>
        <w:fldChar w:fldCharType="separate"/>
      </w:r>
      <w:r w:rsidR="002336A4">
        <w:rPr>
          <w:noProof/>
        </w:rPr>
        <w:t>9</w:t>
      </w:r>
      <w:r>
        <w:rPr>
          <w:noProof/>
        </w:rPr>
        <w:fldChar w:fldCharType="end"/>
      </w:r>
    </w:p>
    <w:p w14:paraId="39C76088" w14:textId="0F23341E" w:rsidR="000C26D2" w:rsidRDefault="000C26D2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Task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_Toc152601160 \h </w:instrText>
      </w:r>
      <w:r>
        <w:rPr>
          <w:noProof/>
        </w:rPr>
      </w:r>
      <w:r>
        <w:rPr>
          <w:noProof/>
        </w:rPr>
        <w:fldChar w:fldCharType="separate"/>
      </w:r>
      <w:r w:rsidR="002336A4">
        <w:rPr>
          <w:noProof/>
        </w:rPr>
        <w:t>10</w:t>
      </w:r>
      <w:r>
        <w:rPr>
          <w:noProof/>
        </w:rPr>
        <w:fldChar w:fldCharType="end"/>
      </w:r>
    </w:p>
    <w:p w14:paraId="6CE004AF" w14:textId="30CF0930" w:rsidR="00D560C9" w:rsidRPr="0015714D" w:rsidRDefault="00D560C9" w:rsidP="00EA7E22">
      <w:pPr>
        <w:ind w:firstLine="0"/>
      </w:pPr>
      <w:r w:rsidRPr="00EB5168">
        <w:fldChar w:fldCharType="end"/>
      </w:r>
    </w:p>
    <w:p w14:paraId="7B637EE6" w14:textId="683A5F71" w:rsidR="00437C91" w:rsidRDefault="00437C91">
      <w:pPr>
        <w:ind w:firstLine="0"/>
        <w:jc w:val="left"/>
        <w:rPr>
          <w:rFonts w:ascii="Arial" w:hAnsi="Arial"/>
          <w:b/>
          <w:snapToGrid w:val="0"/>
          <w:kern w:val="28"/>
          <w:sz w:val="28"/>
        </w:rPr>
      </w:pPr>
      <w:r>
        <w:br w:type="page"/>
      </w:r>
    </w:p>
    <w:p w14:paraId="226C5B54" w14:textId="18D1881D" w:rsidR="00E72412" w:rsidRDefault="00437C91" w:rsidP="00437C91">
      <w:pPr>
        <w:pStyle w:val="Heading1"/>
      </w:pPr>
      <w:bookmarkStart w:id="0" w:name="_Toc152601142"/>
      <w:r>
        <w:lastRenderedPageBreak/>
        <w:t>Lab 5.2</w:t>
      </w:r>
      <w:r w:rsidR="00625FEE">
        <w:t xml:space="preserve"> I</w:t>
      </w:r>
      <w:bookmarkEnd w:id="0"/>
    </w:p>
    <w:p w14:paraId="343A2E7A" w14:textId="1C38C00F" w:rsidR="00437C91" w:rsidRDefault="00437C91" w:rsidP="00437C91">
      <w:pPr>
        <w:pStyle w:val="Heading2"/>
      </w:pPr>
      <w:bookmarkStart w:id="1" w:name="_Toc152601143"/>
      <w:r>
        <w:t>Task 1</w:t>
      </w:r>
      <w:bookmarkEnd w:id="1"/>
    </w:p>
    <w:p w14:paraId="771AF148" w14:textId="7339BEDD" w:rsidR="00437C91" w:rsidRDefault="00FE2AC6" w:rsidP="00FE2AC6">
      <w:pPr>
        <w:ind w:left="-284" w:hanging="992"/>
      </w:pPr>
      <w:r>
        <w:rPr>
          <w:noProof/>
        </w:rPr>
        <w:drawing>
          <wp:inline distT="0" distB="0" distL="0" distR="0" wp14:anchorId="24F19647" wp14:editId="18B858F7">
            <wp:extent cx="7553325" cy="6686550"/>
            <wp:effectExtent l="0" t="0" r="9525" b="0"/>
            <wp:docPr id="204199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668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05CB1C" w14:textId="0BF433E1" w:rsidR="00437C91" w:rsidRDefault="00437C91" w:rsidP="00437C91">
      <w:pPr>
        <w:ind w:hanging="142"/>
      </w:pPr>
      <w:r>
        <w:t>Galutinis medis gavo labai didelis ir sunku pamatyti jame pateiktus duomenis</w:t>
      </w:r>
      <w:r w:rsidR="005077A5">
        <w:t>, nes lapų kiekis yra ypač didelis</w:t>
      </w:r>
      <w:r>
        <w:t>.</w:t>
      </w:r>
    </w:p>
    <w:p w14:paraId="79D0E4BE" w14:textId="77777777" w:rsidR="00437C91" w:rsidRDefault="00437C91" w:rsidP="00437C91">
      <w:pPr>
        <w:ind w:hanging="142"/>
      </w:pPr>
    </w:p>
    <w:p w14:paraId="0998E7EB" w14:textId="7C276669" w:rsidR="00437C91" w:rsidRDefault="00FE2AC6" w:rsidP="00437C91">
      <w:pPr>
        <w:keepNext/>
        <w:ind w:hanging="142"/>
      </w:pPr>
      <w:r w:rsidRPr="00FE2AC6">
        <w:lastRenderedPageBreak/>
        <w:drawing>
          <wp:inline distT="0" distB="0" distL="0" distR="0" wp14:anchorId="0E90C0E9" wp14:editId="55B5A011">
            <wp:extent cx="6299835" cy="3176270"/>
            <wp:effectExtent l="0" t="0" r="5715" b="5080"/>
            <wp:docPr id="1718842681" name="Picture 1" descr="A graph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42681" name="Picture 1" descr="A graph of a tre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9B30" w14:textId="5FF5BAF0" w:rsidR="00437C91" w:rsidRDefault="00437C91" w:rsidP="00437C91">
      <w:pPr>
        <w:pStyle w:val="Caption"/>
        <w:jc w:val="center"/>
      </w:pPr>
      <w:fldSimple w:instr=" SEQ pav. \* ARABIC ">
        <w:r w:rsidR="002336A4">
          <w:rPr>
            <w:noProof/>
          </w:rPr>
          <w:t>1</w:t>
        </w:r>
      </w:fldSimple>
      <w:r>
        <w:t xml:space="preserve"> pav. Medžio šakų dydis</w:t>
      </w:r>
      <w:r w:rsidR="005077A5">
        <w:t xml:space="preserve"> ir sudėtingumas</w:t>
      </w:r>
    </w:p>
    <w:p w14:paraId="1AFA95D1" w14:textId="1A523205" w:rsidR="00437C91" w:rsidRDefault="00437C91">
      <w:pPr>
        <w:ind w:firstLine="0"/>
        <w:jc w:val="left"/>
      </w:pPr>
      <w:r>
        <w:br w:type="page"/>
      </w:r>
    </w:p>
    <w:p w14:paraId="5E559B0B" w14:textId="3770BD51" w:rsidR="00437C91" w:rsidRDefault="00437C91" w:rsidP="00437C91">
      <w:pPr>
        <w:pStyle w:val="Heading2"/>
      </w:pPr>
      <w:bookmarkStart w:id="2" w:name="_Toc152601144"/>
      <w:r>
        <w:lastRenderedPageBreak/>
        <w:t>Task 2</w:t>
      </w:r>
      <w:r w:rsidR="00044236">
        <w:t xml:space="preserve"> and 3</w:t>
      </w:r>
      <w:bookmarkEnd w:id="2"/>
    </w:p>
    <w:p w14:paraId="01969987" w14:textId="45796E05" w:rsidR="00437C91" w:rsidRPr="005077A5" w:rsidRDefault="005077A5" w:rsidP="00437C91">
      <w:pPr>
        <w:rPr>
          <w:lang w:val="en-US"/>
        </w:rPr>
      </w:pPr>
      <w:r>
        <w:t xml:space="preserve">Po „prune“ funkcijos panaudojimo, medis dabar yra įskaitomas, medis turi tik </w:t>
      </w:r>
      <w:r w:rsidR="007F3034">
        <w:t>39</w:t>
      </w:r>
      <w:r>
        <w:t xml:space="preserve"> lap</w:t>
      </w:r>
      <w:r w:rsidR="007F3034">
        <w:t>us</w:t>
      </w:r>
      <w:r>
        <w:t>.</w:t>
      </w:r>
      <w:r w:rsidR="007F3034">
        <w:t xml:space="preserve"> Cross-Validation error – 1.</w:t>
      </w:r>
    </w:p>
    <w:p w14:paraId="43C472DF" w14:textId="1B6D8BEF" w:rsidR="005077A5" w:rsidRDefault="00FE2AC6" w:rsidP="005077A5">
      <w:pPr>
        <w:ind w:hanging="426"/>
      </w:pPr>
      <w:r w:rsidRPr="00FE2AC6">
        <w:drawing>
          <wp:inline distT="0" distB="0" distL="0" distR="0" wp14:anchorId="549E101D" wp14:editId="7E38D7A8">
            <wp:extent cx="6299835" cy="3215005"/>
            <wp:effectExtent l="0" t="0" r="5715" b="4445"/>
            <wp:docPr id="571873227" name="Picture 1" descr="A diagram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73227" name="Picture 1" descr="A diagram of a number of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04FF" w14:textId="77777777" w:rsidR="00FE2AC6" w:rsidRDefault="00FE2AC6" w:rsidP="005077A5">
      <w:pPr>
        <w:ind w:hanging="426"/>
      </w:pPr>
    </w:p>
    <w:p w14:paraId="2E56E02E" w14:textId="6DF199F1" w:rsidR="005077A5" w:rsidRDefault="00044236" w:rsidP="00044236">
      <w:pPr>
        <w:pStyle w:val="Heading2"/>
      </w:pPr>
      <w:bookmarkStart w:id="3" w:name="_Toc152601145"/>
      <w:r>
        <w:t>Task 4</w:t>
      </w:r>
      <w:bookmarkEnd w:id="3"/>
    </w:p>
    <w:p w14:paraId="13A877DB" w14:textId="22A80E2C" w:rsidR="00135CAB" w:rsidRDefault="00135CAB" w:rsidP="00135CAB">
      <w:r w:rsidRPr="00135CAB">
        <w:drawing>
          <wp:inline distT="0" distB="0" distL="0" distR="0" wp14:anchorId="243462BC" wp14:editId="08BC9B58">
            <wp:extent cx="3486637" cy="2934109"/>
            <wp:effectExtent l="0" t="0" r="0" b="0"/>
            <wp:docPr id="2085395534" name="Picture 1" descr="A diagram of a d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95534" name="Picture 1" descr="A diagram of a dan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B95E" w14:textId="2189B8A8" w:rsidR="00AD6835" w:rsidRDefault="00AD6835" w:rsidP="00135CAB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t>Iš</w:t>
      </w:r>
      <w:proofErr w:type="spellEnd"/>
      <w:r>
        <w:t xml:space="preserve"> </w:t>
      </w:r>
      <w:proofErr w:type="spellStart"/>
      <w:r>
        <w:t>viso</w:t>
      </w:r>
      <w:proofErr w:type="spellEnd"/>
      <w:r>
        <w:t xml:space="preserve"> </w:t>
      </w:r>
      <w:proofErr w:type="spellStart"/>
      <w:r>
        <w:t>p</w:t>
      </w:r>
      <w:r w:rsidR="00135CAB">
        <w:t>anaudotos</w:t>
      </w:r>
      <w:proofErr w:type="spellEnd"/>
      <w:r w:rsidR="00135CAB">
        <w:t xml:space="preserve"> </w:t>
      </w:r>
      <w:proofErr w:type="spellStart"/>
      <w:r w:rsidR="00135CAB">
        <w:t>klasės</w:t>
      </w:r>
      <w:proofErr w:type="spellEnd"/>
      <w:r w:rsidR="00135CAB">
        <w:t xml:space="preserve">: </w:t>
      </w:r>
      <w:proofErr w:type="spellStart"/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acousticness</w:t>
      </w:r>
      <w:proofErr w:type="spellEnd"/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, </w:t>
      </w:r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danceability</w:t>
      </w:r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duration_ms</w:t>
      </w:r>
      <w:proofErr w:type="spellEnd"/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,</w:t>
      </w:r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energy</w:t>
      </w:r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,</w:t>
      </w:r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instrumentaln</w:t>
      </w:r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e</w:t>
      </w:r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ss</w:t>
      </w:r>
      <w:proofErr w:type="spellEnd"/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key</w:t>
      </w:r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,</w:t>
      </w:r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liveness</w:t>
      </w:r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, l</w:t>
      </w:r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oudness</w:t>
      </w:r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, </w:t>
      </w:r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mode</w:t>
      </w:r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speechiness</w:t>
      </w:r>
      <w:proofErr w:type="spellEnd"/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, </w:t>
      </w:r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tempo</w:t>
      </w:r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time_signatur</w:t>
      </w:r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e</w:t>
      </w:r>
      <w:proofErr w:type="spellEnd"/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, </w:t>
      </w:r>
      <w:r w:rsidR="00135CA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valence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.</w:t>
      </w:r>
    </w:p>
    <w:p w14:paraId="6B7BB079" w14:textId="65D6AF4B" w:rsidR="00135CAB" w:rsidRPr="00135CAB" w:rsidRDefault="00135CAB" w:rsidP="00135CA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14:paraId="0BAAA65B" w14:textId="0CD75C1C" w:rsidR="00135CAB" w:rsidRDefault="00BD0D17" w:rsidP="00BD0D17">
      <w:pPr>
        <w:pStyle w:val="Heading2"/>
      </w:pPr>
      <w:bookmarkStart w:id="4" w:name="_Toc152601146"/>
      <w:r>
        <w:t>Task 5</w:t>
      </w:r>
      <w:bookmarkEnd w:id="4"/>
    </w:p>
    <w:p w14:paraId="5937B790" w14:textId="64D23BCF" w:rsidR="00BD0D17" w:rsidRDefault="00BD0D17" w:rsidP="00BD0D17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Accuracy on the 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pruned tree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:  69.97519 %</w:t>
      </w:r>
    </w:p>
    <w:p w14:paraId="5F115A6B" w14:textId="2D172B19" w:rsidR="00D22648" w:rsidRDefault="00D22648" w:rsidP="00D2264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Accuracy on the 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unpruned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:  65.26055 %</w:t>
      </w:r>
    </w:p>
    <w:p w14:paraId="789A4724" w14:textId="51A6A546" w:rsidR="00625FEE" w:rsidRDefault="00625FEE">
      <w:pPr>
        <w:ind w:firstLine="0"/>
        <w:jc w:val="left"/>
        <w:rPr>
          <w:rStyle w:val="gnvwddmdl3b"/>
          <w:rFonts w:ascii="Lucida Console" w:hAnsi="Lucida Console" w:cs="Courier New"/>
          <w:color w:val="000000"/>
          <w:sz w:val="20"/>
          <w:bdr w:val="none" w:sz="0" w:space="0" w:color="auto" w:frame="1"/>
          <w:lang w:val="en-US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br w:type="page"/>
      </w:r>
    </w:p>
    <w:p w14:paraId="011F5E4D" w14:textId="77777777" w:rsidR="00625FEE" w:rsidRDefault="00625FEE" w:rsidP="00D2264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8A42FB0" w14:textId="77777777" w:rsidR="00D22648" w:rsidRDefault="00D22648" w:rsidP="00BD0D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AA61AD7" w14:textId="653F5386" w:rsidR="00BD0D17" w:rsidRDefault="00625FEE" w:rsidP="00625FEE">
      <w:pPr>
        <w:pStyle w:val="Heading1"/>
      </w:pPr>
      <w:bookmarkStart w:id="5" w:name="_Toc152601147"/>
      <w:r>
        <w:t>Lab 5.2 II</w:t>
      </w:r>
      <w:bookmarkEnd w:id="5"/>
    </w:p>
    <w:p w14:paraId="07A0A784" w14:textId="5D276D11" w:rsidR="00625FEE" w:rsidRDefault="00625FEE" w:rsidP="00625FEE">
      <w:pPr>
        <w:pStyle w:val="Heading2"/>
      </w:pPr>
      <w:bookmarkStart w:id="6" w:name="_Toc152601148"/>
      <w:r>
        <w:t>Task 1</w:t>
      </w:r>
      <w:bookmarkEnd w:id="6"/>
    </w:p>
    <w:p w14:paraId="67E92D6E" w14:textId="1F830D6B" w:rsidR="00E319FD" w:rsidRPr="00E319FD" w:rsidRDefault="00E319FD" w:rsidP="00E319FD">
      <w:pPr>
        <w:rPr>
          <w:lang w:val="en-US"/>
        </w:rPr>
      </w:pPr>
      <w:r>
        <w:t xml:space="preserve">Kadangi programa gražino 150, </w:t>
      </w:r>
      <w:r w:rsidR="00F805D4">
        <w:t xml:space="preserve">imame </w:t>
      </w:r>
      <w:r>
        <w:t xml:space="preserve">pirmus </w:t>
      </w:r>
      <w:r>
        <w:rPr>
          <w:lang w:val="en-US"/>
        </w:rPr>
        <w:t>20</w:t>
      </w:r>
      <w:r w:rsidR="00F805D4">
        <w:rPr>
          <w:lang w:val="en-US"/>
        </w:rPr>
        <w:t xml:space="preserve"> C </w:t>
      </w:r>
      <w:proofErr w:type="spellStart"/>
      <w:r w:rsidR="00F805D4">
        <w:rPr>
          <w:lang w:val="en-US"/>
        </w:rPr>
        <w:t>dydžius</w:t>
      </w:r>
      <w:proofErr w:type="spellEnd"/>
      <w:r>
        <w:rPr>
          <w:lang w:val="en-US"/>
        </w:rPr>
        <w:t xml:space="preserve">, mano </w:t>
      </w:r>
      <w:proofErr w:type="spellStart"/>
      <w:r>
        <w:rPr>
          <w:lang w:val="en-US"/>
        </w:rPr>
        <w:t>manymu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naudoti</w:t>
      </w:r>
      <w:proofErr w:type="spellEnd"/>
      <w:r>
        <w:rPr>
          <w:lang w:val="en-US"/>
        </w:rPr>
        <w:t xml:space="preserve"> 19  C </w:t>
      </w:r>
      <w:proofErr w:type="spellStart"/>
      <w:r>
        <w:rPr>
          <w:lang w:val="en-US"/>
        </w:rPr>
        <w:t>dydį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mažiausias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708"/>
        <w:gridCol w:w="1497"/>
        <w:gridCol w:w="2268"/>
        <w:gridCol w:w="1984"/>
        <w:gridCol w:w="1382"/>
      </w:tblGrid>
      <w:tr w:rsidR="00E319FD" w:rsidRPr="00E319FD" w14:paraId="23178FB7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13FAC454" w14:textId="77777777" w:rsidR="00E319FD" w:rsidRPr="00E319FD" w:rsidRDefault="00E319FD" w:rsidP="00E319FD">
            <w:r w:rsidRPr="00E319FD">
              <w:t>n</w:t>
            </w:r>
          </w:p>
        </w:tc>
        <w:tc>
          <w:tcPr>
            <w:tcW w:w="1708" w:type="dxa"/>
            <w:noWrap/>
            <w:hideMark/>
          </w:tcPr>
          <w:p w14:paraId="164A7D8B" w14:textId="77777777" w:rsidR="00E319FD" w:rsidRPr="00E319FD" w:rsidRDefault="00E319FD">
            <w:r w:rsidRPr="00E319FD">
              <w:t>CP</w:t>
            </w:r>
          </w:p>
        </w:tc>
        <w:tc>
          <w:tcPr>
            <w:tcW w:w="1497" w:type="dxa"/>
            <w:noWrap/>
            <w:hideMark/>
          </w:tcPr>
          <w:p w14:paraId="42BF0BB9" w14:textId="77777777" w:rsidR="00E319FD" w:rsidRPr="00E319FD" w:rsidRDefault="00E319FD">
            <w:r w:rsidRPr="00E319FD">
              <w:t>nsplit</w:t>
            </w:r>
          </w:p>
        </w:tc>
        <w:tc>
          <w:tcPr>
            <w:tcW w:w="2268" w:type="dxa"/>
            <w:noWrap/>
            <w:hideMark/>
          </w:tcPr>
          <w:p w14:paraId="363183F6" w14:textId="77777777" w:rsidR="00E319FD" w:rsidRPr="00E319FD" w:rsidRDefault="00E319FD">
            <w:r w:rsidRPr="00E319FD">
              <w:t>rel error</w:t>
            </w:r>
          </w:p>
        </w:tc>
        <w:tc>
          <w:tcPr>
            <w:tcW w:w="1984" w:type="dxa"/>
            <w:noWrap/>
            <w:hideMark/>
          </w:tcPr>
          <w:p w14:paraId="24A04059" w14:textId="77777777" w:rsidR="00E319FD" w:rsidRPr="00E319FD" w:rsidRDefault="00E319FD">
            <w:r w:rsidRPr="00E319FD">
              <w:t xml:space="preserve">xerror </w:t>
            </w:r>
          </w:p>
        </w:tc>
        <w:tc>
          <w:tcPr>
            <w:tcW w:w="1382" w:type="dxa"/>
            <w:noWrap/>
            <w:hideMark/>
          </w:tcPr>
          <w:p w14:paraId="32D150DA" w14:textId="77777777" w:rsidR="00E319FD" w:rsidRPr="00E319FD" w:rsidRDefault="00E319FD">
            <w:r w:rsidRPr="00E319FD">
              <w:t>xstd</w:t>
            </w:r>
          </w:p>
        </w:tc>
      </w:tr>
      <w:tr w:rsidR="00E319FD" w:rsidRPr="00E319FD" w14:paraId="2604389B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59F1351F" w14:textId="77777777" w:rsidR="00E319FD" w:rsidRPr="00E319FD" w:rsidRDefault="00E319FD" w:rsidP="00E319FD">
            <w:r w:rsidRPr="00E319FD">
              <w:t>1</w:t>
            </w:r>
          </w:p>
        </w:tc>
        <w:tc>
          <w:tcPr>
            <w:tcW w:w="1708" w:type="dxa"/>
            <w:noWrap/>
            <w:hideMark/>
          </w:tcPr>
          <w:p w14:paraId="158FD7B5" w14:textId="77777777" w:rsidR="00E319FD" w:rsidRPr="00E319FD" w:rsidRDefault="00E319FD" w:rsidP="00E319FD">
            <w:r w:rsidRPr="00E319FD">
              <w:t>3.344673e-02</w:t>
            </w:r>
          </w:p>
        </w:tc>
        <w:tc>
          <w:tcPr>
            <w:tcW w:w="1497" w:type="dxa"/>
            <w:noWrap/>
            <w:hideMark/>
          </w:tcPr>
          <w:p w14:paraId="4A52EE61" w14:textId="77777777" w:rsidR="00E319FD" w:rsidRPr="00E319FD" w:rsidRDefault="00E319FD" w:rsidP="00E319FD">
            <w:r w:rsidRPr="00E319FD">
              <w:t>0</w:t>
            </w:r>
          </w:p>
        </w:tc>
        <w:tc>
          <w:tcPr>
            <w:tcW w:w="2268" w:type="dxa"/>
            <w:noWrap/>
            <w:hideMark/>
          </w:tcPr>
          <w:p w14:paraId="6A8FDED8" w14:textId="77777777" w:rsidR="00E319FD" w:rsidRPr="00E319FD" w:rsidRDefault="00E319FD" w:rsidP="00E319FD">
            <w:r w:rsidRPr="00E319FD">
              <w:t>1.000000000</w:t>
            </w:r>
          </w:p>
        </w:tc>
        <w:tc>
          <w:tcPr>
            <w:tcW w:w="1984" w:type="dxa"/>
            <w:noWrap/>
            <w:hideMark/>
          </w:tcPr>
          <w:p w14:paraId="2C64FBFB" w14:textId="77777777" w:rsidR="00E319FD" w:rsidRPr="00E319FD" w:rsidRDefault="00E319FD">
            <w:r w:rsidRPr="00E319FD">
              <w:t>1.0022553</w:t>
            </w:r>
          </w:p>
        </w:tc>
        <w:tc>
          <w:tcPr>
            <w:tcW w:w="1382" w:type="dxa"/>
            <w:noWrap/>
            <w:hideMark/>
          </w:tcPr>
          <w:p w14:paraId="39239B29" w14:textId="77777777" w:rsidR="00E319FD" w:rsidRPr="00E319FD" w:rsidRDefault="00E319FD">
            <w:r w:rsidRPr="00E319FD">
              <w:t>0.001312758</w:t>
            </w:r>
          </w:p>
        </w:tc>
      </w:tr>
      <w:tr w:rsidR="00E319FD" w:rsidRPr="00E319FD" w14:paraId="17031584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0AFC5B71" w14:textId="77777777" w:rsidR="00E319FD" w:rsidRPr="00E319FD" w:rsidRDefault="00E319FD" w:rsidP="00E319FD">
            <w:r w:rsidRPr="00E319FD">
              <w:t>2</w:t>
            </w:r>
          </w:p>
        </w:tc>
        <w:tc>
          <w:tcPr>
            <w:tcW w:w="1708" w:type="dxa"/>
            <w:noWrap/>
            <w:hideMark/>
          </w:tcPr>
          <w:p w14:paraId="0E4CBC52" w14:textId="77777777" w:rsidR="00E319FD" w:rsidRPr="00E319FD" w:rsidRDefault="00E319FD" w:rsidP="00E319FD">
            <w:r w:rsidRPr="00E319FD">
              <w:t>2.696762e-02</w:t>
            </w:r>
          </w:p>
        </w:tc>
        <w:tc>
          <w:tcPr>
            <w:tcW w:w="1497" w:type="dxa"/>
            <w:noWrap/>
            <w:hideMark/>
          </w:tcPr>
          <w:p w14:paraId="30E14718" w14:textId="77777777" w:rsidR="00E319FD" w:rsidRPr="00E319FD" w:rsidRDefault="00E319FD" w:rsidP="00E319FD">
            <w:r w:rsidRPr="00E319FD">
              <w:t>1</w:t>
            </w:r>
          </w:p>
        </w:tc>
        <w:tc>
          <w:tcPr>
            <w:tcW w:w="2268" w:type="dxa"/>
            <w:noWrap/>
            <w:hideMark/>
          </w:tcPr>
          <w:p w14:paraId="4D712B20" w14:textId="77777777" w:rsidR="00E319FD" w:rsidRPr="00E319FD" w:rsidRDefault="00E319FD" w:rsidP="00E319FD">
            <w:r w:rsidRPr="00E319FD">
              <w:t>0.966553266</w:t>
            </w:r>
          </w:p>
        </w:tc>
        <w:tc>
          <w:tcPr>
            <w:tcW w:w="1984" w:type="dxa"/>
            <w:noWrap/>
            <w:hideMark/>
          </w:tcPr>
          <w:p w14:paraId="09904870" w14:textId="77777777" w:rsidR="00E319FD" w:rsidRPr="00E319FD" w:rsidRDefault="00E319FD">
            <w:r w:rsidRPr="00E319FD">
              <w:t>0.9666679</w:t>
            </w:r>
          </w:p>
        </w:tc>
        <w:tc>
          <w:tcPr>
            <w:tcW w:w="1382" w:type="dxa"/>
            <w:noWrap/>
            <w:hideMark/>
          </w:tcPr>
          <w:p w14:paraId="7F37B40B" w14:textId="77777777" w:rsidR="00E319FD" w:rsidRPr="00E319FD" w:rsidRDefault="00E319FD">
            <w:r w:rsidRPr="00E319FD">
              <w:t>0.001707379</w:t>
            </w:r>
          </w:p>
        </w:tc>
      </w:tr>
      <w:tr w:rsidR="00E319FD" w:rsidRPr="00E319FD" w14:paraId="3B7FEF07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6C5D24D2" w14:textId="77777777" w:rsidR="00E319FD" w:rsidRPr="00E319FD" w:rsidRDefault="00E319FD" w:rsidP="00E319FD">
            <w:r w:rsidRPr="00E319FD">
              <w:t>3</w:t>
            </w:r>
          </w:p>
        </w:tc>
        <w:tc>
          <w:tcPr>
            <w:tcW w:w="1708" w:type="dxa"/>
            <w:noWrap/>
            <w:hideMark/>
          </w:tcPr>
          <w:p w14:paraId="4C5A6B26" w14:textId="77777777" w:rsidR="00E319FD" w:rsidRPr="00E319FD" w:rsidRDefault="00E319FD" w:rsidP="00E319FD">
            <w:r w:rsidRPr="00E319FD">
              <w:t>1.697183e-02</w:t>
            </w:r>
          </w:p>
        </w:tc>
        <w:tc>
          <w:tcPr>
            <w:tcW w:w="1497" w:type="dxa"/>
            <w:noWrap/>
            <w:hideMark/>
          </w:tcPr>
          <w:p w14:paraId="43CD6925" w14:textId="77777777" w:rsidR="00E319FD" w:rsidRPr="00E319FD" w:rsidRDefault="00E319FD" w:rsidP="00E319FD">
            <w:r w:rsidRPr="00E319FD">
              <w:t>3</w:t>
            </w:r>
          </w:p>
        </w:tc>
        <w:tc>
          <w:tcPr>
            <w:tcW w:w="2268" w:type="dxa"/>
            <w:noWrap/>
            <w:hideMark/>
          </w:tcPr>
          <w:p w14:paraId="3A479033" w14:textId="77777777" w:rsidR="00E319FD" w:rsidRPr="00E319FD" w:rsidRDefault="00E319FD" w:rsidP="00E319FD">
            <w:r w:rsidRPr="00E319FD">
              <w:t>0.912618019</w:t>
            </w:r>
          </w:p>
        </w:tc>
        <w:tc>
          <w:tcPr>
            <w:tcW w:w="1984" w:type="dxa"/>
            <w:noWrap/>
            <w:hideMark/>
          </w:tcPr>
          <w:p w14:paraId="6673D39C" w14:textId="77777777" w:rsidR="00E319FD" w:rsidRPr="00E319FD" w:rsidRDefault="00E319FD">
            <w:r w:rsidRPr="00E319FD">
              <w:t>0.9128091</w:t>
            </w:r>
          </w:p>
        </w:tc>
        <w:tc>
          <w:tcPr>
            <w:tcW w:w="1382" w:type="dxa"/>
            <w:noWrap/>
            <w:hideMark/>
          </w:tcPr>
          <w:p w14:paraId="0489F4C5" w14:textId="77777777" w:rsidR="00E319FD" w:rsidRPr="00E319FD" w:rsidRDefault="00E319FD">
            <w:r w:rsidRPr="00E319FD">
              <w:t>0.002131523</w:t>
            </w:r>
          </w:p>
        </w:tc>
      </w:tr>
      <w:tr w:rsidR="00E319FD" w:rsidRPr="00E319FD" w14:paraId="57D5D1DA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3601A1A1" w14:textId="77777777" w:rsidR="00E319FD" w:rsidRPr="00E319FD" w:rsidRDefault="00E319FD" w:rsidP="00E319FD">
            <w:r w:rsidRPr="00E319FD">
              <w:t>4</w:t>
            </w:r>
          </w:p>
        </w:tc>
        <w:tc>
          <w:tcPr>
            <w:tcW w:w="1708" w:type="dxa"/>
            <w:noWrap/>
            <w:hideMark/>
          </w:tcPr>
          <w:p w14:paraId="77A27F44" w14:textId="77777777" w:rsidR="00E319FD" w:rsidRPr="00E319FD" w:rsidRDefault="00E319FD" w:rsidP="00E319FD">
            <w:r w:rsidRPr="00E319FD">
              <w:t>1.681893e-02</w:t>
            </w:r>
          </w:p>
        </w:tc>
        <w:tc>
          <w:tcPr>
            <w:tcW w:w="1497" w:type="dxa"/>
            <w:noWrap/>
            <w:hideMark/>
          </w:tcPr>
          <w:p w14:paraId="2FF9557B" w14:textId="77777777" w:rsidR="00E319FD" w:rsidRPr="00E319FD" w:rsidRDefault="00E319FD" w:rsidP="00E319FD">
            <w:r w:rsidRPr="00E319FD">
              <w:t>4</w:t>
            </w:r>
          </w:p>
        </w:tc>
        <w:tc>
          <w:tcPr>
            <w:tcW w:w="2268" w:type="dxa"/>
            <w:noWrap/>
            <w:hideMark/>
          </w:tcPr>
          <w:p w14:paraId="0B511A3E" w14:textId="77777777" w:rsidR="00E319FD" w:rsidRPr="00E319FD" w:rsidRDefault="00E319FD" w:rsidP="00E319FD">
            <w:r w:rsidRPr="00E319FD">
              <w:t>0.895646191</w:t>
            </w:r>
          </w:p>
        </w:tc>
        <w:tc>
          <w:tcPr>
            <w:tcW w:w="1984" w:type="dxa"/>
            <w:noWrap/>
            <w:hideMark/>
          </w:tcPr>
          <w:p w14:paraId="416865BC" w14:textId="77777777" w:rsidR="00E319FD" w:rsidRPr="00E319FD" w:rsidRDefault="00E319FD">
            <w:r w:rsidRPr="00E319FD">
              <w:t>0.8963342</w:t>
            </w:r>
          </w:p>
        </w:tc>
        <w:tc>
          <w:tcPr>
            <w:tcW w:w="1382" w:type="dxa"/>
            <w:noWrap/>
            <w:hideMark/>
          </w:tcPr>
          <w:p w14:paraId="5D13B363" w14:textId="77777777" w:rsidR="00E319FD" w:rsidRPr="00E319FD" w:rsidRDefault="00E319FD">
            <w:r w:rsidRPr="00E319FD">
              <w:t>0.002235901</w:t>
            </w:r>
          </w:p>
        </w:tc>
      </w:tr>
      <w:tr w:rsidR="00E319FD" w:rsidRPr="00E319FD" w14:paraId="318F51A4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40E07FD2" w14:textId="77777777" w:rsidR="00E319FD" w:rsidRPr="00E319FD" w:rsidRDefault="00E319FD" w:rsidP="00E319FD">
            <w:r w:rsidRPr="00E319FD">
              <w:t>5</w:t>
            </w:r>
          </w:p>
        </w:tc>
        <w:tc>
          <w:tcPr>
            <w:tcW w:w="1708" w:type="dxa"/>
            <w:noWrap/>
            <w:hideMark/>
          </w:tcPr>
          <w:p w14:paraId="7F947D24" w14:textId="77777777" w:rsidR="00E319FD" w:rsidRPr="00E319FD" w:rsidRDefault="00E319FD" w:rsidP="00E319FD">
            <w:r w:rsidRPr="00E319FD">
              <w:t>1.658958e-02</w:t>
            </w:r>
          </w:p>
        </w:tc>
        <w:tc>
          <w:tcPr>
            <w:tcW w:w="1497" w:type="dxa"/>
            <w:noWrap/>
            <w:hideMark/>
          </w:tcPr>
          <w:p w14:paraId="7E91D6D2" w14:textId="77777777" w:rsidR="00E319FD" w:rsidRPr="00E319FD" w:rsidRDefault="00E319FD" w:rsidP="00E319FD">
            <w:r w:rsidRPr="00E319FD">
              <w:t>5</w:t>
            </w:r>
          </w:p>
        </w:tc>
        <w:tc>
          <w:tcPr>
            <w:tcW w:w="2268" w:type="dxa"/>
            <w:noWrap/>
            <w:hideMark/>
          </w:tcPr>
          <w:p w14:paraId="3BEB2329" w14:textId="77777777" w:rsidR="00E319FD" w:rsidRPr="00E319FD" w:rsidRDefault="00E319FD" w:rsidP="00E319FD">
            <w:r w:rsidRPr="00E319FD">
              <w:t>0.878827262</w:t>
            </w:r>
          </w:p>
        </w:tc>
        <w:tc>
          <w:tcPr>
            <w:tcW w:w="1984" w:type="dxa"/>
            <w:noWrap/>
            <w:hideMark/>
          </w:tcPr>
          <w:p w14:paraId="46B0B2E3" w14:textId="77777777" w:rsidR="00E319FD" w:rsidRPr="00E319FD" w:rsidRDefault="00E319FD">
            <w:r w:rsidRPr="00E319FD">
              <w:t>0.8876190</w:t>
            </w:r>
          </w:p>
        </w:tc>
        <w:tc>
          <w:tcPr>
            <w:tcW w:w="1382" w:type="dxa"/>
            <w:noWrap/>
            <w:hideMark/>
          </w:tcPr>
          <w:p w14:paraId="03CB83E3" w14:textId="77777777" w:rsidR="00E319FD" w:rsidRPr="00E319FD" w:rsidRDefault="00E319FD">
            <w:r w:rsidRPr="00E319FD">
              <w:t>0.002287446</w:t>
            </w:r>
          </w:p>
        </w:tc>
      </w:tr>
      <w:tr w:rsidR="00E319FD" w:rsidRPr="00E319FD" w14:paraId="43C25768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623BC091" w14:textId="77777777" w:rsidR="00E319FD" w:rsidRPr="00E319FD" w:rsidRDefault="00E319FD" w:rsidP="00E319FD">
            <w:r w:rsidRPr="00E319FD">
              <w:t>6</w:t>
            </w:r>
          </w:p>
        </w:tc>
        <w:tc>
          <w:tcPr>
            <w:tcW w:w="1708" w:type="dxa"/>
            <w:noWrap/>
            <w:hideMark/>
          </w:tcPr>
          <w:p w14:paraId="29575929" w14:textId="77777777" w:rsidR="00E319FD" w:rsidRPr="00E319FD" w:rsidRDefault="00E319FD" w:rsidP="00E319FD">
            <w:r w:rsidRPr="00E319FD">
              <w:t>1.408585e-02</w:t>
            </w:r>
          </w:p>
        </w:tc>
        <w:tc>
          <w:tcPr>
            <w:tcW w:w="1497" w:type="dxa"/>
            <w:noWrap/>
            <w:hideMark/>
          </w:tcPr>
          <w:p w14:paraId="1704559C" w14:textId="77777777" w:rsidR="00E319FD" w:rsidRPr="00E319FD" w:rsidRDefault="00E319FD" w:rsidP="00E319FD">
            <w:r w:rsidRPr="00E319FD">
              <w:t>6</w:t>
            </w:r>
          </w:p>
        </w:tc>
        <w:tc>
          <w:tcPr>
            <w:tcW w:w="2268" w:type="dxa"/>
            <w:noWrap/>
            <w:hideMark/>
          </w:tcPr>
          <w:p w14:paraId="1C5501BD" w14:textId="77777777" w:rsidR="00E319FD" w:rsidRPr="00E319FD" w:rsidRDefault="00E319FD" w:rsidP="00E319FD">
            <w:r w:rsidRPr="00E319FD">
              <w:t>0.862237682</w:t>
            </w:r>
          </w:p>
        </w:tc>
        <w:tc>
          <w:tcPr>
            <w:tcW w:w="1984" w:type="dxa"/>
            <w:noWrap/>
            <w:hideMark/>
          </w:tcPr>
          <w:p w14:paraId="04306EC1" w14:textId="77777777" w:rsidR="00E319FD" w:rsidRPr="00E319FD" w:rsidRDefault="00E319FD">
            <w:r w:rsidRPr="00E319FD">
              <w:t>0.8641489</w:t>
            </w:r>
          </w:p>
        </w:tc>
        <w:tc>
          <w:tcPr>
            <w:tcW w:w="1382" w:type="dxa"/>
            <w:noWrap/>
            <w:hideMark/>
          </w:tcPr>
          <w:p w14:paraId="51159357" w14:textId="77777777" w:rsidR="00E319FD" w:rsidRPr="00E319FD" w:rsidRDefault="00E319FD">
            <w:r w:rsidRPr="00E319FD">
              <w:t>0.002415114</w:t>
            </w:r>
          </w:p>
        </w:tc>
      </w:tr>
      <w:tr w:rsidR="00E319FD" w:rsidRPr="00E319FD" w14:paraId="12715275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11A012B7" w14:textId="77777777" w:rsidR="00E319FD" w:rsidRPr="00E319FD" w:rsidRDefault="00E319FD" w:rsidP="00E319FD">
            <w:r w:rsidRPr="00E319FD">
              <w:t>7</w:t>
            </w:r>
          </w:p>
        </w:tc>
        <w:tc>
          <w:tcPr>
            <w:tcW w:w="1708" w:type="dxa"/>
            <w:noWrap/>
            <w:hideMark/>
          </w:tcPr>
          <w:p w14:paraId="44FAB977" w14:textId="77777777" w:rsidR="00E319FD" w:rsidRPr="00E319FD" w:rsidRDefault="00E319FD" w:rsidP="00E319FD">
            <w:r w:rsidRPr="00E319FD">
              <w:t>1.353159e-02</w:t>
            </w:r>
          </w:p>
        </w:tc>
        <w:tc>
          <w:tcPr>
            <w:tcW w:w="1497" w:type="dxa"/>
            <w:noWrap/>
            <w:hideMark/>
          </w:tcPr>
          <w:p w14:paraId="61A9F2E7" w14:textId="77777777" w:rsidR="00E319FD" w:rsidRPr="00E319FD" w:rsidRDefault="00E319FD" w:rsidP="00E319FD">
            <w:r w:rsidRPr="00E319FD">
              <w:t>8</w:t>
            </w:r>
          </w:p>
        </w:tc>
        <w:tc>
          <w:tcPr>
            <w:tcW w:w="2268" w:type="dxa"/>
            <w:noWrap/>
            <w:hideMark/>
          </w:tcPr>
          <w:p w14:paraId="4FD87E9B" w14:textId="77777777" w:rsidR="00E319FD" w:rsidRPr="00E319FD" w:rsidRDefault="00E319FD" w:rsidP="00E319FD">
            <w:r w:rsidRPr="00E319FD">
              <w:t>0.834065976</w:t>
            </w:r>
          </w:p>
        </w:tc>
        <w:tc>
          <w:tcPr>
            <w:tcW w:w="1984" w:type="dxa"/>
            <w:noWrap/>
            <w:hideMark/>
          </w:tcPr>
          <w:p w14:paraId="3F7DCF5C" w14:textId="77777777" w:rsidR="00E319FD" w:rsidRPr="00E319FD" w:rsidRDefault="00E319FD">
            <w:r w:rsidRPr="00E319FD">
              <w:t>0.8473682</w:t>
            </w:r>
          </w:p>
        </w:tc>
        <w:tc>
          <w:tcPr>
            <w:tcW w:w="1382" w:type="dxa"/>
            <w:noWrap/>
            <w:hideMark/>
          </w:tcPr>
          <w:p w14:paraId="5888C819" w14:textId="77777777" w:rsidR="00E319FD" w:rsidRPr="00E319FD" w:rsidRDefault="00E319FD">
            <w:r w:rsidRPr="00E319FD">
              <w:t>0.002497485</w:t>
            </w:r>
          </w:p>
        </w:tc>
      </w:tr>
      <w:tr w:rsidR="00E319FD" w:rsidRPr="00E319FD" w14:paraId="2E977BC7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20751125" w14:textId="77777777" w:rsidR="00E319FD" w:rsidRPr="00E319FD" w:rsidRDefault="00E319FD" w:rsidP="00E319FD">
            <w:r w:rsidRPr="00E319FD">
              <w:t>8</w:t>
            </w:r>
          </w:p>
        </w:tc>
        <w:tc>
          <w:tcPr>
            <w:tcW w:w="1708" w:type="dxa"/>
            <w:noWrap/>
            <w:hideMark/>
          </w:tcPr>
          <w:p w14:paraId="461F8C96" w14:textId="77777777" w:rsidR="00E319FD" w:rsidRPr="00E319FD" w:rsidRDefault="00E319FD" w:rsidP="00E319FD">
            <w:r w:rsidRPr="00E319FD">
              <w:t>1.066473e-02</w:t>
            </w:r>
          </w:p>
        </w:tc>
        <w:tc>
          <w:tcPr>
            <w:tcW w:w="1497" w:type="dxa"/>
            <w:noWrap/>
            <w:hideMark/>
          </w:tcPr>
          <w:p w14:paraId="43612FA8" w14:textId="77777777" w:rsidR="00E319FD" w:rsidRPr="00E319FD" w:rsidRDefault="00E319FD" w:rsidP="00E319FD">
            <w:r w:rsidRPr="00E319FD">
              <w:t>9</w:t>
            </w:r>
          </w:p>
        </w:tc>
        <w:tc>
          <w:tcPr>
            <w:tcW w:w="2268" w:type="dxa"/>
            <w:noWrap/>
            <w:hideMark/>
          </w:tcPr>
          <w:p w14:paraId="026E1FB8" w14:textId="77777777" w:rsidR="00E319FD" w:rsidRPr="00E319FD" w:rsidRDefault="00E319FD" w:rsidP="00E319FD">
            <w:r w:rsidRPr="00E319FD">
              <w:t>0.820534383</w:t>
            </w:r>
          </w:p>
        </w:tc>
        <w:tc>
          <w:tcPr>
            <w:tcW w:w="1984" w:type="dxa"/>
            <w:noWrap/>
            <w:hideMark/>
          </w:tcPr>
          <w:p w14:paraId="55C38798" w14:textId="77777777" w:rsidR="00E319FD" w:rsidRPr="00E319FD" w:rsidRDefault="00E319FD">
            <w:r w:rsidRPr="00E319FD">
              <w:t>0.8287527</w:t>
            </w:r>
          </w:p>
        </w:tc>
        <w:tc>
          <w:tcPr>
            <w:tcW w:w="1382" w:type="dxa"/>
            <w:noWrap/>
            <w:hideMark/>
          </w:tcPr>
          <w:p w14:paraId="4935C370" w14:textId="77777777" w:rsidR="00E319FD" w:rsidRPr="00E319FD" w:rsidRDefault="00E319FD">
            <w:r w:rsidRPr="00E319FD">
              <w:t>0.002581148</w:t>
            </w:r>
          </w:p>
        </w:tc>
      </w:tr>
      <w:tr w:rsidR="00E319FD" w:rsidRPr="00E319FD" w14:paraId="0E15FC58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04743DD7" w14:textId="77777777" w:rsidR="00E319FD" w:rsidRPr="00E319FD" w:rsidRDefault="00E319FD" w:rsidP="00E319FD">
            <w:r w:rsidRPr="00E319FD">
              <w:t>9</w:t>
            </w:r>
          </w:p>
        </w:tc>
        <w:tc>
          <w:tcPr>
            <w:tcW w:w="1708" w:type="dxa"/>
            <w:noWrap/>
            <w:hideMark/>
          </w:tcPr>
          <w:p w14:paraId="7A750B96" w14:textId="77777777" w:rsidR="00E319FD" w:rsidRPr="00E319FD" w:rsidRDefault="00E319FD" w:rsidP="00E319FD">
            <w:r w:rsidRPr="00E319FD">
              <w:t>9.728221e-03</w:t>
            </w:r>
          </w:p>
        </w:tc>
        <w:tc>
          <w:tcPr>
            <w:tcW w:w="1497" w:type="dxa"/>
            <w:noWrap/>
            <w:hideMark/>
          </w:tcPr>
          <w:p w14:paraId="774A7951" w14:textId="77777777" w:rsidR="00E319FD" w:rsidRPr="00E319FD" w:rsidRDefault="00E319FD" w:rsidP="00E319FD">
            <w:r w:rsidRPr="00E319FD">
              <w:t>10</w:t>
            </w:r>
          </w:p>
        </w:tc>
        <w:tc>
          <w:tcPr>
            <w:tcW w:w="2268" w:type="dxa"/>
            <w:noWrap/>
            <w:hideMark/>
          </w:tcPr>
          <w:p w14:paraId="7F1D1421" w14:textId="77777777" w:rsidR="00E319FD" w:rsidRPr="00E319FD" w:rsidRDefault="00E319FD" w:rsidP="00E319FD">
            <w:r w:rsidRPr="00E319FD">
              <w:t>0.809869653</w:t>
            </w:r>
          </w:p>
        </w:tc>
        <w:tc>
          <w:tcPr>
            <w:tcW w:w="1984" w:type="dxa"/>
            <w:noWrap/>
            <w:hideMark/>
          </w:tcPr>
          <w:p w14:paraId="199A31FF" w14:textId="77777777" w:rsidR="00E319FD" w:rsidRPr="00E319FD" w:rsidRDefault="00E319FD">
            <w:r w:rsidRPr="00E319FD">
              <w:t>0.8094874</w:t>
            </w:r>
          </w:p>
        </w:tc>
        <w:tc>
          <w:tcPr>
            <w:tcW w:w="1382" w:type="dxa"/>
            <w:noWrap/>
            <w:hideMark/>
          </w:tcPr>
          <w:p w14:paraId="4B7CCECA" w14:textId="77777777" w:rsidR="00E319FD" w:rsidRPr="00E319FD" w:rsidRDefault="00E319FD">
            <w:r w:rsidRPr="00E319FD">
              <w:t>0.002659977</w:t>
            </w:r>
          </w:p>
        </w:tc>
      </w:tr>
      <w:tr w:rsidR="00E319FD" w:rsidRPr="00E319FD" w14:paraId="60BB0DC6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7C7E7117" w14:textId="77777777" w:rsidR="00E319FD" w:rsidRPr="00E319FD" w:rsidRDefault="00E319FD" w:rsidP="00E319FD">
            <w:r w:rsidRPr="00E319FD">
              <w:t>10</w:t>
            </w:r>
          </w:p>
        </w:tc>
        <w:tc>
          <w:tcPr>
            <w:tcW w:w="1708" w:type="dxa"/>
            <w:noWrap/>
            <w:hideMark/>
          </w:tcPr>
          <w:p w14:paraId="19C5773E" w14:textId="77777777" w:rsidR="00E319FD" w:rsidRPr="00E319FD" w:rsidRDefault="00E319FD" w:rsidP="00E319FD">
            <w:r w:rsidRPr="00E319FD">
              <w:t>9.097512e-03</w:t>
            </w:r>
          </w:p>
        </w:tc>
        <w:tc>
          <w:tcPr>
            <w:tcW w:w="1497" w:type="dxa"/>
            <w:noWrap/>
            <w:hideMark/>
          </w:tcPr>
          <w:p w14:paraId="477C50FA" w14:textId="77777777" w:rsidR="00E319FD" w:rsidRPr="00E319FD" w:rsidRDefault="00E319FD" w:rsidP="00E319FD">
            <w:r w:rsidRPr="00E319FD">
              <w:t>12</w:t>
            </w:r>
          </w:p>
        </w:tc>
        <w:tc>
          <w:tcPr>
            <w:tcW w:w="2268" w:type="dxa"/>
            <w:noWrap/>
            <w:hideMark/>
          </w:tcPr>
          <w:p w14:paraId="073B5D4B" w14:textId="77777777" w:rsidR="00E319FD" w:rsidRPr="00E319FD" w:rsidRDefault="00E319FD" w:rsidP="00E319FD">
            <w:r w:rsidRPr="00E319FD">
              <w:t>0.790413211</w:t>
            </w:r>
          </w:p>
        </w:tc>
        <w:tc>
          <w:tcPr>
            <w:tcW w:w="1984" w:type="dxa"/>
            <w:noWrap/>
            <w:hideMark/>
          </w:tcPr>
          <w:p w14:paraId="0B76AAE4" w14:textId="77777777" w:rsidR="00E319FD" w:rsidRPr="00E319FD" w:rsidRDefault="00E319FD">
            <w:r w:rsidRPr="00E319FD">
              <w:t>0.7903750</w:t>
            </w:r>
          </w:p>
        </w:tc>
        <w:tc>
          <w:tcPr>
            <w:tcW w:w="1382" w:type="dxa"/>
            <w:noWrap/>
            <w:hideMark/>
          </w:tcPr>
          <w:p w14:paraId="6286997C" w14:textId="77777777" w:rsidR="00E319FD" w:rsidRPr="00E319FD" w:rsidRDefault="00E319FD">
            <w:r w:rsidRPr="00E319FD">
              <w:t>0.002731049</w:t>
            </w:r>
          </w:p>
        </w:tc>
      </w:tr>
      <w:tr w:rsidR="00E319FD" w:rsidRPr="00E319FD" w14:paraId="7AD2D242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030C5C12" w14:textId="77777777" w:rsidR="00E319FD" w:rsidRPr="00E319FD" w:rsidRDefault="00E319FD" w:rsidP="00E319FD">
            <w:r w:rsidRPr="00E319FD">
              <w:t>11</w:t>
            </w:r>
          </w:p>
        </w:tc>
        <w:tc>
          <w:tcPr>
            <w:tcW w:w="1708" w:type="dxa"/>
            <w:noWrap/>
            <w:hideMark/>
          </w:tcPr>
          <w:p w14:paraId="0C34CAAD" w14:textId="77777777" w:rsidR="00E319FD" w:rsidRPr="00E319FD" w:rsidRDefault="00E319FD" w:rsidP="00E319FD">
            <w:r w:rsidRPr="00E319FD">
              <w:t>7.644968e-03</w:t>
            </w:r>
          </w:p>
        </w:tc>
        <w:tc>
          <w:tcPr>
            <w:tcW w:w="1497" w:type="dxa"/>
            <w:noWrap/>
            <w:hideMark/>
          </w:tcPr>
          <w:p w14:paraId="605001CD" w14:textId="77777777" w:rsidR="00E319FD" w:rsidRPr="00E319FD" w:rsidRDefault="00E319FD" w:rsidP="00E319FD">
            <w:r w:rsidRPr="00E319FD">
              <w:t>13</w:t>
            </w:r>
          </w:p>
        </w:tc>
        <w:tc>
          <w:tcPr>
            <w:tcW w:w="2268" w:type="dxa"/>
            <w:noWrap/>
            <w:hideMark/>
          </w:tcPr>
          <w:p w14:paraId="7861F3B8" w14:textId="77777777" w:rsidR="00E319FD" w:rsidRPr="00E319FD" w:rsidRDefault="00E319FD" w:rsidP="00E319FD">
            <w:r w:rsidRPr="00E319FD">
              <w:t>0.781315699</w:t>
            </w:r>
          </w:p>
        </w:tc>
        <w:tc>
          <w:tcPr>
            <w:tcW w:w="1984" w:type="dxa"/>
            <w:noWrap/>
            <w:hideMark/>
          </w:tcPr>
          <w:p w14:paraId="60CFDE17" w14:textId="77777777" w:rsidR="00E319FD" w:rsidRPr="00E319FD" w:rsidRDefault="00E319FD">
            <w:r w:rsidRPr="00E319FD">
              <w:t>0.7844501</w:t>
            </w:r>
          </w:p>
        </w:tc>
        <w:tc>
          <w:tcPr>
            <w:tcW w:w="1382" w:type="dxa"/>
            <w:noWrap/>
            <w:hideMark/>
          </w:tcPr>
          <w:p w14:paraId="21880920" w14:textId="77777777" w:rsidR="00E319FD" w:rsidRPr="00E319FD" w:rsidRDefault="00E319FD">
            <w:r w:rsidRPr="00E319FD">
              <w:t>0.002751727</w:t>
            </w:r>
          </w:p>
        </w:tc>
      </w:tr>
      <w:tr w:rsidR="00E319FD" w:rsidRPr="00E319FD" w14:paraId="61B736E9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04D932AE" w14:textId="77777777" w:rsidR="00E319FD" w:rsidRPr="00E319FD" w:rsidRDefault="00E319FD" w:rsidP="00E319FD">
            <w:r w:rsidRPr="00E319FD">
              <w:t>12</w:t>
            </w:r>
          </w:p>
        </w:tc>
        <w:tc>
          <w:tcPr>
            <w:tcW w:w="1708" w:type="dxa"/>
            <w:noWrap/>
            <w:hideMark/>
          </w:tcPr>
          <w:p w14:paraId="1B79E4B3" w14:textId="77777777" w:rsidR="00E319FD" w:rsidRPr="00E319FD" w:rsidRDefault="00E319FD" w:rsidP="00E319FD">
            <w:r w:rsidRPr="00E319FD">
              <w:t>7.339169e-03</w:t>
            </w:r>
          </w:p>
        </w:tc>
        <w:tc>
          <w:tcPr>
            <w:tcW w:w="1497" w:type="dxa"/>
            <w:noWrap/>
            <w:hideMark/>
          </w:tcPr>
          <w:p w14:paraId="2E47764E" w14:textId="77777777" w:rsidR="00E319FD" w:rsidRPr="00E319FD" w:rsidRDefault="00E319FD" w:rsidP="00E319FD">
            <w:r w:rsidRPr="00E319FD">
              <w:t>14</w:t>
            </w:r>
          </w:p>
        </w:tc>
        <w:tc>
          <w:tcPr>
            <w:tcW w:w="2268" w:type="dxa"/>
            <w:noWrap/>
            <w:hideMark/>
          </w:tcPr>
          <w:p w14:paraId="0692488F" w14:textId="77777777" w:rsidR="00E319FD" w:rsidRPr="00E319FD" w:rsidRDefault="00E319FD" w:rsidP="00E319FD">
            <w:r w:rsidRPr="00E319FD">
              <w:t>0.773670731</w:t>
            </w:r>
          </w:p>
        </w:tc>
        <w:tc>
          <w:tcPr>
            <w:tcW w:w="1984" w:type="dxa"/>
            <w:noWrap/>
            <w:hideMark/>
          </w:tcPr>
          <w:p w14:paraId="34F64E99" w14:textId="77777777" w:rsidR="00E319FD" w:rsidRPr="00E319FD" w:rsidRDefault="00E319FD">
            <w:r w:rsidRPr="00E319FD">
              <w:t>0.7692366</w:t>
            </w:r>
          </w:p>
        </w:tc>
        <w:tc>
          <w:tcPr>
            <w:tcW w:w="1382" w:type="dxa"/>
            <w:noWrap/>
            <w:hideMark/>
          </w:tcPr>
          <w:p w14:paraId="68320358" w14:textId="77777777" w:rsidR="00E319FD" w:rsidRPr="00E319FD" w:rsidRDefault="00E319FD">
            <w:r w:rsidRPr="00E319FD">
              <w:t>0.002802036</w:t>
            </w:r>
          </w:p>
        </w:tc>
      </w:tr>
      <w:tr w:rsidR="00E319FD" w:rsidRPr="00E319FD" w14:paraId="6EA603B3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4CC270B8" w14:textId="77777777" w:rsidR="00E319FD" w:rsidRPr="00E319FD" w:rsidRDefault="00E319FD" w:rsidP="00E319FD">
            <w:r w:rsidRPr="00E319FD">
              <w:t>13</w:t>
            </w:r>
          </w:p>
        </w:tc>
        <w:tc>
          <w:tcPr>
            <w:tcW w:w="1708" w:type="dxa"/>
            <w:noWrap/>
            <w:hideMark/>
          </w:tcPr>
          <w:p w14:paraId="5A6B2825" w14:textId="77777777" w:rsidR="00E319FD" w:rsidRPr="00E319FD" w:rsidRDefault="00E319FD" w:rsidP="00E319FD">
            <w:r w:rsidRPr="00E319FD">
              <w:t>6.192424e-03</w:t>
            </w:r>
          </w:p>
        </w:tc>
        <w:tc>
          <w:tcPr>
            <w:tcW w:w="1497" w:type="dxa"/>
            <w:noWrap/>
            <w:hideMark/>
          </w:tcPr>
          <w:p w14:paraId="5BF00375" w14:textId="77777777" w:rsidR="00E319FD" w:rsidRPr="00E319FD" w:rsidRDefault="00E319FD" w:rsidP="00E319FD">
            <w:r w:rsidRPr="00E319FD">
              <w:t>16</w:t>
            </w:r>
          </w:p>
        </w:tc>
        <w:tc>
          <w:tcPr>
            <w:tcW w:w="2268" w:type="dxa"/>
            <w:noWrap/>
            <w:hideMark/>
          </w:tcPr>
          <w:p w14:paraId="21C18E8D" w14:textId="77777777" w:rsidR="00E319FD" w:rsidRPr="00E319FD" w:rsidRDefault="00E319FD" w:rsidP="00E319FD">
            <w:r w:rsidRPr="00E319FD">
              <w:t>0.758992393</w:t>
            </w:r>
          </w:p>
        </w:tc>
        <w:tc>
          <w:tcPr>
            <w:tcW w:w="1984" w:type="dxa"/>
            <w:noWrap/>
            <w:hideMark/>
          </w:tcPr>
          <w:p w14:paraId="1986720B" w14:textId="77777777" w:rsidR="00E319FD" w:rsidRPr="00E319FD" w:rsidRDefault="00E319FD">
            <w:r w:rsidRPr="00E319FD">
              <w:t>0.7545201</w:t>
            </w:r>
          </w:p>
        </w:tc>
        <w:tc>
          <w:tcPr>
            <w:tcW w:w="1382" w:type="dxa"/>
            <w:noWrap/>
            <w:hideMark/>
          </w:tcPr>
          <w:p w14:paraId="55D1DA06" w14:textId="77777777" w:rsidR="00E319FD" w:rsidRPr="00E319FD" w:rsidRDefault="00E319FD">
            <w:r w:rsidRPr="00E319FD">
              <w:t>0.002847040</w:t>
            </w:r>
          </w:p>
        </w:tc>
      </w:tr>
      <w:tr w:rsidR="00E319FD" w:rsidRPr="00E319FD" w14:paraId="3CA039B9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71E8DCF7" w14:textId="77777777" w:rsidR="00E319FD" w:rsidRPr="00E319FD" w:rsidRDefault="00E319FD" w:rsidP="00E319FD">
            <w:r w:rsidRPr="00E319FD">
              <w:t>14</w:t>
            </w:r>
          </w:p>
        </w:tc>
        <w:tc>
          <w:tcPr>
            <w:tcW w:w="1708" w:type="dxa"/>
            <w:noWrap/>
            <w:hideMark/>
          </w:tcPr>
          <w:p w14:paraId="0D71E226" w14:textId="77777777" w:rsidR="00E319FD" w:rsidRPr="00E319FD" w:rsidRDefault="00E319FD" w:rsidP="00E319FD">
            <w:r w:rsidRPr="00E319FD">
              <w:t>5.982187e-03</w:t>
            </w:r>
          </w:p>
        </w:tc>
        <w:tc>
          <w:tcPr>
            <w:tcW w:w="1497" w:type="dxa"/>
            <w:noWrap/>
            <w:hideMark/>
          </w:tcPr>
          <w:p w14:paraId="64FD8D5D" w14:textId="77777777" w:rsidR="00E319FD" w:rsidRPr="00E319FD" w:rsidRDefault="00E319FD" w:rsidP="00E319FD">
            <w:r w:rsidRPr="00E319FD">
              <w:t>17</w:t>
            </w:r>
          </w:p>
        </w:tc>
        <w:tc>
          <w:tcPr>
            <w:tcW w:w="2268" w:type="dxa"/>
            <w:noWrap/>
            <w:hideMark/>
          </w:tcPr>
          <w:p w14:paraId="6E252683" w14:textId="77777777" w:rsidR="00E319FD" w:rsidRPr="00E319FD" w:rsidRDefault="00E319FD" w:rsidP="00E319FD">
            <w:r w:rsidRPr="00E319FD">
              <w:t>0.752799969</w:t>
            </w:r>
          </w:p>
        </w:tc>
        <w:tc>
          <w:tcPr>
            <w:tcW w:w="1984" w:type="dxa"/>
            <w:noWrap/>
            <w:hideMark/>
          </w:tcPr>
          <w:p w14:paraId="224367DA" w14:textId="77777777" w:rsidR="00E319FD" w:rsidRPr="00E319FD" w:rsidRDefault="00E319FD">
            <w:r w:rsidRPr="00E319FD">
              <w:t>0.7495126</w:t>
            </w:r>
          </w:p>
        </w:tc>
        <w:tc>
          <w:tcPr>
            <w:tcW w:w="1382" w:type="dxa"/>
            <w:noWrap/>
            <w:hideMark/>
          </w:tcPr>
          <w:p w14:paraId="0EF3DE34" w14:textId="77777777" w:rsidR="00E319FD" w:rsidRPr="00E319FD" w:rsidRDefault="00E319FD">
            <w:r w:rsidRPr="00E319FD">
              <w:t>0.002861564</w:t>
            </w:r>
          </w:p>
        </w:tc>
      </w:tr>
      <w:tr w:rsidR="00E319FD" w:rsidRPr="00E319FD" w14:paraId="0BC28E13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69D336F6" w14:textId="77777777" w:rsidR="00E319FD" w:rsidRPr="00E319FD" w:rsidRDefault="00E319FD" w:rsidP="00E319FD">
            <w:r w:rsidRPr="00E319FD">
              <w:t>15</w:t>
            </w:r>
          </w:p>
        </w:tc>
        <w:tc>
          <w:tcPr>
            <w:tcW w:w="1708" w:type="dxa"/>
            <w:noWrap/>
            <w:hideMark/>
          </w:tcPr>
          <w:p w14:paraId="66F06384" w14:textId="77777777" w:rsidR="00E319FD" w:rsidRPr="00E319FD" w:rsidRDefault="00E319FD" w:rsidP="00E319FD">
            <w:r w:rsidRPr="00E319FD">
              <w:t>5.695501e-03</w:t>
            </w:r>
          </w:p>
        </w:tc>
        <w:tc>
          <w:tcPr>
            <w:tcW w:w="1497" w:type="dxa"/>
            <w:noWrap/>
            <w:hideMark/>
          </w:tcPr>
          <w:p w14:paraId="2F26AB3A" w14:textId="77777777" w:rsidR="00E319FD" w:rsidRPr="00E319FD" w:rsidRDefault="00E319FD" w:rsidP="00E319FD">
            <w:r w:rsidRPr="00E319FD">
              <w:t>21</w:t>
            </w:r>
          </w:p>
        </w:tc>
        <w:tc>
          <w:tcPr>
            <w:tcW w:w="2268" w:type="dxa"/>
            <w:noWrap/>
            <w:hideMark/>
          </w:tcPr>
          <w:p w14:paraId="7983959A" w14:textId="77777777" w:rsidR="00E319FD" w:rsidRPr="00E319FD" w:rsidRDefault="00E319FD" w:rsidP="00E319FD">
            <w:r w:rsidRPr="00E319FD">
              <w:t>0.728871221</w:t>
            </w:r>
          </w:p>
        </w:tc>
        <w:tc>
          <w:tcPr>
            <w:tcW w:w="1984" w:type="dxa"/>
            <w:noWrap/>
            <w:hideMark/>
          </w:tcPr>
          <w:p w14:paraId="480F245D" w14:textId="77777777" w:rsidR="00E319FD" w:rsidRPr="00E319FD" w:rsidRDefault="00E319FD">
            <w:r w:rsidRPr="00E319FD">
              <w:t>0.7429762</w:t>
            </w:r>
          </w:p>
        </w:tc>
        <w:tc>
          <w:tcPr>
            <w:tcW w:w="1382" w:type="dxa"/>
            <w:noWrap/>
            <w:hideMark/>
          </w:tcPr>
          <w:p w14:paraId="07F2E186" w14:textId="77777777" w:rsidR="00E319FD" w:rsidRPr="00E319FD" w:rsidRDefault="00E319FD">
            <w:r w:rsidRPr="00E319FD">
              <w:t>0.002879934</w:t>
            </w:r>
          </w:p>
        </w:tc>
      </w:tr>
      <w:tr w:rsidR="00E319FD" w:rsidRPr="00E319FD" w14:paraId="3845D38A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41D131D0" w14:textId="77777777" w:rsidR="00E319FD" w:rsidRPr="00E319FD" w:rsidRDefault="00E319FD" w:rsidP="00E319FD">
            <w:r w:rsidRPr="00E319FD">
              <w:t>16</w:t>
            </w:r>
          </w:p>
        </w:tc>
        <w:tc>
          <w:tcPr>
            <w:tcW w:w="1708" w:type="dxa"/>
            <w:noWrap/>
            <w:hideMark/>
          </w:tcPr>
          <w:p w14:paraId="1170DA46" w14:textId="77777777" w:rsidR="00E319FD" w:rsidRPr="00E319FD" w:rsidRDefault="00E319FD" w:rsidP="00E319FD">
            <w:r w:rsidRPr="00E319FD">
              <w:t>5.657276e-03</w:t>
            </w:r>
          </w:p>
        </w:tc>
        <w:tc>
          <w:tcPr>
            <w:tcW w:w="1497" w:type="dxa"/>
            <w:noWrap/>
            <w:hideMark/>
          </w:tcPr>
          <w:p w14:paraId="31725D83" w14:textId="77777777" w:rsidR="00E319FD" w:rsidRPr="00E319FD" w:rsidRDefault="00E319FD" w:rsidP="00E319FD">
            <w:r w:rsidRPr="00E319FD">
              <w:t>22</w:t>
            </w:r>
          </w:p>
        </w:tc>
        <w:tc>
          <w:tcPr>
            <w:tcW w:w="2268" w:type="dxa"/>
            <w:noWrap/>
            <w:hideMark/>
          </w:tcPr>
          <w:p w14:paraId="0B7A3945" w14:textId="77777777" w:rsidR="00E319FD" w:rsidRPr="00E319FD" w:rsidRDefault="00E319FD" w:rsidP="00E319FD">
            <w:r w:rsidRPr="00E319FD">
              <w:t>0.723175720</w:t>
            </w:r>
          </w:p>
        </w:tc>
        <w:tc>
          <w:tcPr>
            <w:tcW w:w="1984" w:type="dxa"/>
            <w:noWrap/>
            <w:hideMark/>
          </w:tcPr>
          <w:p w14:paraId="6AF3B4E6" w14:textId="77777777" w:rsidR="00E319FD" w:rsidRPr="00E319FD" w:rsidRDefault="00E319FD">
            <w:r w:rsidRPr="00E319FD">
              <w:t>0.7364397</w:t>
            </w:r>
          </w:p>
        </w:tc>
        <w:tc>
          <w:tcPr>
            <w:tcW w:w="1382" w:type="dxa"/>
            <w:noWrap/>
            <w:hideMark/>
          </w:tcPr>
          <w:p w14:paraId="226FDB89" w14:textId="77777777" w:rsidR="00E319FD" w:rsidRPr="00E319FD" w:rsidRDefault="00E319FD">
            <w:r w:rsidRPr="00E319FD">
              <w:t>0.002897651</w:t>
            </w:r>
          </w:p>
        </w:tc>
      </w:tr>
      <w:tr w:rsidR="00E319FD" w:rsidRPr="00E319FD" w14:paraId="132AF80B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69D11485" w14:textId="77777777" w:rsidR="00E319FD" w:rsidRPr="00E319FD" w:rsidRDefault="00E319FD" w:rsidP="00E319FD">
            <w:r w:rsidRPr="00E319FD">
              <w:t>17</w:t>
            </w:r>
          </w:p>
        </w:tc>
        <w:tc>
          <w:tcPr>
            <w:tcW w:w="1708" w:type="dxa"/>
            <w:noWrap/>
            <w:hideMark/>
          </w:tcPr>
          <w:p w14:paraId="150D25C9" w14:textId="77777777" w:rsidR="00E319FD" w:rsidRPr="00E319FD" w:rsidRDefault="00E319FD" w:rsidP="00E319FD">
            <w:r w:rsidRPr="00E319FD">
              <w:t>5.619051e-03</w:t>
            </w:r>
          </w:p>
        </w:tc>
        <w:tc>
          <w:tcPr>
            <w:tcW w:w="1497" w:type="dxa"/>
            <w:noWrap/>
            <w:hideMark/>
          </w:tcPr>
          <w:p w14:paraId="346F3FFA" w14:textId="77777777" w:rsidR="00E319FD" w:rsidRPr="00E319FD" w:rsidRDefault="00E319FD" w:rsidP="00E319FD">
            <w:r w:rsidRPr="00E319FD">
              <w:t>23</w:t>
            </w:r>
          </w:p>
        </w:tc>
        <w:tc>
          <w:tcPr>
            <w:tcW w:w="2268" w:type="dxa"/>
            <w:noWrap/>
            <w:hideMark/>
          </w:tcPr>
          <w:p w14:paraId="2AF616E3" w14:textId="77777777" w:rsidR="00E319FD" w:rsidRPr="00E319FD" w:rsidRDefault="00E319FD" w:rsidP="00E319FD">
            <w:r w:rsidRPr="00E319FD">
              <w:t>0.717518443</w:t>
            </w:r>
          </w:p>
        </w:tc>
        <w:tc>
          <w:tcPr>
            <w:tcW w:w="1984" w:type="dxa"/>
            <w:noWrap/>
            <w:hideMark/>
          </w:tcPr>
          <w:p w14:paraId="3DD8DDBA" w14:textId="77777777" w:rsidR="00E319FD" w:rsidRPr="00E319FD" w:rsidRDefault="00E319FD">
            <w:r w:rsidRPr="00E319FD">
              <w:t>0.7351019</w:t>
            </w:r>
          </w:p>
        </w:tc>
        <w:tc>
          <w:tcPr>
            <w:tcW w:w="1382" w:type="dxa"/>
            <w:noWrap/>
            <w:hideMark/>
          </w:tcPr>
          <w:p w14:paraId="43BF0B8D" w14:textId="77777777" w:rsidR="00E319FD" w:rsidRPr="00E319FD" w:rsidRDefault="00E319FD">
            <w:r w:rsidRPr="00E319FD">
              <w:t>0.002901198</w:t>
            </w:r>
          </w:p>
        </w:tc>
      </w:tr>
      <w:tr w:rsidR="00E319FD" w:rsidRPr="00E319FD" w14:paraId="6A3C1288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727A6CF9" w14:textId="77777777" w:rsidR="00E319FD" w:rsidRPr="00E319FD" w:rsidRDefault="00E319FD" w:rsidP="00E319FD">
            <w:r w:rsidRPr="00E319FD">
              <w:t>18</w:t>
            </w:r>
          </w:p>
        </w:tc>
        <w:tc>
          <w:tcPr>
            <w:tcW w:w="1708" w:type="dxa"/>
            <w:noWrap/>
            <w:hideMark/>
          </w:tcPr>
          <w:p w14:paraId="5DB38863" w14:textId="77777777" w:rsidR="00E319FD" w:rsidRPr="00E319FD" w:rsidRDefault="00E319FD" w:rsidP="00E319FD">
            <w:r w:rsidRPr="00E319FD">
              <w:t>5.504377e-03</w:t>
            </w:r>
          </w:p>
        </w:tc>
        <w:tc>
          <w:tcPr>
            <w:tcW w:w="1497" w:type="dxa"/>
            <w:noWrap/>
            <w:hideMark/>
          </w:tcPr>
          <w:p w14:paraId="4B842896" w14:textId="77777777" w:rsidR="00E319FD" w:rsidRPr="00E319FD" w:rsidRDefault="00E319FD" w:rsidP="00E319FD">
            <w:r w:rsidRPr="00E319FD">
              <w:t>24</w:t>
            </w:r>
          </w:p>
        </w:tc>
        <w:tc>
          <w:tcPr>
            <w:tcW w:w="2268" w:type="dxa"/>
            <w:noWrap/>
            <w:hideMark/>
          </w:tcPr>
          <w:p w14:paraId="2815EE8A" w14:textId="77777777" w:rsidR="00E319FD" w:rsidRPr="00E319FD" w:rsidRDefault="00E319FD" w:rsidP="00E319FD">
            <w:r w:rsidRPr="00E319FD">
              <w:t>0.711899392</w:t>
            </w:r>
          </w:p>
        </w:tc>
        <w:tc>
          <w:tcPr>
            <w:tcW w:w="1984" w:type="dxa"/>
            <w:noWrap/>
            <w:hideMark/>
          </w:tcPr>
          <w:p w14:paraId="6C6CFB1F" w14:textId="77777777" w:rsidR="00E319FD" w:rsidRPr="00E319FD" w:rsidRDefault="00E319FD">
            <w:r w:rsidRPr="00E319FD">
              <w:t>0.7335729</w:t>
            </w:r>
          </w:p>
        </w:tc>
        <w:tc>
          <w:tcPr>
            <w:tcW w:w="1382" w:type="dxa"/>
            <w:noWrap/>
            <w:hideMark/>
          </w:tcPr>
          <w:p w14:paraId="2BEAD00B" w14:textId="77777777" w:rsidR="00E319FD" w:rsidRPr="00E319FD" w:rsidRDefault="00E319FD">
            <w:r w:rsidRPr="00E319FD">
              <w:t>0.002905219</w:t>
            </w:r>
          </w:p>
        </w:tc>
      </w:tr>
      <w:tr w:rsidR="00E319FD" w:rsidRPr="00E319FD" w14:paraId="58F4D531" w14:textId="77777777" w:rsidTr="00E319FD">
        <w:trPr>
          <w:trHeight w:val="288"/>
        </w:trPr>
        <w:tc>
          <w:tcPr>
            <w:tcW w:w="1298" w:type="dxa"/>
            <w:noWrap/>
            <w:hideMark/>
          </w:tcPr>
          <w:p w14:paraId="1D9FD1C3" w14:textId="77777777" w:rsidR="00E319FD" w:rsidRPr="00E319FD" w:rsidRDefault="00E319FD" w:rsidP="00E319FD">
            <w:r w:rsidRPr="00E319FD">
              <w:t>19</w:t>
            </w:r>
          </w:p>
        </w:tc>
        <w:tc>
          <w:tcPr>
            <w:tcW w:w="1708" w:type="dxa"/>
            <w:noWrap/>
            <w:hideMark/>
          </w:tcPr>
          <w:p w14:paraId="173EDDF7" w14:textId="77777777" w:rsidR="00E319FD" w:rsidRPr="00E319FD" w:rsidRDefault="00E319FD" w:rsidP="00E319FD">
            <w:r w:rsidRPr="00E319FD">
              <w:t>5.236803e-03</w:t>
            </w:r>
          </w:p>
        </w:tc>
        <w:tc>
          <w:tcPr>
            <w:tcW w:w="1497" w:type="dxa"/>
            <w:noWrap/>
            <w:hideMark/>
          </w:tcPr>
          <w:p w14:paraId="61D60214" w14:textId="77777777" w:rsidR="00E319FD" w:rsidRPr="00E319FD" w:rsidRDefault="00E319FD" w:rsidP="00E319FD">
            <w:r w:rsidRPr="00E319FD">
              <w:t>25</w:t>
            </w:r>
          </w:p>
        </w:tc>
        <w:tc>
          <w:tcPr>
            <w:tcW w:w="2268" w:type="dxa"/>
            <w:noWrap/>
            <w:hideMark/>
          </w:tcPr>
          <w:p w14:paraId="6A1A9FB1" w14:textId="77777777" w:rsidR="00E319FD" w:rsidRPr="00E319FD" w:rsidRDefault="00E319FD" w:rsidP="00E319FD">
            <w:r w:rsidRPr="00E319FD">
              <w:t>0.706395015</w:t>
            </w:r>
          </w:p>
        </w:tc>
        <w:tc>
          <w:tcPr>
            <w:tcW w:w="1984" w:type="dxa"/>
            <w:noWrap/>
            <w:hideMark/>
          </w:tcPr>
          <w:p w14:paraId="1A6D2EC2" w14:textId="77777777" w:rsidR="00E319FD" w:rsidRPr="00E319FD" w:rsidRDefault="00E319FD">
            <w:r w:rsidRPr="00E319FD">
              <w:t>0.7242842</w:t>
            </w:r>
          </w:p>
        </w:tc>
        <w:tc>
          <w:tcPr>
            <w:tcW w:w="1382" w:type="dxa"/>
            <w:noWrap/>
            <w:hideMark/>
          </w:tcPr>
          <w:p w14:paraId="69A779B4" w14:textId="77777777" w:rsidR="00E319FD" w:rsidRPr="00E319FD" w:rsidRDefault="00E319FD">
            <w:r w:rsidRPr="00E319FD">
              <w:t>0.002928902</w:t>
            </w:r>
          </w:p>
        </w:tc>
      </w:tr>
    </w:tbl>
    <w:p w14:paraId="4F7B5CFB" w14:textId="7301D2D0" w:rsidR="00E319FD" w:rsidRDefault="00E319FD" w:rsidP="00625FEE"/>
    <w:p w14:paraId="28016642" w14:textId="77777777" w:rsidR="00E319FD" w:rsidRDefault="00E319FD">
      <w:pPr>
        <w:ind w:firstLine="0"/>
        <w:jc w:val="left"/>
      </w:pPr>
      <w:r>
        <w:br w:type="page"/>
      </w:r>
    </w:p>
    <w:p w14:paraId="140DDDC7" w14:textId="4E9C47A2" w:rsidR="00625FEE" w:rsidRDefault="00E319FD" w:rsidP="00E319FD">
      <w:pPr>
        <w:pStyle w:val="Heading2"/>
        <w:rPr>
          <w:lang w:val="en-US"/>
        </w:rPr>
      </w:pPr>
      <w:bookmarkStart w:id="7" w:name="_Toc152601149"/>
      <w:r>
        <w:rPr>
          <w:lang w:val="en-US"/>
        </w:rPr>
        <w:lastRenderedPageBreak/>
        <w:t>Task 2</w:t>
      </w:r>
      <w:bookmarkEnd w:id="7"/>
    </w:p>
    <w:p w14:paraId="101D6D76" w14:textId="54CBF802" w:rsidR="00E319FD" w:rsidRDefault="00E07C89" w:rsidP="00E319FD">
      <w:pPr>
        <w:rPr>
          <w:lang w:val="en-US"/>
        </w:rPr>
      </w:pP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gražino</w:t>
      </w:r>
      <w:proofErr w:type="spellEnd"/>
      <w:r>
        <w:rPr>
          <w:lang w:val="en-US"/>
        </w:rPr>
        <w:t xml:space="preserve">, jog pruned </w:t>
      </w:r>
      <w:proofErr w:type="spellStart"/>
      <w:r>
        <w:rPr>
          <w:lang w:val="en-US"/>
        </w:rPr>
        <w:t>medis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9536 </w:t>
      </w:r>
      <w:proofErr w:type="spellStart"/>
      <w:r>
        <w:rPr>
          <w:lang w:val="en-US"/>
        </w:rPr>
        <w:t>lapus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panaudota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reikšme</w:t>
      </w:r>
      <w:proofErr w:type="spellEnd"/>
      <w:r>
        <w:rPr>
          <w:lang w:val="en-US"/>
        </w:rPr>
        <w:t>.</w:t>
      </w:r>
    </w:p>
    <w:p w14:paraId="06416429" w14:textId="59B604BF" w:rsidR="00E07C89" w:rsidRDefault="00E07C89" w:rsidP="00E07C89">
      <w:pPr>
        <w:pStyle w:val="Heading2"/>
        <w:rPr>
          <w:lang w:val="en-US"/>
        </w:rPr>
      </w:pPr>
      <w:bookmarkStart w:id="8" w:name="_Toc152601150"/>
      <w:r>
        <w:rPr>
          <w:lang w:val="en-US"/>
        </w:rPr>
        <w:t>Task 3</w:t>
      </w:r>
      <w:bookmarkEnd w:id="8"/>
    </w:p>
    <w:p w14:paraId="6429697C" w14:textId="374442E4" w:rsidR="00E07C89" w:rsidRDefault="00E07C89" w:rsidP="00E07C89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Accuracy on the pruned tree:  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7</w:t>
      </w:r>
      <w:r w:rsidR="00C17F4D">
        <w:rPr>
          <w:rStyle w:val="gnvwddmdl3b"/>
          <w:rFonts w:ascii="Lucida Console" w:hAnsi="Lucida Console"/>
          <w:color w:val="000000"/>
          <w:bdr w:val="none" w:sz="0" w:space="0" w:color="auto" w:frame="1"/>
        </w:rPr>
        <w:t>7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.9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7433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%</w:t>
      </w:r>
    </w:p>
    <w:p w14:paraId="23C0A905" w14:textId="35FCC4D9" w:rsidR="00E07C89" w:rsidRDefault="00E07C89" w:rsidP="00E07C89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Accuracy on the unpruned:  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68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.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9874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5 %</w:t>
      </w:r>
    </w:p>
    <w:p w14:paraId="7140F5FA" w14:textId="1829F0A0" w:rsidR="00E07C89" w:rsidRDefault="00542878" w:rsidP="00542878">
      <w:pPr>
        <w:pStyle w:val="Heading2"/>
        <w:rPr>
          <w:lang w:val="en-US"/>
        </w:rPr>
      </w:pPr>
      <w:bookmarkStart w:id="9" w:name="_Toc152601151"/>
      <w:r>
        <w:rPr>
          <w:lang w:val="en-US"/>
        </w:rPr>
        <w:t>Task 4</w:t>
      </w:r>
      <w:bookmarkEnd w:id="9"/>
    </w:p>
    <w:p w14:paraId="69AF3E31" w14:textId="5802E000" w:rsidR="00542878" w:rsidRDefault="00542878" w:rsidP="00542878">
      <w:pPr>
        <w:rPr>
          <w:lang w:val="en-US"/>
        </w:rPr>
      </w:pPr>
      <w:proofErr w:type="spellStart"/>
      <w:r>
        <w:rPr>
          <w:lang w:val="en-US"/>
        </w:rPr>
        <w:t>Panaikinus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pikselių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pagreitėjo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tačiau</w:t>
      </w:r>
      <w:proofErr w:type="spellEnd"/>
      <w:r>
        <w:rPr>
          <w:lang w:val="en-US"/>
        </w:rPr>
        <w:t xml:space="preserve"> mano </w:t>
      </w:r>
      <w:proofErr w:type="spellStart"/>
      <w:r>
        <w:rPr>
          <w:lang w:val="en-US"/>
        </w:rPr>
        <w:t>manymu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duomenys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turėtu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būti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netikslūs</w:t>
      </w:r>
      <w:proofErr w:type="spellEnd"/>
      <w:r>
        <w:rPr>
          <w:lang w:val="en-US"/>
        </w:rPr>
        <w:t>.</w:t>
      </w:r>
    </w:p>
    <w:p w14:paraId="33C65B85" w14:textId="48459BF7" w:rsidR="00542878" w:rsidRDefault="00542878" w:rsidP="00542878">
      <w:pPr>
        <w:pStyle w:val="Heading1"/>
        <w:rPr>
          <w:lang w:val="en-US"/>
        </w:rPr>
      </w:pPr>
      <w:bookmarkStart w:id="10" w:name="_Toc152601152"/>
      <w:r>
        <w:rPr>
          <w:lang w:val="en-US"/>
        </w:rPr>
        <w:t>Lab 6.1</w:t>
      </w:r>
      <w:bookmarkEnd w:id="10"/>
    </w:p>
    <w:p w14:paraId="41A3AA40" w14:textId="7A91CAC1" w:rsidR="00542878" w:rsidRDefault="00542878" w:rsidP="00542878">
      <w:pPr>
        <w:pStyle w:val="Heading2"/>
        <w:rPr>
          <w:lang w:val="en-US"/>
        </w:rPr>
      </w:pPr>
      <w:bookmarkStart w:id="11" w:name="_Toc152601153"/>
      <w:r>
        <w:rPr>
          <w:lang w:val="en-US"/>
        </w:rPr>
        <w:t>Task 1</w:t>
      </w:r>
      <w:bookmarkEnd w:id="11"/>
    </w:p>
    <w:p w14:paraId="772E4B1F" w14:textId="367B7516" w:rsidR="00542FE9" w:rsidRDefault="00542FE9" w:rsidP="00542FE9">
      <w:pPr>
        <w:ind w:hanging="284"/>
        <w:rPr>
          <w:lang w:val="en-US"/>
        </w:rPr>
      </w:pPr>
      <w:r w:rsidRPr="00542FE9">
        <w:rPr>
          <w:lang w:val="en-US"/>
        </w:rPr>
        <w:drawing>
          <wp:inline distT="0" distB="0" distL="0" distR="0" wp14:anchorId="3947A57C" wp14:editId="3C92E044">
            <wp:extent cx="6299835" cy="3281680"/>
            <wp:effectExtent l="0" t="0" r="5715" b="0"/>
            <wp:docPr id="1395031660" name="Picture 1" descr="A diagram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31660" name="Picture 1" descr="A diagram of different colored squar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C5F5" w14:textId="5DB7959B" w:rsidR="00542FE9" w:rsidRDefault="00542FE9" w:rsidP="00542FE9">
      <w:pPr>
        <w:ind w:hanging="284"/>
        <w:rPr>
          <w:lang w:val="en-US"/>
        </w:rPr>
      </w:pPr>
      <w:proofErr w:type="spellStart"/>
      <w:r>
        <w:rPr>
          <w:lang w:val="en-US"/>
        </w:rPr>
        <w:t>Daugiausia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red soil, grey soil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very damp gr</w:t>
      </w:r>
      <w:r w:rsidR="00FA629A">
        <w:rPr>
          <w:lang w:val="en-US"/>
        </w:rPr>
        <w:t>e</w:t>
      </w:r>
      <w:r>
        <w:rPr>
          <w:lang w:val="en-US"/>
        </w:rPr>
        <w:t>y soil.</w:t>
      </w:r>
    </w:p>
    <w:p w14:paraId="3A5C5100" w14:textId="77777777" w:rsidR="00766C2E" w:rsidRDefault="00766C2E" w:rsidP="00542FE9">
      <w:pPr>
        <w:ind w:hanging="284"/>
        <w:rPr>
          <w:lang w:val="en-US"/>
        </w:rPr>
      </w:pPr>
    </w:p>
    <w:p w14:paraId="3F67E283" w14:textId="59D09878" w:rsidR="00766C2E" w:rsidRDefault="00766C2E" w:rsidP="00766C2E">
      <w:pPr>
        <w:pStyle w:val="Heading2"/>
        <w:rPr>
          <w:lang w:val="en-US"/>
        </w:rPr>
      </w:pPr>
      <w:bookmarkStart w:id="12" w:name="_Toc152601154"/>
      <w:r>
        <w:rPr>
          <w:lang w:val="en-US"/>
        </w:rPr>
        <w:t>Task 2</w:t>
      </w:r>
      <w:bookmarkEnd w:id="12"/>
    </w:p>
    <w:p w14:paraId="79B4018A" w14:textId="30E65570" w:rsidR="00766C2E" w:rsidRDefault="00766C2E" w:rsidP="00766C2E">
      <w:pPr>
        <w:ind w:hanging="284"/>
        <w:rPr>
          <w:lang w:val="en-US"/>
        </w:rPr>
      </w:pPr>
      <w:r w:rsidRPr="00766C2E">
        <w:rPr>
          <w:lang w:val="en-US"/>
        </w:rPr>
        <w:drawing>
          <wp:inline distT="0" distB="0" distL="0" distR="0" wp14:anchorId="0F6864F6" wp14:editId="0D9BC25E">
            <wp:extent cx="6299835" cy="2783840"/>
            <wp:effectExtent l="0" t="0" r="5715" b="0"/>
            <wp:docPr id="1222074389" name="Picture 1" descr="A graph of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74389" name="Picture 1" descr="A graph of colored dot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04F6" w14:textId="7EF276B4" w:rsidR="00766C2E" w:rsidRDefault="00766C2E" w:rsidP="00766C2E">
      <w:pPr>
        <w:ind w:hanging="284"/>
        <w:rPr>
          <w:lang w:val="en-US"/>
        </w:rPr>
      </w:pPr>
      <w:r>
        <w:rPr>
          <w:lang w:val="en-US"/>
        </w:rPr>
        <w:t xml:space="preserve">Kernel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turėtų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pasirodyti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nei</w:t>
      </w:r>
      <w:proofErr w:type="spellEnd"/>
      <w:r>
        <w:rPr>
          <w:lang w:val="en-US"/>
        </w:rPr>
        <w:t xml:space="preserve"> linear, </w:t>
      </w:r>
      <w:proofErr w:type="spellStart"/>
      <w:r>
        <w:rPr>
          <w:lang w:val="en-US"/>
        </w:rPr>
        <w:t>nes</w:t>
      </w:r>
      <w:proofErr w:type="spellEnd"/>
      <w:r>
        <w:rPr>
          <w:lang w:val="en-US"/>
        </w:rPr>
        <w:t xml:space="preserve"> kernel </w:t>
      </w:r>
      <w:proofErr w:type="spellStart"/>
      <w:r>
        <w:rPr>
          <w:lang w:val="en-US"/>
        </w:rPr>
        <w:t>leidžia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atlikti</w:t>
      </w:r>
      <w:proofErr w:type="spellEnd"/>
      <w:r>
        <w:rPr>
          <w:lang w:val="en-US"/>
        </w:rPr>
        <w:t xml:space="preserve"> non-linear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 ant linear </w:t>
      </w:r>
      <w:proofErr w:type="spellStart"/>
      <w:r>
        <w:rPr>
          <w:lang w:val="en-US"/>
        </w:rPr>
        <w:t>duomenų</w:t>
      </w:r>
      <w:proofErr w:type="spellEnd"/>
      <w:r>
        <w:rPr>
          <w:lang w:val="en-US"/>
        </w:rPr>
        <w:t>.</w:t>
      </w:r>
    </w:p>
    <w:p w14:paraId="1D3E8970" w14:textId="032B413E" w:rsidR="00766C2E" w:rsidRDefault="00766C2E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D7299CD" w14:textId="32005B63" w:rsidR="00766C2E" w:rsidRDefault="00766C2E" w:rsidP="00766C2E">
      <w:pPr>
        <w:pStyle w:val="Heading2"/>
      </w:pPr>
      <w:bookmarkStart w:id="13" w:name="_Toc152601155"/>
      <w:r>
        <w:rPr>
          <w:lang w:val="en-US"/>
        </w:rPr>
        <w:lastRenderedPageBreak/>
        <w:t xml:space="preserve">Task </w:t>
      </w:r>
      <w:r>
        <w:t>3</w:t>
      </w:r>
      <w:bookmarkEnd w:id="13"/>
    </w:p>
    <w:p w14:paraId="41EDFBB7" w14:textId="77777777" w:rsidR="00783CD1" w:rsidRDefault="00783CD1" w:rsidP="00783CD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Overall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Error Rate: 0.6055</w:t>
      </w:r>
    </w:p>
    <w:p w14:paraId="0A06B31E" w14:textId="77777777" w:rsidR="00783CD1" w:rsidRDefault="00783CD1" w:rsidP="00766C2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lang w:val="lt-LT" w:eastAsia="lt-LT"/>
        </w:rPr>
      </w:pPr>
      <w:r>
        <w:fldChar w:fldCharType="begin"/>
      </w:r>
      <w:r>
        <w:instrText xml:space="preserve"> LINK Excel.Sheet.12 "Book1" "Sheet1!R1C1:R7C7" \a \f 4 \h </w:instrText>
      </w:r>
      <w:r>
        <w:fldChar w:fldCharType="separate"/>
      </w:r>
    </w:p>
    <w:tbl>
      <w:tblPr>
        <w:tblW w:w="7780" w:type="dxa"/>
        <w:tblInd w:w="108" w:type="dxa"/>
        <w:tblLook w:val="04A0" w:firstRow="1" w:lastRow="0" w:firstColumn="1" w:lastColumn="0" w:noHBand="0" w:noVBand="1"/>
      </w:tblPr>
      <w:tblGrid>
        <w:gridCol w:w="1181"/>
        <w:gridCol w:w="960"/>
        <w:gridCol w:w="960"/>
        <w:gridCol w:w="960"/>
        <w:gridCol w:w="960"/>
        <w:gridCol w:w="960"/>
        <w:gridCol w:w="2020"/>
      </w:tblGrid>
      <w:tr w:rsidR="00783CD1" w:rsidRPr="00783CD1" w14:paraId="44EBCE5F" w14:textId="77777777" w:rsidTr="00783CD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EAC14" w14:textId="7D1E2F3A" w:rsidR="00783CD1" w:rsidRPr="00783CD1" w:rsidRDefault="00783CD1" w:rsidP="00783CD1">
            <w:pPr>
              <w:ind w:firstLine="0"/>
              <w:jc w:val="left"/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</w:pPr>
            <w:r w:rsidRPr="00783CD1"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  <w:t>pred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5840" w14:textId="77777777" w:rsidR="00783CD1" w:rsidRPr="00783CD1" w:rsidRDefault="00783CD1" w:rsidP="00783CD1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red soil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790D" w14:textId="77777777" w:rsidR="00783CD1" w:rsidRPr="00783CD1" w:rsidRDefault="00783CD1" w:rsidP="00783CD1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cotton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AD7B" w14:textId="77777777" w:rsidR="00783CD1" w:rsidRPr="00783CD1" w:rsidRDefault="00783CD1" w:rsidP="00783CD1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crop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25A4" w14:textId="77777777" w:rsidR="00783CD1" w:rsidRPr="00783CD1" w:rsidRDefault="00783CD1" w:rsidP="00783CD1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grey soil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FC3D" w14:textId="77777777" w:rsidR="00783CD1" w:rsidRPr="00783CD1" w:rsidRDefault="00783CD1" w:rsidP="00783CD1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damp grey soil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8D12" w14:textId="77777777" w:rsidR="00783CD1" w:rsidRPr="00783CD1" w:rsidRDefault="00783CD1" w:rsidP="00783CD1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soil with vegetation</w:t>
            </w:r>
          </w:p>
        </w:tc>
      </w:tr>
      <w:tr w:rsidR="00783CD1" w:rsidRPr="00783CD1" w14:paraId="7E20762A" w14:textId="77777777" w:rsidTr="00783CD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8DC65" w14:textId="77777777" w:rsidR="00783CD1" w:rsidRPr="00783CD1" w:rsidRDefault="00783CD1" w:rsidP="00783CD1">
            <w:pPr>
              <w:ind w:firstLine="0"/>
              <w:jc w:val="left"/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</w:pPr>
            <w:r w:rsidRPr="00783CD1"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  <w:t>red soil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C5EA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76D4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6E2B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4895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3142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111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5C23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50</w:t>
            </w:r>
          </w:p>
        </w:tc>
      </w:tr>
      <w:tr w:rsidR="00783CD1" w:rsidRPr="00783CD1" w14:paraId="73F2CA3D" w14:textId="77777777" w:rsidTr="00783CD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2347A" w14:textId="77777777" w:rsidR="00783CD1" w:rsidRPr="00783CD1" w:rsidRDefault="00783CD1" w:rsidP="00783CD1">
            <w:pPr>
              <w:ind w:firstLine="0"/>
              <w:jc w:val="left"/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</w:pPr>
            <w:r w:rsidRPr="00783CD1"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  <w:t>cotton crop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F2AD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C631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1C7E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EDAE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193A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D149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0</w:t>
            </w:r>
          </w:p>
        </w:tc>
      </w:tr>
      <w:tr w:rsidR="00783CD1" w:rsidRPr="00783CD1" w14:paraId="78FD6ACB" w14:textId="77777777" w:rsidTr="00783CD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57581" w14:textId="77777777" w:rsidR="00783CD1" w:rsidRPr="00783CD1" w:rsidRDefault="00783CD1" w:rsidP="00783CD1">
            <w:pPr>
              <w:ind w:firstLine="0"/>
              <w:jc w:val="left"/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</w:pPr>
            <w:r w:rsidRPr="00783CD1"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  <w:t>grey soil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ACB5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633C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D994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C201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85E3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5A64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0</w:t>
            </w:r>
          </w:p>
        </w:tc>
      </w:tr>
      <w:tr w:rsidR="00783CD1" w:rsidRPr="00783CD1" w14:paraId="278A9F3B" w14:textId="77777777" w:rsidTr="00783CD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6DDFD" w14:textId="77777777" w:rsidR="00783CD1" w:rsidRPr="00783CD1" w:rsidRDefault="00783CD1" w:rsidP="00783CD1">
            <w:pPr>
              <w:ind w:firstLine="0"/>
              <w:jc w:val="left"/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</w:pPr>
            <w:r w:rsidRPr="00783CD1"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  <w:t>damp grey soil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10A6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6CB2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D1F0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C5F8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9682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C3C9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3</w:t>
            </w:r>
          </w:p>
        </w:tc>
      </w:tr>
      <w:tr w:rsidR="00783CD1" w:rsidRPr="00783CD1" w14:paraId="7DF90BE2" w14:textId="77777777" w:rsidTr="00783CD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B7088" w14:textId="77777777" w:rsidR="00783CD1" w:rsidRPr="00783CD1" w:rsidRDefault="00783CD1" w:rsidP="00783CD1">
            <w:pPr>
              <w:ind w:firstLine="0"/>
              <w:jc w:val="left"/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</w:pPr>
            <w:r w:rsidRPr="00783CD1"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  <w:t>soil with vegetation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B992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D74D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86D3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5567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F091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9B3B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0</w:t>
            </w:r>
          </w:p>
        </w:tc>
      </w:tr>
      <w:tr w:rsidR="00783CD1" w:rsidRPr="00783CD1" w14:paraId="0D88E345" w14:textId="77777777" w:rsidTr="00783CD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49DB0E" w14:textId="77777777" w:rsidR="00783CD1" w:rsidRPr="00783CD1" w:rsidRDefault="00783CD1" w:rsidP="00783CD1">
            <w:pPr>
              <w:ind w:firstLine="0"/>
              <w:jc w:val="left"/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</w:pPr>
            <w:r w:rsidRPr="00783CD1"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  <w:t>very damp grey soil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8EF6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5C44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81EE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7083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1E64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96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C323" w14:textId="77777777" w:rsidR="00783CD1" w:rsidRPr="00783CD1" w:rsidRDefault="00783CD1" w:rsidP="00783CD1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783CD1">
              <w:rPr>
                <w:rFonts w:ascii="Calibri" w:hAnsi="Calibri" w:cs="Calibri"/>
                <w:color w:val="000000"/>
                <w:szCs w:val="22"/>
                <w:lang w:val="en-US"/>
              </w:rPr>
              <w:t>184</w:t>
            </w:r>
          </w:p>
        </w:tc>
      </w:tr>
    </w:tbl>
    <w:p w14:paraId="79602561" w14:textId="57838177" w:rsidR="00766C2E" w:rsidRDefault="00783CD1" w:rsidP="00766C2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fldChar w:fldCharType="end"/>
      </w:r>
    </w:p>
    <w:p w14:paraId="7F789EB0" w14:textId="77777777" w:rsidR="00783CD1" w:rsidRDefault="00783CD1" w:rsidP="00766C2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24B3467C" w14:textId="77777777" w:rsidR="00AB7862" w:rsidRDefault="00AB7862" w:rsidP="00766C2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lang w:val="lt-LT" w:eastAsia="lt-LT"/>
        </w:rPr>
      </w:pPr>
      <w:r>
        <w:fldChar w:fldCharType="begin"/>
      </w:r>
      <w:r>
        <w:instrText xml:space="preserve"> LINK Excel.Sheet.12 "Book1" "Sheet1!R8C1:R14C2" \a \f 4 \h </w:instrText>
      </w:r>
      <w:r>
        <w:fldChar w:fldCharType="separate"/>
      </w:r>
    </w:p>
    <w:tbl>
      <w:tblPr>
        <w:tblW w:w="4800" w:type="dxa"/>
        <w:tblInd w:w="108" w:type="dxa"/>
        <w:tblLook w:val="04A0" w:firstRow="1" w:lastRow="0" w:firstColumn="1" w:lastColumn="0" w:noHBand="0" w:noVBand="1"/>
      </w:tblPr>
      <w:tblGrid>
        <w:gridCol w:w="2860"/>
        <w:gridCol w:w="1940"/>
      </w:tblGrid>
      <w:tr w:rsidR="00AB7862" w:rsidRPr="00AB7862" w14:paraId="33A2E4C6" w14:textId="77777777" w:rsidTr="00AB786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91E7B" w14:textId="34726C58" w:rsidR="00AB7862" w:rsidRPr="00AB7862" w:rsidRDefault="00AB7862" w:rsidP="00AB7862">
            <w:pPr>
              <w:ind w:firstLine="0"/>
              <w:jc w:val="left"/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</w:pPr>
            <w:r w:rsidRPr="00AB7862"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  <w:t>pred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0490" w14:textId="77777777" w:rsidR="00AB7862" w:rsidRPr="00AB7862" w:rsidRDefault="00AB7862" w:rsidP="00AB7862">
            <w:pPr>
              <w:ind w:firstLine="0"/>
              <w:jc w:val="lef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AB7862">
              <w:rPr>
                <w:rFonts w:ascii="Calibri" w:hAnsi="Calibri" w:cs="Calibri"/>
                <w:color w:val="000000"/>
                <w:szCs w:val="22"/>
                <w:lang w:val="en-US"/>
              </w:rPr>
              <w:t>very damp grey soil</w:t>
            </w:r>
          </w:p>
        </w:tc>
      </w:tr>
      <w:tr w:rsidR="00AB7862" w:rsidRPr="00AB7862" w14:paraId="469E1575" w14:textId="77777777" w:rsidTr="00AB786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5F51" w14:textId="77777777" w:rsidR="00AB7862" w:rsidRPr="00AB7862" w:rsidRDefault="00AB7862" w:rsidP="00AB7862">
            <w:pPr>
              <w:ind w:firstLine="0"/>
              <w:jc w:val="left"/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</w:pPr>
            <w:r w:rsidRPr="00AB7862"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  <w:t>red soil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62AB" w14:textId="77777777" w:rsidR="00AB7862" w:rsidRPr="00AB7862" w:rsidRDefault="00AB7862" w:rsidP="00AB7862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AB7862">
              <w:rPr>
                <w:rFonts w:ascii="Calibri" w:hAnsi="Calibri" w:cs="Calibri"/>
                <w:color w:val="000000"/>
                <w:szCs w:val="22"/>
                <w:lang w:val="en-US"/>
              </w:rPr>
              <w:t>74</w:t>
            </w:r>
          </w:p>
        </w:tc>
      </w:tr>
      <w:tr w:rsidR="00AB7862" w:rsidRPr="00AB7862" w14:paraId="74941375" w14:textId="77777777" w:rsidTr="00AB786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1374" w14:textId="77777777" w:rsidR="00AB7862" w:rsidRPr="00AB7862" w:rsidRDefault="00AB7862" w:rsidP="00AB7862">
            <w:pPr>
              <w:ind w:firstLine="0"/>
              <w:jc w:val="left"/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</w:pPr>
            <w:r w:rsidRPr="00AB7862"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  <w:t>cotton crop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1CD6" w14:textId="77777777" w:rsidR="00AB7862" w:rsidRPr="00AB7862" w:rsidRDefault="00AB7862" w:rsidP="00AB7862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AB7862">
              <w:rPr>
                <w:rFonts w:ascii="Calibri" w:hAnsi="Calibri" w:cs="Calibri"/>
                <w:color w:val="000000"/>
                <w:szCs w:val="22"/>
                <w:lang w:val="en-US"/>
              </w:rPr>
              <w:t>0</w:t>
            </w:r>
          </w:p>
        </w:tc>
      </w:tr>
      <w:tr w:rsidR="00AB7862" w:rsidRPr="00AB7862" w14:paraId="05EABE4F" w14:textId="77777777" w:rsidTr="00AB786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B67E9" w14:textId="77777777" w:rsidR="00AB7862" w:rsidRPr="00AB7862" w:rsidRDefault="00AB7862" w:rsidP="00AB7862">
            <w:pPr>
              <w:ind w:firstLine="0"/>
              <w:jc w:val="left"/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</w:pPr>
            <w:r w:rsidRPr="00AB7862"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  <w:t>grey soil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51F4" w14:textId="77777777" w:rsidR="00AB7862" w:rsidRPr="00AB7862" w:rsidRDefault="00AB7862" w:rsidP="00AB7862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AB7862">
              <w:rPr>
                <w:rFonts w:ascii="Calibri" w:hAnsi="Calibri" w:cs="Calibri"/>
                <w:color w:val="000000"/>
                <w:szCs w:val="22"/>
                <w:lang w:val="en-US"/>
              </w:rPr>
              <w:t>0</w:t>
            </w:r>
          </w:p>
        </w:tc>
      </w:tr>
      <w:tr w:rsidR="00AB7862" w:rsidRPr="00AB7862" w14:paraId="765344DF" w14:textId="77777777" w:rsidTr="00AB786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386D0" w14:textId="77777777" w:rsidR="00AB7862" w:rsidRPr="00AB7862" w:rsidRDefault="00AB7862" w:rsidP="00AB7862">
            <w:pPr>
              <w:ind w:firstLine="0"/>
              <w:jc w:val="left"/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</w:pPr>
            <w:r w:rsidRPr="00AB7862"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  <w:t>damp grey soil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902F" w14:textId="77777777" w:rsidR="00AB7862" w:rsidRPr="00AB7862" w:rsidRDefault="00AB7862" w:rsidP="00AB7862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AB7862">
              <w:rPr>
                <w:rFonts w:ascii="Calibri" w:hAnsi="Calibri" w:cs="Calibri"/>
                <w:color w:val="000000"/>
                <w:szCs w:val="22"/>
                <w:lang w:val="en-US"/>
              </w:rPr>
              <w:t>10</w:t>
            </w:r>
          </w:p>
        </w:tc>
      </w:tr>
      <w:tr w:rsidR="00AB7862" w:rsidRPr="00AB7862" w14:paraId="7A83AF4D" w14:textId="77777777" w:rsidTr="00AB786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60B21" w14:textId="77777777" w:rsidR="00AB7862" w:rsidRPr="00AB7862" w:rsidRDefault="00AB7862" w:rsidP="00AB7862">
            <w:pPr>
              <w:ind w:firstLine="0"/>
              <w:jc w:val="left"/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</w:pPr>
            <w:r w:rsidRPr="00AB7862"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  <w:t>soil with vegetation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F562" w14:textId="77777777" w:rsidR="00AB7862" w:rsidRPr="00AB7862" w:rsidRDefault="00AB7862" w:rsidP="00AB7862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AB7862">
              <w:rPr>
                <w:rFonts w:ascii="Calibri" w:hAnsi="Calibri" w:cs="Calibri"/>
                <w:color w:val="000000"/>
                <w:szCs w:val="22"/>
                <w:lang w:val="en-US"/>
              </w:rPr>
              <w:t>0</w:t>
            </w:r>
          </w:p>
        </w:tc>
      </w:tr>
      <w:tr w:rsidR="00AB7862" w:rsidRPr="00AB7862" w14:paraId="2AFDA555" w14:textId="77777777" w:rsidTr="00AB7862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E9232C" w14:textId="77777777" w:rsidR="00AB7862" w:rsidRPr="00AB7862" w:rsidRDefault="00AB7862" w:rsidP="00AB7862">
            <w:pPr>
              <w:ind w:firstLine="0"/>
              <w:jc w:val="left"/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</w:pPr>
            <w:r w:rsidRPr="00AB7862">
              <w:rPr>
                <w:rFonts w:ascii="Lucida Console" w:hAnsi="Lucida Console" w:cs="Calibri"/>
                <w:color w:val="000000"/>
                <w:sz w:val="16"/>
                <w:szCs w:val="16"/>
                <w:lang w:val="en-US"/>
              </w:rPr>
              <w:t>very damp grey soil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0EC0" w14:textId="77777777" w:rsidR="00AB7862" w:rsidRPr="00AB7862" w:rsidRDefault="00AB7862" w:rsidP="00AB7862">
            <w:pPr>
              <w:ind w:firstLine="0"/>
              <w:jc w:val="right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AB7862">
              <w:rPr>
                <w:rFonts w:ascii="Calibri" w:hAnsi="Calibri" w:cs="Calibri"/>
                <w:color w:val="000000"/>
                <w:szCs w:val="22"/>
                <w:lang w:val="en-US"/>
              </w:rPr>
              <w:t>386</w:t>
            </w:r>
          </w:p>
        </w:tc>
      </w:tr>
    </w:tbl>
    <w:p w14:paraId="570DECD3" w14:textId="03639989" w:rsidR="00783CD1" w:rsidRDefault="00AB7862" w:rsidP="00030E6D">
      <w:r>
        <w:fldChar w:fldCharType="end"/>
      </w:r>
    </w:p>
    <w:p w14:paraId="0C404DC7" w14:textId="543B71EA" w:rsidR="00030E6D" w:rsidRDefault="00030E6D">
      <w:pPr>
        <w:ind w:firstLine="0"/>
        <w:jc w:val="left"/>
      </w:pPr>
      <w:r>
        <w:br w:type="page"/>
      </w:r>
    </w:p>
    <w:p w14:paraId="078E0364" w14:textId="19EBC94A" w:rsidR="00AB7862" w:rsidRDefault="00030E6D" w:rsidP="00030E6D">
      <w:pPr>
        <w:pStyle w:val="Heading1"/>
      </w:pPr>
      <w:bookmarkStart w:id="14" w:name="_Toc152601156"/>
      <w:r>
        <w:lastRenderedPageBreak/>
        <w:t>Lab 7.1</w:t>
      </w:r>
      <w:bookmarkEnd w:id="14"/>
    </w:p>
    <w:p w14:paraId="63965C2C" w14:textId="29477A81" w:rsidR="00030E6D" w:rsidRDefault="00030E6D" w:rsidP="00030E6D">
      <w:pPr>
        <w:pStyle w:val="Heading2"/>
      </w:pPr>
      <w:bookmarkStart w:id="15" w:name="_Toc152601157"/>
      <w:r>
        <w:t>Task 1</w:t>
      </w:r>
      <w:bookmarkEnd w:id="15"/>
    </w:p>
    <w:p w14:paraId="6B9927B7" w14:textId="3D248A31" w:rsidR="00030E6D" w:rsidRDefault="00476CAB" w:rsidP="00476CAB">
      <w:pPr>
        <w:ind w:hanging="142"/>
      </w:pPr>
      <w:r w:rsidRPr="00476CAB">
        <w:drawing>
          <wp:inline distT="0" distB="0" distL="0" distR="0" wp14:anchorId="3DD6475A" wp14:editId="24A239CE">
            <wp:extent cx="6299835" cy="2612390"/>
            <wp:effectExtent l="0" t="0" r="5715" b="0"/>
            <wp:docPr id="1695334117" name="Picture 1" descr="A graph of a graph of a heartbe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34117" name="Picture 1" descr="A graph of a graph of a heartbea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356D" w14:textId="77777777" w:rsidR="00476CAB" w:rsidRDefault="00476CAB" w:rsidP="00476CAB">
      <w:pPr>
        <w:ind w:hanging="142"/>
      </w:pPr>
    </w:p>
    <w:p w14:paraId="2D493179" w14:textId="669DE261" w:rsidR="00476CAB" w:rsidRDefault="00556DC7" w:rsidP="00556DC7">
      <w:pPr>
        <w:pStyle w:val="Heading2"/>
      </w:pPr>
      <w:bookmarkStart w:id="16" w:name="_Toc152601158"/>
      <w:r>
        <w:t>Task 2</w:t>
      </w:r>
      <w:bookmarkEnd w:id="16"/>
    </w:p>
    <w:p w14:paraId="452632B2" w14:textId="7F7E2362" w:rsidR="00556DC7" w:rsidRDefault="00556DC7" w:rsidP="00556DC7">
      <w:pPr>
        <w:ind w:firstLine="0"/>
      </w:pPr>
      <w:r w:rsidRPr="00556DC7">
        <w:drawing>
          <wp:inline distT="0" distB="0" distL="0" distR="0" wp14:anchorId="2520654F" wp14:editId="5B51B22E">
            <wp:extent cx="6299835" cy="2944495"/>
            <wp:effectExtent l="0" t="0" r="5715" b="8255"/>
            <wp:docPr id="2056885162" name="Picture 1" descr="A diagram of a signal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85162" name="Picture 1" descr="A diagram of a signal poi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E685" w14:textId="7EE77E3E" w:rsidR="00556DC7" w:rsidRDefault="00556DC7" w:rsidP="00556DC7">
      <w:pPr>
        <w:pStyle w:val="Heading2"/>
      </w:pPr>
      <w:bookmarkStart w:id="17" w:name="_Toc152601159"/>
      <w:r>
        <w:t>Task 3</w:t>
      </w:r>
      <w:bookmarkEnd w:id="17"/>
    </w:p>
    <w:p w14:paraId="4C8774F4" w14:textId="4942567E" w:rsidR="00556DC7" w:rsidRDefault="00556DC7" w:rsidP="00556DC7">
      <w:r>
        <w:t>Dabar prieš išmokinant naural network pasiskirstymas yra gan didelis tarp 0.6 – 1.</w:t>
      </w:r>
    </w:p>
    <w:p w14:paraId="568A707A" w14:textId="794F27E1" w:rsidR="00556DC7" w:rsidRDefault="00556DC7" w:rsidP="00556DC7">
      <w:r>
        <w:t>Mano manymu pasiskirstymas turėtų išsilygin.</w:t>
      </w:r>
    </w:p>
    <w:p w14:paraId="69C66B16" w14:textId="7C071995" w:rsidR="00556DC7" w:rsidRDefault="00556DC7">
      <w:pPr>
        <w:ind w:firstLine="0"/>
        <w:jc w:val="left"/>
      </w:pPr>
      <w:r>
        <w:br w:type="page"/>
      </w:r>
    </w:p>
    <w:p w14:paraId="376D6D3A" w14:textId="77777777" w:rsidR="00556DC7" w:rsidRDefault="00556DC7" w:rsidP="00556DC7"/>
    <w:p w14:paraId="2E9AF376" w14:textId="19A6870D" w:rsidR="00556DC7" w:rsidRDefault="00556DC7" w:rsidP="00556DC7">
      <w:pPr>
        <w:pStyle w:val="Heading2"/>
      </w:pPr>
      <w:bookmarkStart w:id="18" w:name="_Toc152601160"/>
      <w:r>
        <w:t>Task 4</w:t>
      </w:r>
      <w:bookmarkEnd w:id="18"/>
    </w:p>
    <w:p w14:paraId="7D848C6A" w14:textId="77777777" w:rsidR="006036D7" w:rsidRDefault="006036D7" w:rsidP="006036D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Testing Accuracy: 99.13109 %</w:t>
      </w:r>
    </w:p>
    <w:p w14:paraId="6A2561A2" w14:textId="77777777" w:rsidR="006036D7" w:rsidRDefault="006036D7" w:rsidP="006036D7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Class 0 (Normal) Accuracy: 98.29322 %</w:t>
      </w:r>
    </w:p>
    <w:p w14:paraId="4E1FCA02" w14:textId="77777777" w:rsidR="006036D7" w:rsidRDefault="006036D7" w:rsidP="006036D7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Class 1 (Supraventricular) Accuracy: 99.24377 %</w:t>
      </w:r>
    </w:p>
    <w:p w14:paraId="69907E3B" w14:textId="77777777" w:rsidR="006036D7" w:rsidRDefault="006036D7" w:rsidP="006036D7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Class 2 (Ventricular) Accuracy: 99.4661 %</w:t>
      </w:r>
    </w:p>
    <w:p w14:paraId="3F46C11B" w14:textId="77777777" w:rsidR="006036D7" w:rsidRDefault="006036D7" w:rsidP="006036D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Class 4 (Unknown) Accuracy: 99.86005 %</w:t>
      </w:r>
    </w:p>
    <w:p w14:paraId="473B63CC" w14:textId="4CA190D0" w:rsidR="00556DC7" w:rsidRPr="00556DC7" w:rsidRDefault="006036D7" w:rsidP="006036D7">
      <w:pPr>
        <w:ind w:hanging="426"/>
      </w:pPr>
      <w:r w:rsidRPr="006036D7">
        <w:drawing>
          <wp:inline distT="0" distB="0" distL="0" distR="0" wp14:anchorId="6D3D57DF" wp14:editId="0304ABC6">
            <wp:extent cx="6299835" cy="3138170"/>
            <wp:effectExtent l="0" t="0" r="5715" b="5080"/>
            <wp:docPr id="1970537657" name="Picture 1" descr="A graph showing a line of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37657" name="Picture 1" descr="A graph showing a line of los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DC7" w:rsidRPr="00556DC7" w:rsidSect="00322B4F">
      <w:footerReference w:type="first" r:id="rId20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86011" w14:textId="77777777" w:rsidR="00985896" w:rsidRDefault="00985896">
      <w:r>
        <w:separator/>
      </w:r>
    </w:p>
  </w:endnote>
  <w:endnote w:type="continuationSeparator" w:id="0">
    <w:p w14:paraId="02B8AFA2" w14:textId="77777777" w:rsidR="00985896" w:rsidRDefault="0098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1923" w14:textId="77777777" w:rsidR="00CA347D" w:rsidRDefault="00CA347D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4BDF302D" w14:textId="77777777" w:rsidR="00CA347D" w:rsidRDefault="00CA347D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3A18B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3D2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98D2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2B4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5A33C" w14:textId="77777777" w:rsidR="00985896" w:rsidRDefault="00985896">
      <w:r>
        <w:separator/>
      </w:r>
    </w:p>
  </w:footnote>
  <w:footnote w:type="continuationSeparator" w:id="0">
    <w:p w14:paraId="0F367E63" w14:textId="77777777" w:rsidR="00985896" w:rsidRDefault="00985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A138C" w14:textId="77777777" w:rsidR="00CA347D" w:rsidRPr="00EB5168" w:rsidRDefault="00CA347D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946CB"/>
    <w:multiLevelType w:val="multilevel"/>
    <w:tmpl w:val="0F5C8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3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5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6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8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9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1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2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 w15:restartNumberingAfterBreak="0">
    <w:nsid w:val="34502993"/>
    <w:multiLevelType w:val="multilevel"/>
    <w:tmpl w:val="42D6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5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6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8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0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1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2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4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5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6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7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0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1" w15:restartNumberingAfterBreak="0">
    <w:nsid w:val="771A7190"/>
    <w:multiLevelType w:val="multilevel"/>
    <w:tmpl w:val="DB60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4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5" w15:restartNumberingAfterBreak="0">
    <w:nsid w:val="7B4D10EE"/>
    <w:multiLevelType w:val="multilevel"/>
    <w:tmpl w:val="4B60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6485265">
    <w:abstractNumId w:val="38"/>
  </w:num>
  <w:num w:numId="2" w16cid:durableId="2039968818">
    <w:abstractNumId w:val="27"/>
  </w:num>
  <w:num w:numId="3" w16cid:durableId="1651321850">
    <w:abstractNumId w:val="37"/>
  </w:num>
  <w:num w:numId="4" w16cid:durableId="1790319115">
    <w:abstractNumId w:val="26"/>
  </w:num>
  <w:num w:numId="5" w16cid:durableId="946932878">
    <w:abstractNumId w:val="35"/>
  </w:num>
  <w:num w:numId="6" w16cid:durableId="2095200297">
    <w:abstractNumId w:val="42"/>
  </w:num>
  <w:num w:numId="7" w16cid:durableId="1998142928">
    <w:abstractNumId w:val="13"/>
  </w:num>
  <w:num w:numId="8" w16cid:durableId="550923575">
    <w:abstractNumId w:val="11"/>
  </w:num>
  <w:num w:numId="9" w16cid:durableId="877593548">
    <w:abstractNumId w:val="14"/>
  </w:num>
  <w:num w:numId="10" w16cid:durableId="1441683042">
    <w:abstractNumId w:val="32"/>
  </w:num>
  <w:num w:numId="11" w16cid:durableId="1606309477">
    <w:abstractNumId w:val="21"/>
  </w:num>
  <w:num w:numId="12" w16cid:durableId="1418789436">
    <w:abstractNumId w:val="29"/>
  </w:num>
  <w:num w:numId="13" w16cid:durableId="1018043928">
    <w:abstractNumId w:val="12"/>
  </w:num>
  <w:num w:numId="14" w16cid:durableId="2055034726">
    <w:abstractNumId w:val="31"/>
  </w:num>
  <w:num w:numId="15" w16cid:durableId="1837256974">
    <w:abstractNumId w:val="16"/>
  </w:num>
  <w:num w:numId="16" w16cid:durableId="660040664">
    <w:abstractNumId w:val="40"/>
  </w:num>
  <w:num w:numId="17" w16cid:durableId="1793210807">
    <w:abstractNumId w:val="17"/>
  </w:num>
  <w:num w:numId="18" w16cid:durableId="404686522">
    <w:abstractNumId w:val="14"/>
  </w:num>
  <w:num w:numId="19" w16cid:durableId="1622228103">
    <w:abstractNumId w:val="20"/>
  </w:num>
  <w:num w:numId="20" w16cid:durableId="773206175">
    <w:abstractNumId w:val="18"/>
  </w:num>
  <w:num w:numId="21" w16cid:durableId="862473919">
    <w:abstractNumId w:val="22"/>
  </w:num>
  <w:num w:numId="22" w16cid:durableId="1234776289">
    <w:abstractNumId w:val="43"/>
  </w:num>
  <w:num w:numId="23" w16cid:durableId="1990548922">
    <w:abstractNumId w:val="15"/>
  </w:num>
  <w:num w:numId="24" w16cid:durableId="1923291549">
    <w:abstractNumId w:val="33"/>
  </w:num>
  <w:num w:numId="25" w16cid:durableId="777943136">
    <w:abstractNumId w:val="36"/>
  </w:num>
  <w:num w:numId="26" w16cid:durableId="1912696397">
    <w:abstractNumId w:val="19"/>
  </w:num>
  <w:num w:numId="27" w16cid:durableId="160512597">
    <w:abstractNumId w:val="34"/>
  </w:num>
  <w:num w:numId="28" w16cid:durableId="978921682">
    <w:abstractNumId w:val="44"/>
  </w:num>
  <w:num w:numId="29" w16cid:durableId="71241551">
    <w:abstractNumId w:val="30"/>
  </w:num>
  <w:num w:numId="30" w16cid:durableId="1881473865">
    <w:abstractNumId w:val="28"/>
  </w:num>
  <w:num w:numId="31" w16cid:durableId="1228882350">
    <w:abstractNumId w:val="24"/>
  </w:num>
  <w:num w:numId="32" w16cid:durableId="1109936516">
    <w:abstractNumId w:val="25"/>
  </w:num>
  <w:num w:numId="33" w16cid:durableId="1252012875">
    <w:abstractNumId w:val="44"/>
  </w:num>
  <w:num w:numId="34" w16cid:durableId="105514859">
    <w:abstractNumId w:val="39"/>
  </w:num>
  <w:num w:numId="35" w16cid:durableId="154640444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94901676">
    <w:abstractNumId w:val="9"/>
  </w:num>
  <w:num w:numId="37" w16cid:durableId="1910846619">
    <w:abstractNumId w:val="7"/>
  </w:num>
  <w:num w:numId="38" w16cid:durableId="2119520950">
    <w:abstractNumId w:val="6"/>
  </w:num>
  <w:num w:numId="39" w16cid:durableId="917177542">
    <w:abstractNumId w:val="5"/>
  </w:num>
  <w:num w:numId="40" w16cid:durableId="1300185990">
    <w:abstractNumId w:val="4"/>
  </w:num>
  <w:num w:numId="41" w16cid:durableId="1817337692">
    <w:abstractNumId w:val="8"/>
  </w:num>
  <w:num w:numId="42" w16cid:durableId="28342997">
    <w:abstractNumId w:val="3"/>
  </w:num>
  <w:num w:numId="43" w16cid:durableId="766463309">
    <w:abstractNumId w:val="2"/>
  </w:num>
  <w:num w:numId="44" w16cid:durableId="1105685038">
    <w:abstractNumId w:val="1"/>
  </w:num>
  <w:num w:numId="45" w16cid:durableId="567226321">
    <w:abstractNumId w:val="0"/>
  </w:num>
  <w:num w:numId="46" w16cid:durableId="2069528350">
    <w:abstractNumId w:val="10"/>
  </w:num>
  <w:num w:numId="47" w16cid:durableId="2001227882">
    <w:abstractNumId w:val="41"/>
  </w:num>
  <w:num w:numId="48" w16cid:durableId="866912451">
    <w:abstractNumId w:val="45"/>
  </w:num>
  <w:num w:numId="49" w16cid:durableId="4611214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209C"/>
    <w:rsid w:val="0002339E"/>
    <w:rsid w:val="00030E6D"/>
    <w:rsid w:val="00044236"/>
    <w:rsid w:val="00052178"/>
    <w:rsid w:val="0009081F"/>
    <w:rsid w:val="000C195D"/>
    <w:rsid w:val="000C26D2"/>
    <w:rsid w:val="000D7125"/>
    <w:rsid w:val="000F7E9F"/>
    <w:rsid w:val="000F7F7F"/>
    <w:rsid w:val="00100F55"/>
    <w:rsid w:val="00111C20"/>
    <w:rsid w:val="001164B5"/>
    <w:rsid w:val="00135CAB"/>
    <w:rsid w:val="00140BF3"/>
    <w:rsid w:val="0015714D"/>
    <w:rsid w:val="0016215D"/>
    <w:rsid w:val="00173CAA"/>
    <w:rsid w:val="0019003D"/>
    <w:rsid w:val="00195029"/>
    <w:rsid w:val="001C6003"/>
    <w:rsid w:val="001E733B"/>
    <w:rsid w:val="001E78C7"/>
    <w:rsid w:val="001F0046"/>
    <w:rsid w:val="001F53B6"/>
    <w:rsid w:val="00223B27"/>
    <w:rsid w:val="00226BE9"/>
    <w:rsid w:val="002336A4"/>
    <w:rsid w:val="00260F87"/>
    <w:rsid w:val="0026528E"/>
    <w:rsid w:val="00291C8F"/>
    <w:rsid w:val="002949A3"/>
    <w:rsid w:val="00297AE4"/>
    <w:rsid w:val="002C56BD"/>
    <w:rsid w:val="002E3EF8"/>
    <w:rsid w:val="00322B4F"/>
    <w:rsid w:val="003240FD"/>
    <w:rsid w:val="0035110B"/>
    <w:rsid w:val="00363623"/>
    <w:rsid w:val="003826EB"/>
    <w:rsid w:val="003C2DC4"/>
    <w:rsid w:val="003C6780"/>
    <w:rsid w:val="003F1D21"/>
    <w:rsid w:val="003F5D18"/>
    <w:rsid w:val="003F5F13"/>
    <w:rsid w:val="00404E84"/>
    <w:rsid w:val="00415D80"/>
    <w:rsid w:val="00421252"/>
    <w:rsid w:val="00437C91"/>
    <w:rsid w:val="004518E4"/>
    <w:rsid w:val="00476CAB"/>
    <w:rsid w:val="004771C9"/>
    <w:rsid w:val="004965DE"/>
    <w:rsid w:val="004A6A01"/>
    <w:rsid w:val="004B4C30"/>
    <w:rsid w:val="004C3D88"/>
    <w:rsid w:val="004E181F"/>
    <w:rsid w:val="005077A5"/>
    <w:rsid w:val="00513867"/>
    <w:rsid w:val="0052026C"/>
    <w:rsid w:val="005259DD"/>
    <w:rsid w:val="00531F74"/>
    <w:rsid w:val="00542878"/>
    <w:rsid w:val="00542FE9"/>
    <w:rsid w:val="00556DC7"/>
    <w:rsid w:val="00567E11"/>
    <w:rsid w:val="005A66F7"/>
    <w:rsid w:val="005B13B5"/>
    <w:rsid w:val="005C73ED"/>
    <w:rsid w:val="005F283E"/>
    <w:rsid w:val="005F3153"/>
    <w:rsid w:val="006036D7"/>
    <w:rsid w:val="0061399B"/>
    <w:rsid w:val="00625FEE"/>
    <w:rsid w:val="00627A40"/>
    <w:rsid w:val="00635E64"/>
    <w:rsid w:val="006555E7"/>
    <w:rsid w:val="006F141F"/>
    <w:rsid w:val="007016E8"/>
    <w:rsid w:val="00703F1F"/>
    <w:rsid w:val="0070668B"/>
    <w:rsid w:val="00766C2E"/>
    <w:rsid w:val="00783CD1"/>
    <w:rsid w:val="007E6559"/>
    <w:rsid w:val="007F3034"/>
    <w:rsid w:val="007F39F5"/>
    <w:rsid w:val="007F3AFD"/>
    <w:rsid w:val="00803DB6"/>
    <w:rsid w:val="00816B92"/>
    <w:rsid w:val="00844988"/>
    <w:rsid w:val="008D3026"/>
    <w:rsid w:val="008E2762"/>
    <w:rsid w:val="008E4C03"/>
    <w:rsid w:val="009103C4"/>
    <w:rsid w:val="00920809"/>
    <w:rsid w:val="00932992"/>
    <w:rsid w:val="00933673"/>
    <w:rsid w:val="00935F36"/>
    <w:rsid w:val="00953893"/>
    <w:rsid w:val="00965287"/>
    <w:rsid w:val="0098431C"/>
    <w:rsid w:val="00985896"/>
    <w:rsid w:val="00990D35"/>
    <w:rsid w:val="009C0211"/>
    <w:rsid w:val="009D09D8"/>
    <w:rsid w:val="009E0710"/>
    <w:rsid w:val="00A049DD"/>
    <w:rsid w:val="00A262C1"/>
    <w:rsid w:val="00A45C95"/>
    <w:rsid w:val="00A6795E"/>
    <w:rsid w:val="00AA2789"/>
    <w:rsid w:val="00AB26BB"/>
    <w:rsid w:val="00AB7416"/>
    <w:rsid w:val="00AB7862"/>
    <w:rsid w:val="00AD6835"/>
    <w:rsid w:val="00AE0E37"/>
    <w:rsid w:val="00AE3312"/>
    <w:rsid w:val="00AE7C8B"/>
    <w:rsid w:val="00B10415"/>
    <w:rsid w:val="00B2375F"/>
    <w:rsid w:val="00B4162B"/>
    <w:rsid w:val="00B57858"/>
    <w:rsid w:val="00B63D0F"/>
    <w:rsid w:val="00B871EA"/>
    <w:rsid w:val="00B93D28"/>
    <w:rsid w:val="00BA4DB8"/>
    <w:rsid w:val="00BD0D17"/>
    <w:rsid w:val="00BE7267"/>
    <w:rsid w:val="00C17F4D"/>
    <w:rsid w:val="00C25271"/>
    <w:rsid w:val="00C35E4B"/>
    <w:rsid w:val="00C450FE"/>
    <w:rsid w:val="00C802E3"/>
    <w:rsid w:val="00C87140"/>
    <w:rsid w:val="00CA347D"/>
    <w:rsid w:val="00CA387A"/>
    <w:rsid w:val="00CD083D"/>
    <w:rsid w:val="00CD283B"/>
    <w:rsid w:val="00CD58DB"/>
    <w:rsid w:val="00D10218"/>
    <w:rsid w:val="00D10655"/>
    <w:rsid w:val="00D22648"/>
    <w:rsid w:val="00D253F8"/>
    <w:rsid w:val="00D52156"/>
    <w:rsid w:val="00D560C9"/>
    <w:rsid w:val="00D91DD1"/>
    <w:rsid w:val="00DB6F2C"/>
    <w:rsid w:val="00E03A86"/>
    <w:rsid w:val="00E07C89"/>
    <w:rsid w:val="00E22860"/>
    <w:rsid w:val="00E319FD"/>
    <w:rsid w:val="00E37579"/>
    <w:rsid w:val="00E55394"/>
    <w:rsid w:val="00E72412"/>
    <w:rsid w:val="00E768B1"/>
    <w:rsid w:val="00E9168F"/>
    <w:rsid w:val="00EA74D8"/>
    <w:rsid w:val="00EA7E22"/>
    <w:rsid w:val="00EB5168"/>
    <w:rsid w:val="00F01203"/>
    <w:rsid w:val="00F16C66"/>
    <w:rsid w:val="00F32903"/>
    <w:rsid w:val="00F45991"/>
    <w:rsid w:val="00F7101F"/>
    <w:rsid w:val="00F805D4"/>
    <w:rsid w:val="00FA629A"/>
    <w:rsid w:val="00FD1638"/>
    <w:rsid w:val="00FE2AC6"/>
    <w:rsid w:val="00FE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B43B85"/>
  <w15:docId w15:val="{90A81378-A601-4A08-A300-2D2D25D0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1C20"/>
    <w:pPr>
      <w:keepNext/>
      <w:numPr>
        <w:ilvl w:val="1"/>
        <w:numId w:val="33"/>
      </w:numPr>
      <w:spacing w:before="240" w:after="60"/>
      <w:ind w:left="566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CD283B"/>
    <w:pPr>
      <w:keepNext/>
      <w:numPr>
        <w:ilvl w:val="2"/>
        <w:numId w:val="33"/>
      </w:numPr>
      <w:spacing w:before="240" w:after="60"/>
      <w:ind w:left="708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uiPriority w:val="39"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111C20"/>
    <w:rPr>
      <w:rFonts w:ascii="Arial" w:hAnsi="Arial"/>
      <w:b/>
      <w:bCs/>
      <w:i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A262C1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locked/>
    <w:rsid w:val="00A26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CD283B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locked/>
    <w:rsid w:val="005A66F7"/>
    <w:rPr>
      <w:i/>
      <w:iCs/>
    </w:rPr>
  </w:style>
  <w:style w:type="character" w:styleId="Strong">
    <w:name w:val="Strong"/>
    <w:basedOn w:val="DefaultParagraphFont"/>
    <w:uiPriority w:val="22"/>
    <w:qFormat/>
    <w:locked/>
    <w:rsid w:val="003511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135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5CAB"/>
    <w:rPr>
      <w:rFonts w:ascii="Courier New" w:hAnsi="Courier New" w:cs="Courier New"/>
      <w:lang w:val="en-US" w:eastAsia="en-US"/>
    </w:rPr>
  </w:style>
  <w:style w:type="character" w:customStyle="1" w:styleId="gnvwddmdl3b">
    <w:name w:val="gnvwddmdl3b"/>
    <w:basedOn w:val="DefaultParagraphFont"/>
    <w:rsid w:val="00135CAB"/>
  </w:style>
  <w:style w:type="paragraph" w:styleId="NoSpacing">
    <w:name w:val="No Spacing"/>
    <w:uiPriority w:val="1"/>
    <w:qFormat/>
    <w:rsid w:val="00E319FD"/>
    <w:pPr>
      <w:ind w:firstLine="720"/>
      <w:jc w:val="both"/>
    </w:pPr>
    <w:rPr>
      <w:sz w:val="22"/>
      <w:lang w:eastAsia="en-US"/>
    </w:rPr>
  </w:style>
  <w:style w:type="character" w:customStyle="1" w:styleId="gnvwddmdf3b">
    <w:name w:val="gnvwddmdf3b"/>
    <w:basedOn w:val="DefaultParagraphFont"/>
    <w:rsid w:val="00766C2E"/>
  </w:style>
  <w:style w:type="character" w:customStyle="1" w:styleId="gnvwddmdc4b">
    <w:name w:val="gnvwddmdc4b"/>
    <w:basedOn w:val="DefaultParagraphFont"/>
    <w:rsid w:val="006036D7"/>
  </w:style>
  <w:style w:type="character" w:customStyle="1" w:styleId="gnvwddmdb3b">
    <w:name w:val="gnvwddmdb3b"/>
    <w:basedOn w:val="DefaultParagraphFont"/>
    <w:rsid w:val="00603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85D-32E0-45B6-93F7-D13478AE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1087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Mildaras Karvelis</cp:lastModifiedBy>
  <cp:revision>55</cp:revision>
  <cp:lastPrinted>2023-12-04T14:53:00Z</cp:lastPrinted>
  <dcterms:created xsi:type="dcterms:W3CDTF">2014-04-04T06:05:00Z</dcterms:created>
  <dcterms:modified xsi:type="dcterms:W3CDTF">2023-12-04T14:53:00Z</dcterms:modified>
  <cp:contentStatus/>
</cp:coreProperties>
</file>