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247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C1C3F0C" w14:textId="556C3AC0" w:rsidR="00D560C9" w:rsidRPr="00844988" w:rsidRDefault="00A262C1" w:rsidP="004771C9">
      <w:pPr>
        <w:pStyle w:val="Vireliouraai"/>
      </w:pPr>
      <w:r>
        <w:t xml:space="preserve">INFORMATIKOS </w:t>
      </w:r>
      <w:r w:rsidR="00404E84">
        <w:t>FAKULTETAS</w:t>
      </w:r>
    </w:p>
    <w:p w14:paraId="52AB7F15" w14:textId="77777777" w:rsidR="00D560C9" w:rsidRPr="00844988" w:rsidRDefault="00D560C9" w:rsidP="004771C9">
      <w:pPr>
        <w:pStyle w:val="Vireliouraai"/>
      </w:pPr>
    </w:p>
    <w:p w14:paraId="18372CA9" w14:textId="77777777" w:rsidR="00D560C9" w:rsidRPr="00844988" w:rsidRDefault="00D560C9" w:rsidP="004771C9">
      <w:pPr>
        <w:pStyle w:val="Vireliouraai"/>
      </w:pPr>
    </w:p>
    <w:p w14:paraId="17B915AE" w14:textId="77777777" w:rsidR="00D560C9" w:rsidRPr="00844988" w:rsidRDefault="00D560C9" w:rsidP="004771C9">
      <w:pPr>
        <w:pStyle w:val="Vireliouraai"/>
      </w:pPr>
    </w:p>
    <w:p w14:paraId="32817639" w14:textId="77777777" w:rsidR="00D560C9" w:rsidRPr="00844988" w:rsidRDefault="00D560C9" w:rsidP="004771C9">
      <w:pPr>
        <w:pStyle w:val="Vireliouraai"/>
      </w:pPr>
    </w:p>
    <w:p w14:paraId="2BA14386" w14:textId="77777777" w:rsidR="00D560C9" w:rsidRPr="00844988" w:rsidRDefault="00D560C9" w:rsidP="004771C9">
      <w:pPr>
        <w:pStyle w:val="Vireliouraai"/>
      </w:pPr>
    </w:p>
    <w:p w14:paraId="64A824D9" w14:textId="77777777" w:rsidR="00D560C9" w:rsidRPr="00844988" w:rsidRDefault="00D560C9" w:rsidP="004771C9">
      <w:pPr>
        <w:pStyle w:val="Vireliouraai"/>
      </w:pPr>
    </w:p>
    <w:p w14:paraId="219A8960" w14:textId="77777777" w:rsidR="004C3D88" w:rsidRPr="00844988" w:rsidRDefault="004C3D88" w:rsidP="004771C9">
      <w:pPr>
        <w:pStyle w:val="Vireliouraai"/>
      </w:pPr>
    </w:p>
    <w:p w14:paraId="4094FAF9" w14:textId="77777777" w:rsidR="004C3D88" w:rsidRPr="00844988" w:rsidRDefault="004C3D88" w:rsidP="004771C9">
      <w:pPr>
        <w:pStyle w:val="Vireliouraai"/>
      </w:pPr>
    </w:p>
    <w:p w14:paraId="2E6CE6CB" w14:textId="77777777" w:rsidR="00D560C9" w:rsidRPr="00844988" w:rsidRDefault="00D560C9" w:rsidP="004771C9">
      <w:pPr>
        <w:pStyle w:val="Vireliouraai"/>
      </w:pPr>
    </w:p>
    <w:p w14:paraId="22DEC666" w14:textId="77777777" w:rsidR="00D560C9" w:rsidRPr="00844988" w:rsidRDefault="00D560C9" w:rsidP="004771C9">
      <w:pPr>
        <w:pStyle w:val="Vireliouraai"/>
      </w:pPr>
    </w:p>
    <w:p w14:paraId="576E09ED" w14:textId="77777777" w:rsidR="00D560C9" w:rsidRPr="00844988" w:rsidRDefault="00D560C9" w:rsidP="004771C9">
      <w:pPr>
        <w:pStyle w:val="Vireliouraai"/>
      </w:pPr>
    </w:p>
    <w:p w14:paraId="337F9EE4" w14:textId="55EEE0C8" w:rsidR="004C3D88" w:rsidRPr="00844988" w:rsidRDefault="004B330C" w:rsidP="004771C9">
      <w:pPr>
        <w:pStyle w:val="Ataskaitospavadinimas"/>
      </w:pPr>
      <w:r>
        <w:t>Skaitiniai metodai ir algoritmai</w:t>
      </w:r>
      <w:r w:rsidR="001F53B6">
        <w:t xml:space="preserve"> </w:t>
      </w:r>
      <w:r w:rsidR="00CD083D">
        <w:t>(</w:t>
      </w:r>
      <w:r w:rsidR="00111C20" w:rsidRPr="00111C20">
        <w:t>P1</w:t>
      </w:r>
      <w:r>
        <w:t>7</w:t>
      </w:r>
      <w:r w:rsidR="00111C20" w:rsidRPr="00111C20">
        <w:t>0B1</w:t>
      </w:r>
      <w:r>
        <w:t>15</w:t>
      </w:r>
      <w:r w:rsidR="00CD083D">
        <w:t>)</w:t>
      </w:r>
    </w:p>
    <w:p w14:paraId="41FF69D8" w14:textId="1302D500" w:rsidR="00D560C9" w:rsidRPr="00844988" w:rsidRDefault="00111C20" w:rsidP="004771C9">
      <w:pPr>
        <w:pStyle w:val="Ataskaita"/>
      </w:pPr>
      <w:r>
        <w:t>Laboratorinių darbų ataskaita</w:t>
      </w:r>
    </w:p>
    <w:p w14:paraId="7E8C5536" w14:textId="77777777" w:rsidR="00D560C9" w:rsidRPr="00844988" w:rsidRDefault="00D560C9" w:rsidP="004771C9">
      <w:pPr>
        <w:pStyle w:val="Vireliouraai"/>
      </w:pPr>
    </w:p>
    <w:p w14:paraId="68ADFF56" w14:textId="77777777" w:rsidR="00D560C9" w:rsidRPr="00844988" w:rsidRDefault="00D560C9" w:rsidP="004771C9">
      <w:pPr>
        <w:pStyle w:val="Vireliouraai"/>
      </w:pPr>
    </w:p>
    <w:p w14:paraId="762976DB" w14:textId="77777777" w:rsidR="00D560C9" w:rsidRPr="00844988" w:rsidRDefault="00D560C9" w:rsidP="004771C9">
      <w:pPr>
        <w:pStyle w:val="Vireliouraai"/>
      </w:pPr>
    </w:p>
    <w:p w14:paraId="2FC1AFFD" w14:textId="77777777" w:rsidR="00D560C9" w:rsidRPr="00844988" w:rsidRDefault="00D560C9" w:rsidP="004771C9">
      <w:pPr>
        <w:pStyle w:val="Vireliouraai"/>
      </w:pPr>
    </w:p>
    <w:p w14:paraId="34893D46" w14:textId="77777777" w:rsidR="00D560C9" w:rsidRPr="00844988" w:rsidRDefault="00D560C9" w:rsidP="004771C9">
      <w:pPr>
        <w:pStyle w:val="Vireliouraai"/>
      </w:pPr>
    </w:p>
    <w:p w14:paraId="10008165" w14:textId="77777777" w:rsidR="00D560C9" w:rsidRPr="00844988" w:rsidRDefault="00D560C9" w:rsidP="004771C9">
      <w:pPr>
        <w:pStyle w:val="Vireliouraai"/>
      </w:pPr>
    </w:p>
    <w:p w14:paraId="7E70C6CB" w14:textId="77777777" w:rsidR="004771C9" w:rsidRDefault="004771C9" w:rsidP="00EB5168">
      <w:pPr>
        <w:pStyle w:val="Autorius"/>
      </w:pPr>
      <w:r>
        <w:t xml:space="preserve">Atliko: </w:t>
      </w:r>
    </w:p>
    <w:p w14:paraId="47876869" w14:textId="46C159AB" w:rsidR="004771C9" w:rsidRDefault="004771C9" w:rsidP="00EB5168">
      <w:pPr>
        <w:pStyle w:val="Autorius"/>
      </w:pPr>
      <w:r>
        <w:tab/>
      </w:r>
      <w:r w:rsidR="000F7E9F">
        <w:t>IFF-1/4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0BD57FE" w14:textId="59DD4314" w:rsidR="00D560C9" w:rsidRPr="00844988" w:rsidRDefault="004771C9" w:rsidP="00EB5168">
      <w:pPr>
        <w:pStyle w:val="Autorius"/>
      </w:pPr>
      <w:r>
        <w:tab/>
      </w:r>
      <w:r w:rsidR="000F7E9F">
        <w:t>Mildaras Karvelis</w:t>
      </w:r>
    </w:p>
    <w:p w14:paraId="6AE56890" w14:textId="7E901E8A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D45C15">
        <w:rPr>
          <w:noProof/>
        </w:rPr>
        <w:t>2023 m. gruodžio 22 d.</w:t>
      </w:r>
      <w:r w:rsidR="00844988" w:rsidRPr="00844988">
        <w:fldChar w:fldCharType="end"/>
      </w:r>
    </w:p>
    <w:p w14:paraId="7DE94C7A" w14:textId="77777777" w:rsidR="004771C9" w:rsidRDefault="00D560C9" w:rsidP="00EB5168">
      <w:pPr>
        <w:pStyle w:val="Autorius"/>
      </w:pPr>
      <w:r w:rsidRPr="0052026C">
        <w:t>Priėmė:</w:t>
      </w:r>
    </w:p>
    <w:p w14:paraId="7A27E15F" w14:textId="394914EB" w:rsidR="00D560C9" w:rsidRPr="0052026C" w:rsidRDefault="004771C9" w:rsidP="00EB5168">
      <w:pPr>
        <w:pStyle w:val="Autorius"/>
      </w:pPr>
      <w:r>
        <w:tab/>
      </w:r>
      <w:r w:rsidR="004B330C">
        <w:t>Prof</w:t>
      </w:r>
      <w:r w:rsidR="00111C20" w:rsidRPr="00111C20">
        <w:t xml:space="preserve">. </w:t>
      </w:r>
      <w:r w:rsidR="004B330C">
        <w:t>Barauskas Rimantas</w:t>
      </w:r>
    </w:p>
    <w:p w14:paraId="66FDFFDB" w14:textId="77777777" w:rsidR="00CD58DB" w:rsidRPr="00844988" w:rsidRDefault="00CD58DB" w:rsidP="004771C9">
      <w:pPr>
        <w:pStyle w:val="Vireliouraai"/>
      </w:pPr>
    </w:p>
    <w:p w14:paraId="394D68A0" w14:textId="77777777" w:rsidR="00D560C9" w:rsidRPr="00844988" w:rsidRDefault="00D560C9" w:rsidP="004771C9">
      <w:pPr>
        <w:pStyle w:val="Vireliouraai"/>
      </w:pPr>
    </w:p>
    <w:p w14:paraId="69B38376" w14:textId="77777777" w:rsidR="00D560C9" w:rsidRPr="00844988" w:rsidRDefault="00D560C9" w:rsidP="004771C9">
      <w:pPr>
        <w:pStyle w:val="Vireliouraai"/>
      </w:pPr>
    </w:p>
    <w:p w14:paraId="26C72EB2" w14:textId="77777777" w:rsidR="00CD58DB" w:rsidRDefault="00CD58DB" w:rsidP="004771C9">
      <w:pPr>
        <w:pStyle w:val="Vireliouraai"/>
      </w:pPr>
    </w:p>
    <w:p w14:paraId="42571A90" w14:textId="2FDAEDE5" w:rsidR="00CD58DB" w:rsidRPr="0062301A" w:rsidRDefault="0062301A" w:rsidP="0062301A">
      <w:pPr>
        <w:pStyle w:val="Vireliouraai"/>
        <w:ind w:firstLine="0"/>
        <w:rPr>
          <w:lang w:val="en-US"/>
        </w:rPr>
      </w:pPr>
      <w:r w:rsidRPr="00844988">
        <w:t>KAUNAS 20</w:t>
      </w:r>
      <w:r>
        <w:rPr>
          <w:lang w:val="en-US"/>
        </w:rPr>
        <w:t>23</w:t>
      </w:r>
    </w:p>
    <w:p w14:paraId="10E780DD" w14:textId="77777777" w:rsidR="0052026C" w:rsidRDefault="0052026C" w:rsidP="00EC43F4">
      <w:pPr>
        <w:pStyle w:val="Heading4"/>
        <w:jc w:val="left"/>
      </w:pPr>
      <w:r>
        <w:br w:type="page"/>
      </w:r>
      <w:r w:rsidR="00D560C9" w:rsidRPr="00844988">
        <w:lastRenderedPageBreak/>
        <w:t>TURINYS</w:t>
      </w:r>
    </w:p>
    <w:p w14:paraId="76CDBADF" w14:textId="77777777" w:rsidR="00D560C9" w:rsidRDefault="00D560C9" w:rsidP="0052026C"/>
    <w:p w14:paraId="1AAAA123" w14:textId="03420F80" w:rsidR="006B4DA0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6B4DA0">
        <w:rPr>
          <w:noProof/>
        </w:rPr>
        <w:t>1.</w:t>
      </w:r>
      <w:r w:rsidR="006B4DA0"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 w:rsidR="006B4DA0">
        <w:rPr>
          <w:noProof/>
        </w:rPr>
        <w:t>Pirma užduotis. Interpoliavimas daugianariu</w:t>
      </w:r>
      <w:r w:rsidR="006B4DA0">
        <w:rPr>
          <w:noProof/>
        </w:rPr>
        <w:tab/>
      </w:r>
      <w:r w:rsidR="006B4DA0">
        <w:rPr>
          <w:noProof/>
        </w:rPr>
        <w:fldChar w:fldCharType="begin"/>
      </w:r>
      <w:r w:rsidR="006B4DA0">
        <w:rPr>
          <w:noProof/>
        </w:rPr>
        <w:instrText xml:space="preserve"> PAGEREF _Toc153478125 \h </w:instrText>
      </w:r>
      <w:r w:rsidR="006B4DA0">
        <w:rPr>
          <w:noProof/>
        </w:rPr>
        <w:fldChar w:fldCharType="separate"/>
      </w:r>
      <w:r w:rsidR="00D45C15">
        <w:rPr>
          <w:b w:val="0"/>
          <w:bCs/>
          <w:noProof/>
          <w:lang w:val="en-US"/>
        </w:rPr>
        <w:t>Error! Bookmark not defined.</w:t>
      </w:r>
      <w:r w:rsidR="006B4DA0">
        <w:rPr>
          <w:noProof/>
        </w:rPr>
        <w:fldChar w:fldCharType="end"/>
      </w:r>
    </w:p>
    <w:p w14:paraId="1EF47DCE" w14:textId="3B133B4E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a dalis. Taškai pasiskirstę tolygiai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_Toc153478126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248B0342" w14:textId="393196D3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b dalis. Taškai apskaičiuojami naudojant Čiobyševo abscises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_Toc153478127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0408B008" w14:textId="080500EF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_Toc153478128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5C55C718" w14:textId="2D80AC26" w:rsidR="006B4DA0" w:rsidRDefault="006B4DA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Antra užduotis. Interpoliavimas splainu per duotus taškus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_Toc153478129 \h </w:instrText>
      </w:r>
      <w:r>
        <w:rPr>
          <w:noProof/>
        </w:rPr>
        <w:fldChar w:fldCharType="separate"/>
      </w:r>
      <w:r w:rsidR="00D45C15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61C3D9A7" w14:textId="324EEC92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_Toc153478130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3181D820" w14:textId="4FC55D3D" w:rsidR="006B4DA0" w:rsidRDefault="006B4DA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Trečia užduotis. Aproksimavimas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_Toc153478131 \h </w:instrText>
      </w:r>
      <w:r>
        <w:rPr>
          <w:noProof/>
        </w:rPr>
        <w:fldChar w:fldCharType="separate"/>
      </w:r>
      <w:r w:rsidR="00D45C15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5D4D1226" w14:textId="1C689752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 w:rsidRPr="008657C9">
        <w:rPr>
          <w:noProof/>
          <w:lang w:val="en-US"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 w:rsidRPr="008657C9">
        <w:rPr>
          <w:noProof/>
          <w:lang w:val="en-US"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_Toc153478132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70BE236E" w14:textId="7E5C6BF7" w:rsidR="006B4DA0" w:rsidRDefault="006B4DA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 w:rsidRPr="008657C9">
        <w:rPr>
          <w:noProof/>
          <w:lang w:val="en-US"/>
        </w:rPr>
        <w:t>Ketvirta u</w:t>
      </w:r>
      <w:r>
        <w:rPr>
          <w:noProof/>
        </w:rPr>
        <w:t>žduotis. Parametrinis aproksimavimas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_Toc153478133 \h </w:instrText>
      </w:r>
      <w:r>
        <w:rPr>
          <w:noProof/>
        </w:rPr>
        <w:fldChar w:fldCharType="separate"/>
      </w:r>
      <w:r w:rsidR="00D45C15"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496214D1" w14:textId="0C7EABCB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Pradiniai duomenys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_Toc153478134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52C57875" w14:textId="20CD8C0B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Aproksimavimo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_Toc153478135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7CAAF4DF" w14:textId="790E964C" w:rsidR="006B4DA0" w:rsidRDefault="006B4DA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_Toc153478136 \h </w:instrText>
      </w:r>
      <w:r>
        <w:rPr>
          <w:noProof/>
        </w:rPr>
        <w:fldChar w:fldCharType="separate"/>
      </w:r>
      <w:r w:rsidR="00D45C15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54E1CA7A" w14:textId="4580FD15" w:rsidR="00325326" w:rsidRDefault="00D560C9" w:rsidP="00C252B3">
      <w:pPr>
        <w:ind w:firstLine="0"/>
      </w:pPr>
      <w:r w:rsidRPr="00EB5168">
        <w:fldChar w:fldCharType="end"/>
      </w:r>
    </w:p>
    <w:p w14:paraId="21007D39" w14:textId="1B2E4703" w:rsidR="006B4DA0" w:rsidRPr="006B4DA0" w:rsidRDefault="00C252B3" w:rsidP="008F2174">
      <w:pPr>
        <w:pStyle w:val="Heading1"/>
      </w:pPr>
      <w:r>
        <w:br w:type="page"/>
      </w:r>
      <w:r w:rsidR="008F2174">
        <w:lastRenderedPageBreak/>
        <w:t>Užduotis</w:t>
      </w:r>
      <w:r w:rsidR="008F2174" w:rsidRPr="006B4DA0">
        <w:t xml:space="preserve"> </w:t>
      </w:r>
    </w:p>
    <w:p w14:paraId="1E67CC1C" w14:textId="39D0DB65" w:rsidR="00EC0649" w:rsidRDefault="008F2174" w:rsidP="00EC0649">
      <w:pPr>
        <w:ind w:hanging="426"/>
      </w:pPr>
      <w:r w:rsidRPr="008F2174">
        <w:rPr>
          <w:noProof/>
        </w:rPr>
        <w:drawing>
          <wp:inline distT="0" distB="0" distL="0" distR="0" wp14:anchorId="1C7D8ED4" wp14:editId="7E9BF4F6">
            <wp:extent cx="6299835" cy="2369185"/>
            <wp:effectExtent l="0" t="0" r="5715" b="0"/>
            <wp:docPr id="87138418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4188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F44" w14:textId="65479023" w:rsidR="008F2174" w:rsidRDefault="008F2174" w:rsidP="00EC0649">
      <w:pPr>
        <w:ind w:hanging="426"/>
      </w:pPr>
      <w:r w:rsidRPr="008F2174">
        <w:rPr>
          <w:noProof/>
        </w:rPr>
        <w:drawing>
          <wp:inline distT="0" distB="0" distL="0" distR="0" wp14:anchorId="05718D33" wp14:editId="04FCEFD0">
            <wp:extent cx="6299835" cy="3212465"/>
            <wp:effectExtent l="0" t="0" r="5715" b="6985"/>
            <wp:docPr id="6225093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9395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522" w14:textId="10FFF550" w:rsidR="008F2174" w:rsidRDefault="008F2174" w:rsidP="008F2174">
      <w:pPr>
        <w:pStyle w:val="Heading1"/>
      </w:pPr>
      <w:r>
        <w:t>Diferencialinė lygtis</w:t>
      </w:r>
    </w:p>
    <w:p w14:paraId="73DB4A0C" w14:textId="0CC61064" w:rsidR="008F2174" w:rsidRDefault="008F2174" w:rsidP="00EC0649">
      <w:pPr>
        <w:ind w:hanging="426"/>
      </w:pPr>
      <w:r>
        <w:t>Išreiškiame judančio objekto pagreitį pasinaudoję antrąjį Niutono dėsnį:</w:t>
      </w:r>
    </w:p>
    <w:p w14:paraId="5C8CF3C7" w14:textId="2C887602" w:rsidR="008F2174" w:rsidRDefault="008F2174" w:rsidP="00EC0649">
      <w:pPr>
        <w:ind w:hanging="426"/>
      </w:pPr>
      <w:r w:rsidRPr="008F2174">
        <w:rPr>
          <w:noProof/>
        </w:rPr>
        <w:drawing>
          <wp:inline distT="0" distB="0" distL="0" distR="0" wp14:anchorId="0A240638" wp14:editId="230F3D81">
            <wp:extent cx="2981741" cy="724001"/>
            <wp:effectExtent l="0" t="0" r="9525" b="0"/>
            <wp:docPr id="174855314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5314" name="Picture 1" descr="A math equation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7EE6" w14:textId="281991E2" w:rsidR="008F2174" w:rsidRDefault="008F2174" w:rsidP="00EC0649">
      <w:pPr>
        <w:ind w:hanging="426"/>
      </w:pPr>
      <w:r>
        <w:t>Oro pasipriešinimo jėga yra proporcinga greičio kvadratui:</w:t>
      </w:r>
    </w:p>
    <w:p w14:paraId="53B55D93" w14:textId="4EBA9142" w:rsidR="008F2174" w:rsidRDefault="008F2174" w:rsidP="00EC0649">
      <w:pPr>
        <w:ind w:hanging="426"/>
      </w:pPr>
      <w:r w:rsidRPr="008F2174">
        <w:rPr>
          <w:noProof/>
        </w:rPr>
        <w:drawing>
          <wp:inline distT="0" distB="0" distL="0" distR="0" wp14:anchorId="66637408" wp14:editId="106735B2">
            <wp:extent cx="4115374" cy="724001"/>
            <wp:effectExtent l="0" t="0" r="0" b="0"/>
            <wp:docPr id="146095270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2707" name="Picture 1" descr="A math equatio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229F" w14:textId="5FF4D5F3" w:rsidR="008F2174" w:rsidRDefault="008F2174" w:rsidP="00EC0649">
      <w:pPr>
        <w:ind w:hanging="426"/>
      </w:pPr>
      <w:r>
        <w:t>Iki objektų atsiskyrimo jėgų pusiausvyros lygtis :</w:t>
      </w:r>
    </w:p>
    <w:p w14:paraId="409DFDFC" w14:textId="38393F5B" w:rsidR="008F2174" w:rsidRDefault="008F2174" w:rsidP="00EC0649">
      <w:pPr>
        <w:ind w:hanging="426"/>
      </w:pPr>
      <w:r w:rsidRPr="008F2174">
        <w:rPr>
          <w:noProof/>
        </w:rPr>
        <w:drawing>
          <wp:inline distT="0" distB="0" distL="0" distR="0" wp14:anchorId="074059E8" wp14:editId="4AC5D692">
            <wp:extent cx="1581371" cy="704948"/>
            <wp:effectExtent l="0" t="0" r="0" b="0"/>
            <wp:docPr id="1093650140" name="Picture 1" descr="A mathematical equation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0140" name="Picture 1" descr="A mathematical equation with black lett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1A3" w14:textId="77777777" w:rsidR="008F2174" w:rsidRDefault="008F2174" w:rsidP="00EC0649">
      <w:pPr>
        <w:ind w:hanging="426"/>
      </w:pPr>
    </w:p>
    <w:p w14:paraId="41728A6F" w14:textId="77777777" w:rsidR="008F2174" w:rsidRDefault="008F2174" w:rsidP="00EC0649">
      <w:pPr>
        <w:ind w:hanging="426"/>
      </w:pPr>
    </w:p>
    <w:p w14:paraId="3DDF047B" w14:textId="77777777" w:rsidR="008F2174" w:rsidRDefault="008F2174" w:rsidP="00EC0649">
      <w:pPr>
        <w:ind w:hanging="426"/>
      </w:pPr>
    </w:p>
    <w:p w14:paraId="6EE71702" w14:textId="77777777" w:rsidR="008F2174" w:rsidRDefault="008F2174" w:rsidP="00EC0649">
      <w:pPr>
        <w:ind w:hanging="426"/>
      </w:pPr>
    </w:p>
    <w:p w14:paraId="53093959" w14:textId="4FE744A7" w:rsidR="008F2174" w:rsidRDefault="008F2174" w:rsidP="00EC0649">
      <w:pPr>
        <w:ind w:hanging="426"/>
      </w:pPr>
      <w:r>
        <w:t>Sudarome diferencialinę lygtį:</w:t>
      </w:r>
    </w:p>
    <w:p w14:paraId="44700FA3" w14:textId="123BAE2F" w:rsidR="008F2174" w:rsidRDefault="008F2174" w:rsidP="00EC0649">
      <w:pPr>
        <w:ind w:hanging="426"/>
      </w:pPr>
      <w:r w:rsidRPr="008F2174">
        <w:rPr>
          <w:noProof/>
        </w:rPr>
        <w:drawing>
          <wp:inline distT="0" distB="0" distL="0" distR="0" wp14:anchorId="1695F155" wp14:editId="1157FC75">
            <wp:extent cx="2457793" cy="762106"/>
            <wp:effectExtent l="0" t="0" r="0" b="0"/>
            <wp:docPr id="1029969991" name="Picture 1" descr="A black line with a black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69991" name="Picture 1" descr="A black line with a black line in the midd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FD2F" w14:textId="77777777" w:rsidR="008F2174" w:rsidRPr="00BE3615" w:rsidRDefault="008F2174" w:rsidP="00EC0649">
      <w:pPr>
        <w:ind w:hanging="426"/>
        <w:rPr>
          <w:lang w:val="en-US"/>
        </w:rPr>
      </w:pPr>
    </w:p>
    <w:p w14:paraId="7D7C535E" w14:textId="062C08E1" w:rsidR="008F2174" w:rsidRDefault="00BE3615" w:rsidP="00BE3615">
      <w:pPr>
        <w:pStyle w:val="Heading1"/>
      </w:pPr>
      <w:r>
        <w:t>Sprendimas</w:t>
      </w:r>
    </w:p>
    <w:p w14:paraId="32E0A48C" w14:textId="0B1BDD2E" w:rsidR="00BE3615" w:rsidRDefault="00BE3615" w:rsidP="00BE3615">
      <w:pPr>
        <w:pStyle w:val="Heading2"/>
        <w:rPr>
          <w:lang w:val="en-US"/>
        </w:rPr>
      </w:pPr>
      <w:r>
        <w:t>Žingsnis-</w:t>
      </w:r>
      <w:r>
        <w:rPr>
          <w:lang w:val="en-US"/>
        </w:rPr>
        <w:t>46</w:t>
      </w:r>
    </w:p>
    <w:p w14:paraId="4E6D4E7B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m1 (Euler)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2.0 s</w:t>
      </w:r>
    </w:p>
    <w:p w14:paraId="5268A69D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m2 (Euler)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2.0 s</w:t>
      </w:r>
    </w:p>
    <w:p w14:paraId="13CCBE63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m1 (RK)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2.444444444444444 s</w:t>
      </w:r>
    </w:p>
    <w:p w14:paraId="30B09E47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m2 (RK)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2.444444444444444 s</w:t>
      </w:r>
    </w:p>
    <w:p w14:paraId="02B4DA1F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m1 (</w:t>
      </w:r>
      <w:proofErr w:type="spellStart"/>
      <w:r w:rsidRPr="00BE3615">
        <w:rPr>
          <w:lang w:val="en-US"/>
        </w:rPr>
        <w:t>solve_ivp</w:t>
      </w:r>
      <w:proofErr w:type="spellEnd"/>
      <w:r w:rsidRPr="00BE3615">
        <w:rPr>
          <w:lang w:val="en-US"/>
        </w:rPr>
        <w:t xml:space="preserve">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 xml:space="preserve">: 2.610441767068273 </w:t>
      </w:r>
      <w:proofErr w:type="gramStart"/>
      <w:r w:rsidRPr="00BE3615">
        <w:rPr>
          <w:lang w:val="en-US"/>
        </w:rPr>
        <w:t>s</w:t>
      </w:r>
      <w:proofErr w:type="gramEnd"/>
    </w:p>
    <w:p w14:paraId="0A21A537" w14:textId="6F207FF2" w:rsid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m2 (</w:t>
      </w:r>
      <w:proofErr w:type="spellStart"/>
      <w:r w:rsidRPr="00BE3615">
        <w:rPr>
          <w:lang w:val="en-US"/>
        </w:rPr>
        <w:t>solve_ivp</w:t>
      </w:r>
      <w:proofErr w:type="spellEnd"/>
      <w:r w:rsidRPr="00BE3615">
        <w:rPr>
          <w:lang w:val="en-US"/>
        </w:rPr>
        <w:t xml:space="preserve">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 xml:space="preserve">: 2.610441767068273 </w:t>
      </w:r>
      <w:proofErr w:type="gramStart"/>
      <w:r w:rsidRPr="00BE3615">
        <w:rPr>
          <w:lang w:val="en-US"/>
        </w:rPr>
        <w:t>s</w:t>
      </w:r>
      <w:proofErr w:type="gramEnd"/>
    </w:p>
    <w:p w14:paraId="61722636" w14:textId="77777777" w:rsidR="00BE3615" w:rsidRDefault="00BE3615" w:rsidP="00BE3615">
      <w:pPr>
        <w:rPr>
          <w:lang w:val="en-US"/>
        </w:rPr>
      </w:pPr>
    </w:p>
    <w:p w14:paraId="49368B17" w14:textId="12C80235" w:rsidR="00BE3615" w:rsidRDefault="00BE3615" w:rsidP="00BE3615">
      <w:pPr>
        <w:ind w:hanging="284"/>
        <w:rPr>
          <w:lang w:val="en-US"/>
        </w:rPr>
      </w:pPr>
      <w:r w:rsidRPr="00BE3615">
        <w:rPr>
          <w:noProof/>
          <w:lang w:val="en-US"/>
        </w:rPr>
        <w:drawing>
          <wp:inline distT="0" distB="0" distL="0" distR="0" wp14:anchorId="1E095C7C" wp14:editId="066DB3E1">
            <wp:extent cx="6299835" cy="4814570"/>
            <wp:effectExtent l="0" t="0" r="5715" b="5080"/>
            <wp:docPr id="184402232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2325" name="Picture 1" descr="A graph of different colo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450D" w14:textId="591EC549" w:rsidR="00BE3615" w:rsidRDefault="00BE3615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C8358E4" w14:textId="473C6088" w:rsidR="00BE3615" w:rsidRDefault="00BE3615" w:rsidP="00BE3615">
      <w:pPr>
        <w:pStyle w:val="Heading2"/>
        <w:rPr>
          <w:lang w:val="en-US"/>
        </w:rPr>
      </w:pPr>
      <w:r>
        <w:rPr>
          <w:lang w:val="en-US"/>
        </w:rPr>
        <w:lastRenderedPageBreak/>
        <w:t>Žingsnis-47</w:t>
      </w:r>
    </w:p>
    <w:p w14:paraId="45A9F75C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m1 (Euler)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1.9565217391304348 s</w:t>
      </w:r>
    </w:p>
    <w:p w14:paraId="248363E2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m2 (Euler)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1.9565217391304348 s</w:t>
      </w:r>
    </w:p>
    <w:p w14:paraId="5F9B9850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m1 (RK)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2.608695652173913 s</w:t>
      </w:r>
    </w:p>
    <w:p w14:paraId="6F2F0C47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m2 (RK)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>: 2.608695652173913 s</w:t>
      </w:r>
    </w:p>
    <w:p w14:paraId="7AF6EA1D" w14:textId="77777777" w:rsidR="00BE3615" w:rsidRP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m1 (</w:t>
      </w:r>
      <w:proofErr w:type="spellStart"/>
      <w:r w:rsidRPr="00BE3615">
        <w:rPr>
          <w:lang w:val="en-US"/>
        </w:rPr>
        <w:t>solve_ivp</w:t>
      </w:r>
      <w:proofErr w:type="spellEnd"/>
      <w:r w:rsidRPr="00BE3615">
        <w:rPr>
          <w:lang w:val="en-US"/>
        </w:rPr>
        <w:t xml:space="preserve">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 xml:space="preserve">: 2.610441767068273 </w:t>
      </w:r>
      <w:proofErr w:type="gramStart"/>
      <w:r w:rsidRPr="00BE3615">
        <w:rPr>
          <w:lang w:val="en-US"/>
        </w:rPr>
        <w:t>s</w:t>
      </w:r>
      <w:proofErr w:type="gramEnd"/>
    </w:p>
    <w:p w14:paraId="0693CD2A" w14:textId="6D805125" w:rsidR="00BE3615" w:rsidRDefault="00BE3615" w:rsidP="00BE3615">
      <w:pPr>
        <w:rPr>
          <w:lang w:val="en-US"/>
        </w:rPr>
      </w:pPr>
      <w:proofErr w:type="spellStart"/>
      <w:r w:rsidRPr="00BE3615">
        <w:rPr>
          <w:lang w:val="en-US"/>
        </w:rPr>
        <w:t>Kūnas</w:t>
      </w:r>
      <w:proofErr w:type="spellEnd"/>
      <w:r w:rsidRPr="00BE3615">
        <w:rPr>
          <w:lang w:val="en-US"/>
        </w:rPr>
        <w:t xml:space="preserve"> m2 (</w:t>
      </w:r>
      <w:proofErr w:type="spellStart"/>
      <w:r w:rsidRPr="00BE3615">
        <w:rPr>
          <w:lang w:val="en-US"/>
        </w:rPr>
        <w:t>solve_ivp</w:t>
      </w:r>
      <w:proofErr w:type="spellEnd"/>
      <w:r w:rsidRPr="00BE3615">
        <w:rPr>
          <w:lang w:val="en-US"/>
        </w:rPr>
        <w:t xml:space="preserve">) </w:t>
      </w:r>
      <w:proofErr w:type="spellStart"/>
      <w:r w:rsidRPr="00BE3615">
        <w:rPr>
          <w:lang w:val="en-US"/>
        </w:rPr>
        <w:t>pasiekia</w:t>
      </w:r>
      <w:proofErr w:type="spellEnd"/>
      <w:r w:rsidRPr="00BE3615">
        <w:rPr>
          <w:lang w:val="en-US"/>
        </w:rPr>
        <w:t xml:space="preserve"> max </w:t>
      </w:r>
      <w:proofErr w:type="spellStart"/>
      <w:r w:rsidRPr="00BE3615">
        <w:rPr>
          <w:lang w:val="en-US"/>
        </w:rPr>
        <w:t>aukštį</w:t>
      </w:r>
      <w:proofErr w:type="spellEnd"/>
      <w:r w:rsidRPr="00BE3615">
        <w:rPr>
          <w:lang w:val="en-US"/>
        </w:rPr>
        <w:t xml:space="preserve">: 2.610441767068273 </w:t>
      </w:r>
      <w:proofErr w:type="gramStart"/>
      <w:r w:rsidRPr="00BE3615">
        <w:rPr>
          <w:lang w:val="en-US"/>
        </w:rPr>
        <w:t>s</w:t>
      </w:r>
      <w:proofErr w:type="gramEnd"/>
    </w:p>
    <w:p w14:paraId="536A4235" w14:textId="77777777" w:rsidR="00BE3615" w:rsidRDefault="00BE3615" w:rsidP="00BE3615">
      <w:pPr>
        <w:rPr>
          <w:lang w:val="en-US"/>
        </w:rPr>
      </w:pPr>
    </w:p>
    <w:p w14:paraId="39EA58BB" w14:textId="2E151754" w:rsidR="00BE3615" w:rsidRDefault="00BE3615" w:rsidP="00BE3615">
      <w:pPr>
        <w:ind w:hanging="284"/>
        <w:rPr>
          <w:lang w:val="en-US"/>
        </w:rPr>
      </w:pPr>
      <w:r w:rsidRPr="00BE3615">
        <w:rPr>
          <w:noProof/>
          <w:lang w:val="en-US"/>
        </w:rPr>
        <w:drawing>
          <wp:inline distT="0" distB="0" distL="0" distR="0" wp14:anchorId="7A2CB8EB" wp14:editId="63C60E01">
            <wp:extent cx="6299835" cy="4908550"/>
            <wp:effectExtent l="0" t="0" r="5715" b="6350"/>
            <wp:docPr id="95184842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8424" name="Picture 1" descr="A graph of different colore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8E2E" w14:textId="0A7D18BC" w:rsidR="00BE3615" w:rsidRDefault="00BE3615" w:rsidP="00BE3615">
      <w:pPr>
        <w:pStyle w:val="Heading2"/>
      </w:pPr>
      <w:r>
        <w:t>Žingsnis-80</w:t>
      </w:r>
    </w:p>
    <w:p w14:paraId="101B2472" w14:textId="77777777" w:rsidR="00BE3615" w:rsidRDefault="00BE3615" w:rsidP="00BE3615">
      <w:r>
        <w:t>Kūnas m1 (Euler) pasiekia max aukštį: 2.278481012658228 s</w:t>
      </w:r>
    </w:p>
    <w:p w14:paraId="7C51D060" w14:textId="77777777" w:rsidR="00BE3615" w:rsidRDefault="00BE3615" w:rsidP="00BE3615">
      <w:r>
        <w:t>Kūnas m2 (Euler) pasiekia max aukštį: 2.278481012658228 s</w:t>
      </w:r>
    </w:p>
    <w:p w14:paraId="69B3DE18" w14:textId="77777777" w:rsidR="00BE3615" w:rsidRDefault="00BE3615" w:rsidP="00BE3615">
      <w:r>
        <w:t>Kūnas m1 (RK) pasiekia max aukštį: 2.5316455696202533 s</w:t>
      </w:r>
    </w:p>
    <w:p w14:paraId="345C3C3A" w14:textId="77777777" w:rsidR="00BE3615" w:rsidRDefault="00BE3615" w:rsidP="00BE3615">
      <w:r>
        <w:t>Kūnas m2 (RK) pasiekia max aukštį: 2.5316455696202533 s</w:t>
      </w:r>
    </w:p>
    <w:p w14:paraId="517F3A10" w14:textId="77777777" w:rsidR="00BE3615" w:rsidRDefault="00BE3615" w:rsidP="00BE3615">
      <w:r>
        <w:t>Kūnas m1 (solve_ivp) pasiekia max aukštį: 2.610441767068273 s</w:t>
      </w:r>
    </w:p>
    <w:p w14:paraId="0B633DB5" w14:textId="18E34C1C" w:rsidR="00BE3615" w:rsidRDefault="00BE3615" w:rsidP="00BE3615">
      <w:r>
        <w:t>Kūnas m2 (solve_ivp) pasiekia max aukštį: 2.610441767068273 s</w:t>
      </w:r>
    </w:p>
    <w:p w14:paraId="01D65817" w14:textId="77777777" w:rsidR="00BE3615" w:rsidRDefault="00BE3615" w:rsidP="00BE3615"/>
    <w:p w14:paraId="2DA5E7BC" w14:textId="3472C50E" w:rsidR="00BE3615" w:rsidRDefault="00BE3615" w:rsidP="00BE3615">
      <w:pPr>
        <w:ind w:hanging="284"/>
      </w:pPr>
      <w:r w:rsidRPr="00BE3615">
        <w:rPr>
          <w:noProof/>
        </w:rPr>
        <w:lastRenderedPageBreak/>
        <w:drawing>
          <wp:inline distT="0" distB="0" distL="0" distR="0" wp14:anchorId="31FE76F7" wp14:editId="11F99FAC">
            <wp:extent cx="6299835" cy="4980940"/>
            <wp:effectExtent l="0" t="0" r="5715" b="0"/>
            <wp:docPr id="199877378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73784" name="Picture 1" descr="A graph of different colo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0239" w14:textId="77777777" w:rsidR="00BE3615" w:rsidRDefault="00BE3615" w:rsidP="00BE3615">
      <w:pPr>
        <w:ind w:hanging="284"/>
      </w:pPr>
    </w:p>
    <w:p w14:paraId="70225656" w14:textId="74477CC8" w:rsidR="00BE3615" w:rsidRDefault="00774B73" w:rsidP="00774B73">
      <w:pPr>
        <w:pStyle w:val="Heading2"/>
      </w:pPr>
      <w:r>
        <w:t>Žingsnis-100</w:t>
      </w:r>
    </w:p>
    <w:p w14:paraId="75E34066" w14:textId="77777777" w:rsidR="00774B73" w:rsidRDefault="00774B73" w:rsidP="00774B73">
      <w:r>
        <w:t>Kūnas m1 (Euler) pasiekia max aukštį: 2.4242424242424243 s</w:t>
      </w:r>
    </w:p>
    <w:p w14:paraId="2A2A70E8" w14:textId="77777777" w:rsidR="00774B73" w:rsidRDefault="00774B73" w:rsidP="00774B73">
      <w:r>
        <w:t>Kūnas m2 (Euler) pasiekia max aukštį: 2.4242424242424243 s</w:t>
      </w:r>
    </w:p>
    <w:p w14:paraId="393A44D4" w14:textId="77777777" w:rsidR="00774B73" w:rsidRDefault="00774B73" w:rsidP="00774B73">
      <w:r>
        <w:t>Kūnas m1 (RK) pasiekia max aukštį: 2.525252525252525 s</w:t>
      </w:r>
    </w:p>
    <w:p w14:paraId="0B6F5CF9" w14:textId="77777777" w:rsidR="00774B73" w:rsidRDefault="00774B73" w:rsidP="00774B73">
      <w:r>
        <w:t>Kūnas m2 (RK) pasiekia max aukštį: 2.525252525252525 s</w:t>
      </w:r>
    </w:p>
    <w:p w14:paraId="4A4E7BC5" w14:textId="77777777" w:rsidR="00774B73" w:rsidRDefault="00774B73" w:rsidP="00774B73">
      <w:r>
        <w:t>Kūnas m1 (solve_ivp) pasiekia max aukštį: 2.610441767068273 s</w:t>
      </w:r>
    </w:p>
    <w:p w14:paraId="70CD8319" w14:textId="3FEF2110" w:rsidR="00774B73" w:rsidRDefault="00774B73" w:rsidP="00774B73">
      <w:r>
        <w:t>Kūnas m2 (solve_ivp) pasiekia max aukštį: 2.610441767068273 s</w:t>
      </w:r>
    </w:p>
    <w:p w14:paraId="103EA34F" w14:textId="77777777" w:rsidR="00774B73" w:rsidRDefault="00774B73" w:rsidP="00774B73"/>
    <w:p w14:paraId="34BC647C" w14:textId="00C82FB4" w:rsidR="00774B73" w:rsidRDefault="00774B73" w:rsidP="00774B73">
      <w:pPr>
        <w:ind w:hanging="426"/>
      </w:pPr>
      <w:r w:rsidRPr="00774B73">
        <w:rPr>
          <w:noProof/>
        </w:rPr>
        <w:lastRenderedPageBreak/>
        <w:drawing>
          <wp:inline distT="0" distB="0" distL="0" distR="0" wp14:anchorId="1ADABCCC" wp14:editId="1EE259A2">
            <wp:extent cx="6299835" cy="4974590"/>
            <wp:effectExtent l="0" t="0" r="5715" b="0"/>
            <wp:docPr id="5657469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6923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BC19" w14:textId="77777777" w:rsidR="00774B73" w:rsidRDefault="00774B73" w:rsidP="00774B73">
      <w:pPr>
        <w:ind w:hanging="426"/>
      </w:pPr>
    </w:p>
    <w:p w14:paraId="2E81B5C3" w14:textId="2972E8E4" w:rsidR="00774B73" w:rsidRDefault="00774B73" w:rsidP="00774B73">
      <w:pPr>
        <w:pStyle w:val="Heading2"/>
      </w:pPr>
      <w:r>
        <w:t>Žingsnis-300</w:t>
      </w:r>
    </w:p>
    <w:p w14:paraId="14C41E49" w14:textId="77777777" w:rsidR="00774B73" w:rsidRDefault="00774B73" w:rsidP="00774B73">
      <w:r>
        <w:t>Kūnas m1 (Euler) pasiekia max aukštį: 2.5418060200668897 s</w:t>
      </w:r>
    </w:p>
    <w:p w14:paraId="42CA9037" w14:textId="77777777" w:rsidR="00774B73" w:rsidRDefault="00774B73" w:rsidP="00774B73">
      <w:r>
        <w:t>Kūnas m2 (Euler) pasiekia max aukštį: 2.5418060200668897 s</w:t>
      </w:r>
    </w:p>
    <w:p w14:paraId="700B6292" w14:textId="77777777" w:rsidR="00774B73" w:rsidRDefault="00774B73" w:rsidP="00774B73">
      <w:r>
        <w:t>Kūnas m1 (RK) pasiekia max aukštį: 2.608695652173913 s</w:t>
      </w:r>
    </w:p>
    <w:p w14:paraId="7FD17E03" w14:textId="77777777" w:rsidR="00774B73" w:rsidRDefault="00774B73" w:rsidP="00774B73">
      <w:r>
        <w:t>Kūnas m2 (RK) pasiekia max aukštį: 2.608695652173913 s</w:t>
      </w:r>
    </w:p>
    <w:p w14:paraId="22DC266A" w14:textId="77777777" w:rsidR="00774B73" w:rsidRDefault="00774B73" w:rsidP="00774B73">
      <w:r>
        <w:t>Kūnas m1 (solve_ivp) pasiekia max aukštį: 2.610441767068273 s</w:t>
      </w:r>
    </w:p>
    <w:p w14:paraId="6E5BAD67" w14:textId="72BA6495" w:rsidR="00774B73" w:rsidRDefault="00774B73" w:rsidP="00774B73">
      <w:r>
        <w:t>Kūnas m2 (solve_ivp) pasiekia max aukštį: 2.610441767068273 s</w:t>
      </w:r>
    </w:p>
    <w:p w14:paraId="7D356901" w14:textId="77777777" w:rsidR="00774B73" w:rsidRDefault="00774B73" w:rsidP="00774B73"/>
    <w:p w14:paraId="77D0C21C" w14:textId="791B1B12" w:rsidR="00774B73" w:rsidRDefault="00774B73" w:rsidP="00774B73">
      <w:pPr>
        <w:ind w:hanging="284"/>
      </w:pPr>
      <w:r w:rsidRPr="00774B73">
        <w:rPr>
          <w:noProof/>
        </w:rPr>
        <w:lastRenderedPageBreak/>
        <w:drawing>
          <wp:inline distT="0" distB="0" distL="0" distR="0" wp14:anchorId="1FEA75C1" wp14:editId="1D7F4C47">
            <wp:extent cx="6299835" cy="4957445"/>
            <wp:effectExtent l="0" t="0" r="5715" b="0"/>
            <wp:docPr id="722949165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49165" name="Picture 1" descr="A graph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EC4D" w14:textId="7503333C" w:rsidR="00774B73" w:rsidRDefault="00774B73" w:rsidP="00774B73">
      <w:pPr>
        <w:pStyle w:val="Heading1"/>
      </w:pPr>
      <w:r>
        <w:t>Programos kodas</w:t>
      </w:r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774B73" w14:paraId="0ECD4BDD" w14:textId="77777777" w:rsidTr="00774B73">
        <w:tc>
          <w:tcPr>
            <w:tcW w:w="11624" w:type="dxa"/>
          </w:tcPr>
          <w:p w14:paraId="62650E22" w14:textId="77777777" w:rsidR="00774B73" w:rsidRDefault="00774B73" w:rsidP="00774B73">
            <w:pPr>
              <w:ind w:firstLine="0"/>
            </w:pPr>
            <w:r>
              <w:t>import numpy as np</w:t>
            </w:r>
          </w:p>
          <w:p w14:paraId="59DC087D" w14:textId="77777777" w:rsidR="00774B73" w:rsidRDefault="00774B73" w:rsidP="00774B73">
            <w:pPr>
              <w:ind w:firstLine="0"/>
            </w:pPr>
            <w:r>
              <w:t>import matplotlib.pyplot as plt</w:t>
            </w:r>
          </w:p>
          <w:p w14:paraId="693E90F4" w14:textId="77777777" w:rsidR="00774B73" w:rsidRDefault="00774B73" w:rsidP="00774B73">
            <w:pPr>
              <w:ind w:firstLine="0"/>
            </w:pPr>
            <w:r>
              <w:t>from scipy.integrate import solve_ivp</w:t>
            </w:r>
          </w:p>
          <w:p w14:paraId="204BCFE9" w14:textId="77777777" w:rsidR="00774B73" w:rsidRDefault="00774B73" w:rsidP="00774B73">
            <w:pPr>
              <w:ind w:firstLine="0"/>
            </w:pPr>
          </w:p>
          <w:p w14:paraId="1773ED5F" w14:textId="77777777" w:rsidR="00774B73" w:rsidRDefault="00774B73" w:rsidP="00774B73">
            <w:pPr>
              <w:ind w:firstLine="0"/>
            </w:pPr>
            <w:r>
              <w:t># Duotos konstantos</w:t>
            </w:r>
          </w:p>
          <w:p w14:paraId="5566132D" w14:textId="77777777" w:rsidR="00774B73" w:rsidRDefault="00774B73" w:rsidP="00774B73">
            <w:pPr>
              <w:ind w:firstLine="0"/>
            </w:pPr>
            <w:r>
              <w:t>m1 = 0.05  # kg</w:t>
            </w:r>
          </w:p>
          <w:p w14:paraId="47FA91FE" w14:textId="77777777" w:rsidR="00774B73" w:rsidRDefault="00774B73" w:rsidP="00774B73">
            <w:pPr>
              <w:ind w:firstLine="0"/>
            </w:pPr>
            <w:r>
              <w:t>m2 = 0.3  # kg</w:t>
            </w:r>
          </w:p>
          <w:p w14:paraId="72BFA5A5" w14:textId="77777777" w:rsidR="00774B73" w:rsidRDefault="00774B73" w:rsidP="00774B73">
            <w:pPr>
              <w:ind w:firstLine="0"/>
            </w:pPr>
            <w:r>
              <w:t>v0 = 100  # m/s</w:t>
            </w:r>
          </w:p>
          <w:p w14:paraId="3D42AC1E" w14:textId="77777777" w:rsidR="00774B73" w:rsidRDefault="00774B73" w:rsidP="00774B73">
            <w:pPr>
              <w:ind w:firstLine="0"/>
            </w:pPr>
            <w:r>
              <w:t>ks = 0.01  # kg/m sujungtiems objektams</w:t>
            </w:r>
          </w:p>
          <w:p w14:paraId="41D1DA6F" w14:textId="77777777" w:rsidR="00774B73" w:rsidRDefault="00774B73" w:rsidP="00774B73">
            <w:pPr>
              <w:ind w:firstLine="0"/>
            </w:pPr>
            <w:r>
              <w:t>ts = 3  # s, laikas po kurio objektai atskiriami</w:t>
            </w:r>
          </w:p>
          <w:p w14:paraId="2AB59E81" w14:textId="77777777" w:rsidR="00774B73" w:rsidRDefault="00774B73" w:rsidP="00774B73">
            <w:pPr>
              <w:ind w:firstLine="0"/>
            </w:pPr>
            <w:r>
              <w:t>k1 = 0.05  # kg/m m1 masėi</w:t>
            </w:r>
          </w:p>
          <w:p w14:paraId="148E8DF6" w14:textId="77777777" w:rsidR="00774B73" w:rsidRDefault="00774B73" w:rsidP="00774B73">
            <w:pPr>
              <w:ind w:firstLine="0"/>
            </w:pPr>
            <w:r>
              <w:t>k2 = 0.01  # kg/m m2 masėi</w:t>
            </w:r>
          </w:p>
          <w:p w14:paraId="3BE8DAB4" w14:textId="77777777" w:rsidR="00774B73" w:rsidRDefault="00774B73" w:rsidP="00774B73">
            <w:pPr>
              <w:ind w:firstLine="0"/>
            </w:pPr>
            <w:r>
              <w:t>tmax = 10  # s, bendras laiko tarpas</w:t>
            </w:r>
          </w:p>
          <w:p w14:paraId="6F1AF80A" w14:textId="77777777" w:rsidR="00774B73" w:rsidRDefault="00774B73" w:rsidP="00774B73">
            <w:pPr>
              <w:ind w:firstLine="0"/>
            </w:pPr>
          </w:p>
          <w:p w14:paraId="78AA90DD" w14:textId="77777777" w:rsidR="00774B73" w:rsidRDefault="00774B73" w:rsidP="00774B73">
            <w:pPr>
              <w:ind w:firstLine="0"/>
            </w:pPr>
            <w:r>
              <w:t># Gravitacija</w:t>
            </w:r>
          </w:p>
          <w:p w14:paraId="42846A97" w14:textId="77777777" w:rsidR="00774B73" w:rsidRDefault="00774B73" w:rsidP="00774B73">
            <w:pPr>
              <w:ind w:firstLine="0"/>
            </w:pPr>
            <w:r>
              <w:t>g = 9.8  # m/s^2</w:t>
            </w:r>
          </w:p>
          <w:p w14:paraId="6CFA09E1" w14:textId="77777777" w:rsidR="00774B73" w:rsidRDefault="00774B73" w:rsidP="00774B73">
            <w:pPr>
              <w:ind w:firstLine="0"/>
            </w:pPr>
          </w:p>
          <w:p w14:paraId="4F59F393" w14:textId="77777777" w:rsidR="00774B73" w:rsidRDefault="00774B73" w:rsidP="00774B73">
            <w:pPr>
              <w:ind w:firstLine="0"/>
            </w:pPr>
            <w:r>
              <w:t># Diferencialinės lygties funkcija</w:t>
            </w:r>
          </w:p>
          <w:p w14:paraId="48E22B8A" w14:textId="77777777" w:rsidR="00774B73" w:rsidRDefault="00774B73" w:rsidP="00774B73">
            <w:pPr>
              <w:ind w:firstLine="0"/>
            </w:pPr>
            <w:r>
              <w:t>def diferencialine_lygtis(t, Y):</w:t>
            </w:r>
          </w:p>
          <w:p w14:paraId="27AD1E82" w14:textId="77777777" w:rsidR="00774B73" w:rsidRDefault="00774B73" w:rsidP="00774B73">
            <w:pPr>
              <w:ind w:firstLine="0"/>
            </w:pPr>
            <w:r>
              <w:t xml:space="preserve">    v1, v2, h1, h2 = Y</w:t>
            </w:r>
          </w:p>
          <w:p w14:paraId="37781EBE" w14:textId="77777777" w:rsidR="00774B73" w:rsidRDefault="00774B73" w:rsidP="00774B73">
            <w:pPr>
              <w:ind w:firstLine="0"/>
            </w:pPr>
            <w:r>
              <w:t xml:space="preserve">    f = np.zeros(4)</w:t>
            </w:r>
          </w:p>
          <w:p w14:paraId="16403DBC" w14:textId="77777777" w:rsidR="00774B73" w:rsidRDefault="00774B73" w:rsidP="00774B73">
            <w:pPr>
              <w:ind w:firstLine="0"/>
            </w:pPr>
            <w:r>
              <w:t xml:space="preserve">    if t &lt; ts:</w:t>
            </w:r>
          </w:p>
          <w:p w14:paraId="398D1F8D" w14:textId="77777777" w:rsidR="00774B73" w:rsidRDefault="00774B73" w:rsidP="00774B73">
            <w:pPr>
              <w:ind w:firstLine="0"/>
            </w:pPr>
            <w:r>
              <w:t xml:space="preserve">        f[0] = f[1] = -g - (ks * v1**2 * np.sign(v1)) / (m1 + m2)</w:t>
            </w:r>
          </w:p>
          <w:p w14:paraId="76003E49" w14:textId="77777777" w:rsidR="00774B73" w:rsidRDefault="00774B73" w:rsidP="00774B73">
            <w:pPr>
              <w:ind w:firstLine="0"/>
            </w:pPr>
            <w:r>
              <w:t xml:space="preserve">    else:</w:t>
            </w:r>
          </w:p>
          <w:p w14:paraId="02625D1A" w14:textId="77777777" w:rsidR="00774B73" w:rsidRDefault="00774B73" w:rsidP="00774B73">
            <w:pPr>
              <w:ind w:firstLine="0"/>
            </w:pPr>
            <w:r>
              <w:lastRenderedPageBreak/>
              <w:t xml:space="preserve">        f[0] = -g - (k1 * v1**2 * np.sign(v1)) / m1</w:t>
            </w:r>
          </w:p>
          <w:p w14:paraId="129A5530" w14:textId="77777777" w:rsidR="00774B73" w:rsidRDefault="00774B73" w:rsidP="00774B73">
            <w:pPr>
              <w:ind w:firstLine="0"/>
            </w:pPr>
            <w:r>
              <w:t xml:space="preserve">        f[1] = -g - (k2 * v2**2 * np.sign(v2)) / m2</w:t>
            </w:r>
          </w:p>
          <w:p w14:paraId="45C2C265" w14:textId="77777777" w:rsidR="00774B73" w:rsidRDefault="00774B73" w:rsidP="00774B73">
            <w:pPr>
              <w:ind w:firstLine="0"/>
            </w:pPr>
            <w:r>
              <w:t xml:space="preserve">    f[2] = v1</w:t>
            </w:r>
          </w:p>
          <w:p w14:paraId="5BA870C2" w14:textId="77777777" w:rsidR="00774B73" w:rsidRDefault="00774B73" w:rsidP="00774B73">
            <w:pPr>
              <w:ind w:firstLine="0"/>
            </w:pPr>
            <w:r>
              <w:t xml:space="preserve">    f[3] = v2</w:t>
            </w:r>
          </w:p>
          <w:p w14:paraId="67FABB09" w14:textId="77777777" w:rsidR="00774B73" w:rsidRDefault="00774B73" w:rsidP="00774B73">
            <w:pPr>
              <w:ind w:firstLine="0"/>
            </w:pPr>
            <w:r>
              <w:t xml:space="preserve">    return f</w:t>
            </w:r>
          </w:p>
          <w:p w14:paraId="18E62C14" w14:textId="77777777" w:rsidR="00774B73" w:rsidRDefault="00774B73" w:rsidP="00774B73">
            <w:pPr>
              <w:ind w:firstLine="0"/>
            </w:pPr>
          </w:p>
          <w:p w14:paraId="5135ACA5" w14:textId="77777777" w:rsidR="00774B73" w:rsidRDefault="00774B73" w:rsidP="00774B73">
            <w:pPr>
              <w:ind w:firstLine="0"/>
            </w:pPr>
            <w:r>
              <w:t># Eulerio metodo funkcija</w:t>
            </w:r>
          </w:p>
          <w:p w14:paraId="132D0452" w14:textId="77777777" w:rsidR="00774B73" w:rsidRDefault="00774B73" w:rsidP="00774B73">
            <w:pPr>
              <w:ind w:firstLine="0"/>
            </w:pPr>
            <w:r>
              <w:t>def Eulerio_Zingsnis(Y, diferencialine_lygtis, t, dt):</w:t>
            </w:r>
          </w:p>
          <w:p w14:paraId="410B711D" w14:textId="77777777" w:rsidR="00774B73" w:rsidRDefault="00774B73" w:rsidP="00774B73">
            <w:pPr>
              <w:ind w:firstLine="0"/>
            </w:pPr>
            <w:r>
              <w:t xml:space="preserve">    return Y + diferencialine_lygtis(t, Y) * dt</w:t>
            </w:r>
          </w:p>
          <w:p w14:paraId="6EFF4FA2" w14:textId="77777777" w:rsidR="00774B73" w:rsidRDefault="00774B73" w:rsidP="00774B73">
            <w:pPr>
              <w:ind w:firstLine="0"/>
            </w:pPr>
          </w:p>
          <w:p w14:paraId="539EDB7B" w14:textId="77777777" w:rsidR="00774B73" w:rsidRDefault="00774B73" w:rsidP="00774B73">
            <w:pPr>
              <w:ind w:firstLine="0"/>
            </w:pPr>
            <w:r>
              <w:t># IV eilės Rungės-Kutos metodo funkcija</w:t>
            </w:r>
          </w:p>
          <w:p w14:paraId="1056F19A" w14:textId="77777777" w:rsidR="00774B73" w:rsidRDefault="00774B73" w:rsidP="00774B73">
            <w:pPr>
              <w:ind w:firstLine="0"/>
            </w:pPr>
            <w:r>
              <w:t>def IV_RK(Y, diferencialine_lygtis, t, dt):</w:t>
            </w:r>
          </w:p>
          <w:p w14:paraId="727F5458" w14:textId="77777777" w:rsidR="00774B73" w:rsidRDefault="00774B73" w:rsidP="00774B73">
            <w:pPr>
              <w:ind w:firstLine="0"/>
            </w:pPr>
            <w:r>
              <w:t xml:space="preserve">    k1 = diferencialine_lygtis(t, Y)</w:t>
            </w:r>
          </w:p>
          <w:p w14:paraId="19D3A50A" w14:textId="77777777" w:rsidR="00774B73" w:rsidRDefault="00774B73" w:rsidP="00774B73">
            <w:pPr>
              <w:ind w:firstLine="0"/>
            </w:pPr>
            <w:r>
              <w:t xml:space="preserve">    k2 = diferencialine_lygtis(t + dt / 2, Y + dt / 2 * k1)</w:t>
            </w:r>
          </w:p>
          <w:p w14:paraId="676F27DA" w14:textId="77777777" w:rsidR="00774B73" w:rsidRDefault="00774B73" w:rsidP="00774B73">
            <w:pPr>
              <w:ind w:firstLine="0"/>
            </w:pPr>
            <w:r>
              <w:t xml:space="preserve">    k3 = diferencialine_lygtis(t + dt / 2, Y + dt / 2 * k2)</w:t>
            </w:r>
          </w:p>
          <w:p w14:paraId="2E58D161" w14:textId="77777777" w:rsidR="00774B73" w:rsidRDefault="00774B73" w:rsidP="00774B73">
            <w:pPr>
              <w:ind w:firstLine="0"/>
            </w:pPr>
            <w:r>
              <w:t xml:space="preserve">    k4 = diferencialine_lygtis(t + dt, Y + dt * k3)</w:t>
            </w:r>
          </w:p>
          <w:p w14:paraId="20654165" w14:textId="77777777" w:rsidR="00774B73" w:rsidRDefault="00774B73" w:rsidP="00774B73">
            <w:pPr>
              <w:ind w:firstLine="0"/>
            </w:pPr>
            <w:r>
              <w:t xml:space="preserve">    return Y + dt / 6 * (k1 + 2 * k2 + 2 * k3 + k4)</w:t>
            </w:r>
          </w:p>
          <w:p w14:paraId="678A7A49" w14:textId="77777777" w:rsidR="00774B73" w:rsidRDefault="00774B73" w:rsidP="00774B73">
            <w:pPr>
              <w:ind w:firstLine="0"/>
            </w:pPr>
          </w:p>
          <w:p w14:paraId="46821E02" w14:textId="77777777" w:rsidR="00774B73" w:rsidRDefault="00774B73" w:rsidP="00774B73">
            <w:pPr>
              <w:ind w:firstLine="0"/>
            </w:pPr>
            <w:r>
              <w:t># Integracija naudojant scipy solve_ivp</w:t>
            </w:r>
          </w:p>
          <w:p w14:paraId="08C60441" w14:textId="77777777" w:rsidR="00774B73" w:rsidRDefault="00774B73" w:rsidP="00774B73">
            <w:pPr>
              <w:ind w:firstLine="0"/>
            </w:pPr>
            <w:r>
              <w:t>sp_ivp_sprendinys = solve_ivp(diferencialine_lygtis, [0, tmax], [v0, v0, 0, 0], t_eval=np.linspace(0, tmax, 250), method='RK45')</w:t>
            </w:r>
          </w:p>
          <w:p w14:paraId="2F9DD6B4" w14:textId="77777777" w:rsidR="00774B73" w:rsidRDefault="00774B73" w:rsidP="00774B73">
            <w:pPr>
              <w:ind w:firstLine="0"/>
            </w:pPr>
          </w:p>
          <w:p w14:paraId="55428DDB" w14:textId="77777777" w:rsidR="00774B73" w:rsidRDefault="00774B73" w:rsidP="00774B73">
            <w:pPr>
              <w:ind w:firstLine="0"/>
            </w:pPr>
            <w:r>
              <w:t># Pradinės sąlygos ir parametrai</w:t>
            </w:r>
          </w:p>
          <w:p w14:paraId="7548FBEC" w14:textId="77777777" w:rsidR="00774B73" w:rsidRDefault="00774B73" w:rsidP="00774B73">
            <w:pPr>
              <w:ind w:firstLine="0"/>
            </w:pPr>
            <w:r>
              <w:t>Y0 = [v0, v0, 0, 0]</w:t>
            </w:r>
          </w:p>
          <w:p w14:paraId="0BF5861F" w14:textId="77777777" w:rsidR="00774B73" w:rsidRDefault="00774B73" w:rsidP="00774B73">
            <w:pPr>
              <w:ind w:firstLine="0"/>
            </w:pPr>
            <w:r>
              <w:t>NSteps = 300</w:t>
            </w:r>
          </w:p>
          <w:p w14:paraId="652710A0" w14:textId="77777777" w:rsidR="00774B73" w:rsidRDefault="00774B73" w:rsidP="00774B73">
            <w:pPr>
              <w:ind w:firstLine="0"/>
            </w:pPr>
          </w:p>
          <w:p w14:paraId="26B5C143" w14:textId="77777777" w:rsidR="00774B73" w:rsidRDefault="00774B73" w:rsidP="00774B73">
            <w:pPr>
              <w:ind w:firstLine="0"/>
            </w:pPr>
            <w:r>
              <w:t>t_eval = np.linspace(0, tmax, NSteps)</w:t>
            </w:r>
          </w:p>
          <w:p w14:paraId="25C3F9D6" w14:textId="77777777" w:rsidR="00774B73" w:rsidRDefault="00774B73" w:rsidP="00774B73">
            <w:pPr>
              <w:ind w:firstLine="0"/>
            </w:pPr>
            <w:r>
              <w:t>dt = t_eval[1] - t_eval[0]</w:t>
            </w:r>
          </w:p>
          <w:p w14:paraId="6A54600E" w14:textId="77777777" w:rsidR="00774B73" w:rsidRDefault="00774B73" w:rsidP="00774B73">
            <w:pPr>
              <w:ind w:firstLine="0"/>
            </w:pPr>
            <w:r>
              <w:t>Y_euler = np.zeros((4, NSteps))</w:t>
            </w:r>
          </w:p>
          <w:p w14:paraId="41F5E6B5" w14:textId="77777777" w:rsidR="00774B73" w:rsidRDefault="00774B73" w:rsidP="00774B73">
            <w:pPr>
              <w:ind w:firstLine="0"/>
            </w:pPr>
            <w:r>
              <w:t>Y_rk = np.zeros((4, NSteps))</w:t>
            </w:r>
          </w:p>
          <w:p w14:paraId="11A07DA1" w14:textId="77777777" w:rsidR="00774B73" w:rsidRDefault="00774B73" w:rsidP="00774B73">
            <w:pPr>
              <w:ind w:firstLine="0"/>
            </w:pPr>
            <w:r>
              <w:t>Y_euler[:, 0] = Y0</w:t>
            </w:r>
          </w:p>
          <w:p w14:paraId="55005517" w14:textId="77777777" w:rsidR="00774B73" w:rsidRDefault="00774B73" w:rsidP="00774B73">
            <w:pPr>
              <w:ind w:firstLine="0"/>
            </w:pPr>
            <w:r>
              <w:t>Y_rk[:, 0] = Y0</w:t>
            </w:r>
          </w:p>
          <w:p w14:paraId="08CD37C3" w14:textId="77777777" w:rsidR="00774B73" w:rsidRDefault="00774B73" w:rsidP="00774B73">
            <w:pPr>
              <w:ind w:firstLine="0"/>
            </w:pPr>
          </w:p>
          <w:p w14:paraId="43E0F69A" w14:textId="77777777" w:rsidR="00774B73" w:rsidRDefault="00774B73" w:rsidP="00774B73">
            <w:pPr>
              <w:ind w:firstLine="0"/>
            </w:pPr>
            <w:r>
              <w:t># Integracijos metodų taikymas</w:t>
            </w:r>
          </w:p>
          <w:p w14:paraId="286145B8" w14:textId="77777777" w:rsidR="00774B73" w:rsidRDefault="00774B73" w:rsidP="00774B73">
            <w:pPr>
              <w:ind w:firstLine="0"/>
            </w:pPr>
            <w:r>
              <w:t>for i in range(NSteps - 1):</w:t>
            </w:r>
          </w:p>
          <w:p w14:paraId="36BC5A2B" w14:textId="77777777" w:rsidR="00774B73" w:rsidRDefault="00774B73" w:rsidP="00774B73">
            <w:pPr>
              <w:ind w:firstLine="0"/>
            </w:pPr>
            <w:r>
              <w:t xml:space="preserve">    Y_euler[:, i + 1] = Eulerio_Zingsnis(Y_euler[:, i], diferencialine_lygtis, t_eval[i], dt)</w:t>
            </w:r>
          </w:p>
          <w:p w14:paraId="72DBF18B" w14:textId="77777777" w:rsidR="00774B73" w:rsidRDefault="00774B73" w:rsidP="00774B73">
            <w:pPr>
              <w:ind w:firstLine="0"/>
            </w:pPr>
            <w:r>
              <w:t xml:space="preserve">    Y_rk[:, i + 1] = IV_RK(Y_rk[:, i], diferencialine_lygtis, t_eval[i], dt)</w:t>
            </w:r>
          </w:p>
          <w:p w14:paraId="7ACE5E19" w14:textId="77777777" w:rsidR="00774B73" w:rsidRDefault="00774B73" w:rsidP="00774B73">
            <w:pPr>
              <w:ind w:firstLine="0"/>
            </w:pPr>
          </w:p>
          <w:p w14:paraId="59FCE7FB" w14:textId="77777777" w:rsidR="00774B73" w:rsidRDefault="00774B73" w:rsidP="00774B73">
            <w:pPr>
              <w:ind w:firstLine="0"/>
            </w:pPr>
          </w:p>
          <w:p w14:paraId="565C6E9C" w14:textId="77777777" w:rsidR="00774B73" w:rsidRDefault="00774B73" w:rsidP="00774B73">
            <w:pPr>
              <w:ind w:firstLine="0"/>
            </w:pPr>
            <w:r>
              <w:t># Randame laiką, kada aukštis didžiausias</w:t>
            </w:r>
          </w:p>
          <w:p w14:paraId="330C3C20" w14:textId="77777777" w:rsidR="00774B73" w:rsidRDefault="00774B73" w:rsidP="00774B73">
            <w:pPr>
              <w:ind w:firstLine="0"/>
            </w:pPr>
            <w:r>
              <w:t>def rasti_didziausio_aukscio_laika(greiciai, laikai):</w:t>
            </w:r>
          </w:p>
          <w:p w14:paraId="776B6F37" w14:textId="77777777" w:rsidR="00774B73" w:rsidRDefault="00774B73" w:rsidP="00774B73">
            <w:pPr>
              <w:ind w:firstLine="0"/>
            </w:pPr>
            <w:r>
              <w:t xml:space="preserve">    didziausio_aukscio_indeksai = np.where(np.diff(np.sign(greiciai)))[0]</w:t>
            </w:r>
          </w:p>
          <w:p w14:paraId="6F9677C8" w14:textId="77777777" w:rsidR="00774B73" w:rsidRDefault="00774B73" w:rsidP="00774B73">
            <w:pPr>
              <w:ind w:firstLine="0"/>
            </w:pPr>
            <w:r>
              <w:t xml:space="preserve">    if len(didziausio_aukscio_indeksai) &gt; 0:</w:t>
            </w:r>
          </w:p>
          <w:p w14:paraId="7A7E1596" w14:textId="77777777" w:rsidR="00774B73" w:rsidRDefault="00774B73" w:rsidP="00774B73">
            <w:pPr>
              <w:ind w:firstLine="0"/>
            </w:pPr>
            <w:r>
              <w:t xml:space="preserve">        return laikai[didziausio_aukscio_indeksai[0]]</w:t>
            </w:r>
          </w:p>
          <w:p w14:paraId="520F04EA" w14:textId="77777777" w:rsidR="00774B73" w:rsidRDefault="00774B73" w:rsidP="00774B73">
            <w:pPr>
              <w:ind w:firstLine="0"/>
            </w:pPr>
            <w:r>
              <w:t xml:space="preserve">    else:</w:t>
            </w:r>
          </w:p>
          <w:p w14:paraId="253C74BA" w14:textId="77777777" w:rsidR="00774B73" w:rsidRDefault="00774B73" w:rsidP="00774B73">
            <w:pPr>
              <w:ind w:firstLine="0"/>
            </w:pPr>
            <w:r>
              <w:t xml:space="preserve">        return None</w:t>
            </w:r>
          </w:p>
          <w:p w14:paraId="1B56D6BE" w14:textId="77777777" w:rsidR="00774B73" w:rsidRDefault="00774B73" w:rsidP="00774B73">
            <w:pPr>
              <w:ind w:firstLine="0"/>
            </w:pPr>
          </w:p>
          <w:p w14:paraId="6D790253" w14:textId="77777777" w:rsidR="00774B73" w:rsidRDefault="00774B73" w:rsidP="00774B73">
            <w:pPr>
              <w:ind w:firstLine="0"/>
            </w:pPr>
            <w:r>
              <w:t># Taikome funkciją kiekvienam metodui</w:t>
            </w:r>
          </w:p>
          <w:p w14:paraId="565B190C" w14:textId="77777777" w:rsidR="00774B73" w:rsidRDefault="00774B73" w:rsidP="00774B73">
            <w:pPr>
              <w:ind w:firstLine="0"/>
            </w:pPr>
            <w:r>
              <w:t>m1_max_aukstis_laikas_euler = rasti_didziausio_aukscio_laika(Y_euler[0, :], t_eval)</w:t>
            </w:r>
          </w:p>
          <w:p w14:paraId="7FDCB49A" w14:textId="77777777" w:rsidR="00774B73" w:rsidRDefault="00774B73" w:rsidP="00774B73">
            <w:pPr>
              <w:ind w:firstLine="0"/>
            </w:pPr>
            <w:r>
              <w:t>m2_max_aukstis_laikas_euler = rasti_didziausio_aukscio_laika(Y_euler[1, :], t_eval)</w:t>
            </w:r>
          </w:p>
          <w:p w14:paraId="51097094" w14:textId="77777777" w:rsidR="00774B73" w:rsidRDefault="00774B73" w:rsidP="00774B73">
            <w:pPr>
              <w:ind w:firstLine="0"/>
            </w:pPr>
          </w:p>
          <w:p w14:paraId="7230C8B0" w14:textId="77777777" w:rsidR="00774B73" w:rsidRDefault="00774B73" w:rsidP="00774B73">
            <w:pPr>
              <w:ind w:firstLine="0"/>
            </w:pPr>
            <w:r>
              <w:t>print(f"Kūnas m1 (Euler) pasiekia max aukštį: {m1_max_aukstis_laikas_euler} s")</w:t>
            </w:r>
          </w:p>
          <w:p w14:paraId="548FE97E" w14:textId="77777777" w:rsidR="00774B73" w:rsidRDefault="00774B73" w:rsidP="00774B73">
            <w:pPr>
              <w:ind w:firstLine="0"/>
            </w:pPr>
            <w:r>
              <w:t>print(f"Kūnas m2 (Euler) pasiekia max aukštį: {m2_max_aukstis_laikas_euler} s")</w:t>
            </w:r>
          </w:p>
          <w:p w14:paraId="2FFD73CC" w14:textId="77777777" w:rsidR="00774B73" w:rsidRDefault="00774B73" w:rsidP="00774B73">
            <w:pPr>
              <w:ind w:firstLine="0"/>
            </w:pPr>
            <w:r>
              <w:t>m1_max_aukstis_laikas_rk = rasti_didziausio_aukscio_laika(Y_rk[0, :], t_eval)</w:t>
            </w:r>
          </w:p>
          <w:p w14:paraId="2950179A" w14:textId="77777777" w:rsidR="00774B73" w:rsidRDefault="00774B73" w:rsidP="00774B73">
            <w:pPr>
              <w:ind w:firstLine="0"/>
            </w:pPr>
            <w:r>
              <w:t>m2_max_aukstis_laikas_rk = rasti_didziausio_aukscio_laika(Y_rk[1, :], t_eval)</w:t>
            </w:r>
          </w:p>
          <w:p w14:paraId="00A63528" w14:textId="77777777" w:rsidR="00774B73" w:rsidRDefault="00774B73" w:rsidP="00774B73">
            <w:pPr>
              <w:ind w:firstLine="0"/>
            </w:pPr>
            <w:r>
              <w:t>print(f"Kūnas m1 (RK) pasiekia max aukštį: {m1_max_aukstis_laikas_rk} s")</w:t>
            </w:r>
          </w:p>
          <w:p w14:paraId="0351FA94" w14:textId="77777777" w:rsidR="00774B73" w:rsidRDefault="00774B73" w:rsidP="00774B73">
            <w:pPr>
              <w:ind w:firstLine="0"/>
            </w:pPr>
            <w:r>
              <w:t>print(f"Kūnas m2 (RK) pasiekia max aukštį: {m2_max_aukstis_laikas_rk} s")</w:t>
            </w:r>
          </w:p>
          <w:p w14:paraId="7B06B856" w14:textId="77777777" w:rsidR="00774B73" w:rsidRDefault="00774B73" w:rsidP="00774B73">
            <w:pPr>
              <w:ind w:firstLine="0"/>
            </w:pPr>
            <w:r>
              <w:t>m1_max_aukstis_laikas_solve_ivp = rasti_didziausio_aukscio_laika(sp_ivp_sprendinys.y[0, :], sp_ivp_sprendinys.t)</w:t>
            </w:r>
          </w:p>
          <w:p w14:paraId="4BDAA5E6" w14:textId="77777777" w:rsidR="00774B73" w:rsidRDefault="00774B73" w:rsidP="00774B73">
            <w:pPr>
              <w:ind w:firstLine="0"/>
            </w:pPr>
            <w:r>
              <w:lastRenderedPageBreak/>
              <w:t>m2_max_aukstis_laikas_solve_ivp = rasti_didziausio_aukscio_laika(sp_ivp_sprendinys.y[1, :], sp_ivp_sprendinys.t)</w:t>
            </w:r>
          </w:p>
          <w:p w14:paraId="1E1B5461" w14:textId="77777777" w:rsidR="00774B73" w:rsidRDefault="00774B73" w:rsidP="00774B73">
            <w:pPr>
              <w:ind w:firstLine="0"/>
            </w:pPr>
            <w:r>
              <w:t>print(f"Kūnas m1 (solve_ivp) pasiekia max aukštį: {m1_max_aukstis_laikas_solve_ivp} s")</w:t>
            </w:r>
          </w:p>
          <w:p w14:paraId="1980CF54" w14:textId="77777777" w:rsidR="00774B73" w:rsidRDefault="00774B73" w:rsidP="00774B73">
            <w:pPr>
              <w:ind w:firstLine="0"/>
            </w:pPr>
            <w:r>
              <w:t>print(f"Kūnas m2 (solve_ivp) pasiekia max aukštį: {m2_max_aukstis_laikas_solve_ivp} s")</w:t>
            </w:r>
          </w:p>
          <w:p w14:paraId="7D9E84EE" w14:textId="77777777" w:rsidR="00774B73" w:rsidRDefault="00774B73" w:rsidP="00774B73">
            <w:pPr>
              <w:ind w:firstLine="0"/>
            </w:pPr>
            <w:r>
              <w:t># Grafikų braižymas</w:t>
            </w:r>
          </w:p>
          <w:p w14:paraId="455EA03D" w14:textId="77777777" w:rsidR="00774B73" w:rsidRDefault="00774B73" w:rsidP="00774B73">
            <w:pPr>
              <w:ind w:firstLine="0"/>
            </w:pPr>
            <w:r>
              <w:t>plt.figure(figsize=(12, 10))</w:t>
            </w:r>
          </w:p>
          <w:p w14:paraId="5A360EB6" w14:textId="77777777" w:rsidR="00774B73" w:rsidRDefault="00774B73" w:rsidP="00774B73">
            <w:pPr>
              <w:ind w:firstLine="0"/>
            </w:pPr>
            <w:r>
              <w:t># Greičio grafikai</w:t>
            </w:r>
          </w:p>
          <w:p w14:paraId="66DF520D" w14:textId="77777777" w:rsidR="00774B73" w:rsidRDefault="00774B73" w:rsidP="00774B73">
            <w:pPr>
              <w:ind w:firstLine="0"/>
            </w:pPr>
            <w:r>
              <w:t>plt.subplot(2, 1, 1)</w:t>
            </w:r>
          </w:p>
          <w:p w14:paraId="205BB92E" w14:textId="77777777" w:rsidR="00774B73" w:rsidRDefault="00774B73" w:rsidP="00774B73">
            <w:pPr>
              <w:ind w:firstLine="0"/>
            </w:pPr>
            <w:r>
              <w:t>plt.plot(t_eval, Y_euler[0], label='Euler m1 greitis')</w:t>
            </w:r>
          </w:p>
          <w:p w14:paraId="79DBE83C" w14:textId="77777777" w:rsidR="00774B73" w:rsidRDefault="00774B73" w:rsidP="00774B73">
            <w:pPr>
              <w:ind w:firstLine="0"/>
            </w:pPr>
            <w:r>
              <w:t>plt.plot(t_eval, Y_euler[1], label='Euler m2 greitis')</w:t>
            </w:r>
          </w:p>
          <w:p w14:paraId="04692D6D" w14:textId="77777777" w:rsidR="00774B73" w:rsidRDefault="00774B73" w:rsidP="00774B73">
            <w:pPr>
              <w:ind w:firstLine="0"/>
            </w:pPr>
            <w:r>
              <w:t>plt.plot(sp_ivp_sprendinys.t, sp_ivp_sprendinys.y[0], label='solve_ivp m1 greitis')</w:t>
            </w:r>
          </w:p>
          <w:p w14:paraId="52006A2A" w14:textId="77777777" w:rsidR="00774B73" w:rsidRDefault="00774B73" w:rsidP="00774B73">
            <w:pPr>
              <w:ind w:firstLine="0"/>
            </w:pPr>
            <w:r>
              <w:t>plt.plot(sp_ivp_sprendinys.t, sp_ivp_sprendinys.y[1], label='solve_ivp m2 greitis')</w:t>
            </w:r>
          </w:p>
          <w:p w14:paraId="74F5B69B" w14:textId="77777777" w:rsidR="00774B73" w:rsidRDefault="00774B73" w:rsidP="00774B73">
            <w:pPr>
              <w:ind w:firstLine="0"/>
            </w:pPr>
            <w:r>
              <w:t>plt.plot(t_eval, Y_rk[0], label='RK m1 greitis')</w:t>
            </w:r>
          </w:p>
          <w:p w14:paraId="116B40FD" w14:textId="77777777" w:rsidR="00774B73" w:rsidRDefault="00774B73" w:rsidP="00774B73">
            <w:pPr>
              <w:ind w:firstLine="0"/>
            </w:pPr>
            <w:r>
              <w:t>plt.plot(t_eval, Y_rk[1], label='RK m2 greitis')</w:t>
            </w:r>
          </w:p>
          <w:p w14:paraId="5AA8D3F2" w14:textId="77777777" w:rsidR="00774B73" w:rsidRDefault="00774B73" w:rsidP="00774B73">
            <w:pPr>
              <w:ind w:firstLine="0"/>
            </w:pPr>
            <w:r>
              <w:t>plt.xlabel('Laikas (s)')</w:t>
            </w:r>
          </w:p>
          <w:p w14:paraId="19D7C0EF" w14:textId="77777777" w:rsidR="00774B73" w:rsidRDefault="00774B73" w:rsidP="00774B73">
            <w:pPr>
              <w:ind w:firstLine="0"/>
            </w:pPr>
            <w:r>
              <w:t>plt.ylabel('Greitis (m/s)')</w:t>
            </w:r>
          </w:p>
          <w:p w14:paraId="05115862" w14:textId="77777777" w:rsidR="00774B73" w:rsidRDefault="00774B73" w:rsidP="00774B73">
            <w:pPr>
              <w:ind w:firstLine="0"/>
            </w:pPr>
            <w:r>
              <w:t>plt.title('Objektų Greitis Laikui Bėgant')</w:t>
            </w:r>
          </w:p>
          <w:p w14:paraId="05786CFD" w14:textId="77777777" w:rsidR="00774B73" w:rsidRDefault="00774B73" w:rsidP="00774B73">
            <w:pPr>
              <w:ind w:firstLine="0"/>
            </w:pPr>
            <w:r>
              <w:t>plt.legend()</w:t>
            </w:r>
          </w:p>
          <w:p w14:paraId="77F9E107" w14:textId="77777777" w:rsidR="00774B73" w:rsidRDefault="00774B73" w:rsidP="00774B73">
            <w:pPr>
              <w:ind w:firstLine="0"/>
            </w:pPr>
            <w:r>
              <w:t># Aukščio grafikai</w:t>
            </w:r>
          </w:p>
          <w:p w14:paraId="483AAF72" w14:textId="77777777" w:rsidR="00774B73" w:rsidRDefault="00774B73" w:rsidP="00774B73">
            <w:pPr>
              <w:ind w:firstLine="0"/>
            </w:pPr>
            <w:r>
              <w:t>plt.subplot(2, 1, 2)</w:t>
            </w:r>
          </w:p>
          <w:p w14:paraId="0E698375" w14:textId="77777777" w:rsidR="00774B73" w:rsidRDefault="00774B73" w:rsidP="00774B73">
            <w:pPr>
              <w:ind w:firstLine="0"/>
            </w:pPr>
            <w:r>
              <w:t>plt.plot(t_eval, Y_euler[2], label='Euler m1 aukštis')</w:t>
            </w:r>
          </w:p>
          <w:p w14:paraId="00E4C738" w14:textId="77777777" w:rsidR="00774B73" w:rsidRDefault="00774B73" w:rsidP="00774B73">
            <w:pPr>
              <w:ind w:firstLine="0"/>
            </w:pPr>
            <w:r>
              <w:t>plt.plot(t_eval, Y_euler[3], label='Euler m2 aukštis')</w:t>
            </w:r>
          </w:p>
          <w:p w14:paraId="63BB6D28" w14:textId="77777777" w:rsidR="00774B73" w:rsidRDefault="00774B73" w:rsidP="00774B73">
            <w:pPr>
              <w:ind w:firstLine="0"/>
            </w:pPr>
            <w:r>
              <w:t>plt.plot(sp_ivp_sprendinys.t, sp_ivp_sprendinys.y[2], label='solve_ivp m1 aukštis')</w:t>
            </w:r>
          </w:p>
          <w:p w14:paraId="2857921E" w14:textId="77777777" w:rsidR="00774B73" w:rsidRDefault="00774B73" w:rsidP="00774B73">
            <w:pPr>
              <w:ind w:firstLine="0"/>
            </w:pPr>
            <w:r>
              <w:t>plt.plot(sp_ivp_sprendinys.t, sp_ivp_sprendinys.y[3], label='solve_ivp m2 aukštis')</w:t>
            </w:r>
          </w:p>
          <w:p w14:paraId="428D4E22" w14:textId="77777777" w:rsidR="00774B73" w:rsidRDefault="00774B73" w:rsidP="00774B73">
            <w:pPr>
              <w:ind w:firstLine="0"/>
            </w:pPr>
            <w:r>
              <w:t>plt.plot(t_eval, Y_rk[2], label='RK m1 aukštis')</w:t>
            </w:r>
          </w:p>
          <w:p w14:paraId="41FB41E6" w14:textId="77777777" w:rsidR="00774B73" w:rsidRDefault="00774B73" w:rsidP="00774B73">
            <w:pPr>
              <w:ind w:firstLine="0"/>
            </w:pPr>
            <w:r>
              <w:t>plt.plot(t_eval, Y_rk[3], label='RK m2 aukštis')</w:t>
            </w:r>
          </w:p>
          <w:p w14:paraId="5F1BDC56" w14:textId="77777777" w:rsidR="00774B73" w:rsidRDefault="00774B73" w:rsidP="00774B73">
            <w:pPr>
              <w:ind w:firstLine="0"/>
            </w:pPr>
            <w:r>
              <w:t>plt.xlabel('Laikas (s)')</w:t>
            </w:r>
          </w:p>
          <w:p w14:paraId="4AE0A988" w14:textId="77777777" w:rsidR="00774B73" w:rsidRDefault="00774B73" w:rsidP="00774B73">
            <w:pPr>
              <w:ind w:firstLine="0"/>
            </w:pPr>
            <w:r>
              <w:t>plt.ylabel('Aukštis (m)')</w:t>
            </w:r>
          </w:p>
          <w:p w14:paraId="27D49B87" w14:textId="77777777" w:rsidR="00774B73" w:rsidRDefault="00774B73" w:rsidP="00774B73">
            <w:pPr>
              <w:ind w:firstLine="0"/>
            </w:pPr>
            <w:r>
              <w:t>plt.title('Objektų Aukštis Laikui Bėgant')</w:t>
            </w:r>
          </w:p>
          <w:p w14:paraId="225F4AB5" w14:textId="77777777" w:rsidR="00774B73" w:rsidRDefault="00774B73" w:rsidP="00774B73">
            <w:pPr>
              <w:ind w:firstLine="0"/>
            </w:pPr>
            <w:r>
              <w:t>plt.legend()</w:t>
            </w:r>
          </w:p>
          <w:p w14:paraId="3CC1D23A" w14:textId="77777777" w:rsidR="00774B73" w:rsidRDefault="00774B73" w:rsidP="00774B73">
            <w:pPr>
              <w:ind w:firstLine="0"/>
            </w:pPr>
            <w:r>
              <w:t>plt.tight_layout()</w:t>
            </w:r>
          </w:p>
          <w:p w14:paraId="7311D961" w14:textId="72AAD80E" w:rsidR="00774B73" w:rsidRDefault="00774B73" w:rsidP="00774B73">
            <w:pPr>
              <w:ind w:firstLine="0"/>
            </w:pPr>
            <w:r>
              <w:t>plt.show()</w:t>
            </w:r>
          </w:p>
        </w:tc>
      </w:tr>
    </w:tbl>
    <w:p w14:paraId="7F74FC55" w14:textId="77777777" w:rsidR="00774B73" w:rsidRPr="00774B73" w:rsidRDefault="00774B73" w:rsidP="00774B73"/>
    <w:sectPr w:rsidR="00774B73" w:rsidRPr="00774B73" w:rsidSect="0062301A">
      <w:footerReference w:type="default" r:id="rId19"/>
      <w:footerReference w:type="first" r:id="rId20"/>
      <w:pgSz w:w="11906" w:h="16838"/>
      <w:pgMar w:top="851" w:right="567" w:bottom="851" w:left="1418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FBCC" w14:textId="77777777" w:rsidR="00151D48" w:rsidRDefault="00151D48">
      <w:r>
        <w:separator/>
      </w:r>
    </w:p>
  </w:endnote>
  <w:endnote w:type="continuationSeparator" w:id="0">
    <w:p w14:paraId="67D38515" w14:textId="77777777" w:rsidR="00151D48" w:rsidRDefault="0015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59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D2D8" w14:textId="70F10CE5" w:rsidR="0062301A" w:rsidRDefault="006230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9F937" w14:textId="77777777" w:rsidR="002B0239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E5C4" w14:textId="77777777" w:rsidR="001322A0" w:rsidRDefault="001322A0"/>
  <w:p w14:paraId="1F2D87AF" w14:textId="77777777" w:rsidR="001322A0" w:rsidRDefault="001322A0"/>
  <w:p w14:paraId="7730EBE9" w14:textId="77777777" w:rsidR="001322A0" w:rsidRDefault="001322A0"/>
  <w:p w14:paraId="7B12847E" w14:textId="77777777" w:rsidR="001322A0" w:rsidRDefault="001322A0"/>
  <w:p w14:paraId="7EEFD558" w14:textId="77777777" w:rsidR="001322A0" w:rsidRDefault="001322A0"/>
  <w:p w14:paraId="548A09F3" w14:textId="77777777" w:rsidR="001322A0" w:rsidRDefault="00CA347D"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C9BC" w14:textId="77777777" w:rsidR="00151D48" w:rsidRDefault="00151D48">
      <w:r>
        <w:separator/>
      </w:r>
    </w:p>
  </w:footnote>
  <w:footnote w:type="continuationSeparator" w:id="0">
    <w:p w14:paraId="309D4215" w14:textId="77777777" w:rsidR="00151D48" w:rsidRDefault="0015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3335"/>
        </w:tabs>
        <w:ind w:left="3335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946CB"/>
    <w:multiLevelType w:val="multilevel"/>
    <w:tmpl w:val="0F5C8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791927"/>
    <w:multiLevelType w:val="hybridMultilevel"/>
    <w:tmpl w:val="098A5EE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4" w15:restartNumberingAfterBreak="0">
    <w:nsid w:val="34502993"/>
    <w:multiLevelType w:val="multilevel"/>
    <w:tmpl w:val="42D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1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2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3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71A7190"/>
    <w:multiLevelType w:val="multilevel"/>
    <w:tmpl w:val="DB6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5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6" w15:restartNumberingAfterBreak="0">
    <w:nsid w:val="7B4D10EE"/>
    <w:multiLevelType w:val="multilevel"/>
    <w:tmpl w:val="4B6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485265">
    <w:abstractNumId w:val="39"/>
  </w:num>
  <w:num w:numId="2" w16cid:durableId="2039968818">
    <w:abstractNumId w:val="28"/>
  </w:num>
  <w:num w:numId="3" w16cid:durableId="1651321850">
    <w:abstractNumId w:val="38"/>
  </w:num>
  <w:num w:numId="4" w16cid:durableId="1790319115">
    <w:abstractNumId w:val="27"/>
  </w:num>
  <w:num w:numId="5" w16cid:durableId="946932878">
    <w:abstractNumId w:val="36"/>
  </w:num>
  <w:num w:numId="6" w16cid:durableId="2095200297">
    <w:abstractNumId w:val="43"/>
  </w:num>
  <w:num w:numId="7" w16cid:durableId="1998142928">
    <w:abstractNumId w:val="13"/>
  </w:num>
  <w:num w:numId="8" w16cid:durableId="550923575">
    <w:abstractNumId w:val="11"/>
  </w:num>
  <w:num w:numId="9" w16cid:durableId="877593548">
    <w:abstractNumId w:val="14"/>
  </w:num>
  <w:num w:numId="10" w16cid:durableId="1441683042">
    <w:abstractNumId w:val="33"/>
  </w:num>
  <w:num w:numId="11" w16cid:durableId="1606309477">
    <w:abstractNumId w:val="22"/>
  </w:num>
  <w:num w:numId="12" w16cid:durableId="1418789436">
    <w:abstractNumId w:val="30"/>
  </w:num>
  <w:num w:numId="13" w16cid:durableId="1018043928">
    <w:abstractNumId w:val="12"/>
  </w:num>
  <w:num w:numId="14" w16cid:durableId="2055034726">
    <w:abstractNumId w:val="32"/>
  </w:num>
  <w:num w:numId="15" w16cid:durableId="1837256974">
    <w:abstractNumId w:val="16"/>
  </w:num>
  <w:num w:numId="16" w16cid:durableId="660040664">
    <w:abstractNumId w:val="41"/>
  </w:num>
  <w:num w:numId="17" w16cid:durableId="1793210807">
    <w:abstractNumId w:val="17"/>
  </w:num>
  <w:num w:numId="18" w16cid:durableId="404686522">
    <w:abstractNumId w:val="14"/>
  </w:num>
  <w:num w:numId="19" w16cid:durableId="1622228103">
    <w:abstractNumId w:val="21"/>
  </w:num>
  <w:num w:numId="20" w16cid:durableId="773206175">
    <w:abstractNumId w:val="18"/>
  </w:num>
  <w:num w:numId="21" w16cid:durableId="862473919">
    <w:abstractNumId w:val="23"/>
  </w:num>
  <w:num w:numId="22" w16cid:durableId="1234776289">
    <w:abstractNumId w:val="44"/>
  </w:num>
  <w:num w:numId="23" w16cid:durableId="1990548922">
    <w:abstractNumId w:val="15"/>
  </w:num>
  <w:num w:numId="24" w16cid:durableId="1923291549">
    <w:abstractNumId w:val="34"/>
  </w:num>
  <w:num w:numId="25" w16cid:durableId="777943136">
    <w:abstractNumId w:val="37"/>
  </w:num>
  <w:num w:numId="26" w16cid:durableId="1912696397">
    <w:abstractNumId w:val="19"/>
  </w:num>
  <w:num w:numId="27" w16cid:durableId="160512597">
    <w:abstractNumId w:val="35"/>
  </w:num>
  <w:num w:numId="28" w16cid:durableId="978921682">
    <w:abstractNumId w:val="45"/>
  </w:num>
  <w:num w:numId="29" w16cid:durableId="71241551">
    <w:abstractNumId w:val="31"/>
  </w:num>
  <w:num w:numId="30" w16cid:durableId="1881473865">
    <w:abstractNumId w:val="29"/>
  </w:num>
  <w:num w:numId="31" w16cid:durableId="1228882350">
    <w:abstractNumId w:val="25"/>
  </w:num>
  <w:num w:numId="32" w16cid:durableId="1109936516">
    <w:abstractNumId w:val="26"/>
  </w:num>
  <w:num w:numId="33" w16cid:durableId="1252012875">
    <w:abstractNumId w:val="45"/>
  </w:num>
  <w:num w:numId="34" w16cid:durableId="105514859">
    <w:abstractNumId w:val="40"/>
  </w:num>
  <w:num w:numId="35" w16cid:durableId="15464044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94901676">
    <w:abstractNumId w:val="9"/>
  </w:num>
  <w:num w:numId="37" w16cid:durableId="1910846619">
    <w:abstractNumId w:val="7"/>
  </w:num>
  <w:num w:numId="38" w16cid:durableId="2119520950">
    <w:abstractNumId w:val="6"/>
  </w:num>
  <w:num w:numId="39" w16cid:durableId="917177542">
    <w:abstractNumId w:val="5"/>
  </w:num>
  <w:num w:numId="40" w16cid:durableId="1300185990">
    <w:abstractNumId w:val="4"/>
  </w:num>
  <w:num w:numId="41" w16cid:durableId="1817337692">
    <w:abstractNumId w:val="8"/>
  </w:num>
  <w:num w:numId="42" w16cid:durableId="28342997">
    <w:abstractNumId w:val="3"/>
  </w:num>
  <w:num w:numId="43" w16cid:durableId="766463309">
    <w:abstractNumId w:val="2"/>
  </w:num>
  <w:num w:numId="44" w16cid:durableId="1105685038">
    <w:abstractNumId w:val="1"/>
  </w:num>
  <w:num w:numId="45" w16cid:durableId="567226321">
    <w:abstractNumId w:val="0"/>
  </w:num>
  <w:num w:numId="46" w16cid:durableId="2069528350">
    <w:abstractNumId w:val="10"/>
  </w:num>
  <w:num w:numId="47" w16cid:durableId="2001227882">
    <w:abstractNumId w:val="42"/>
  </w:num>
  <w:num w:numId="48" w16cid:durableId="866912451">
    <w:abstractNumId w:val="46"/>
  </w:num>
  <w:num w:numId="49" w16cid:durableId="461121477">
    <w:abstractNumId w:val="24"/>
  </w:num>
  <w:num w:numId="50" w16cid:durableId="19699732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209C"/>
    <w:rsid w:val="0002339E"/>
    <w:rsid w:val="000360EC"/>
    <w:rsid w:val="00052178"/>
    <w:rsid w:val="0009081F"/>
    <w:rsid w:val="000C195D"/>
    <w:rsid w:val="000D7125"/>
    <w:rsid w:val="000F7E9F"/>
    <w:rsid w:val="000F7F7F"/>
    <w:rsid w:val="00100F55"/>
    <w:rsid w:val="00111C20"/>
    <w:rsid w:val="001164B5"/>
    <w:rsid w:val="001322A0"/>
    <w:rsid w:val="00140BF3"/>
    <w:rsid w:val="00151D48"/>
    <w:rsid w:val="0015714D"/>
    <w:rsid w:val="0016215D"/>
    <w:rsid w:val="00173CAA"/>
    <w:rsid w:val="001809A4"/>
    <w:rsid w:val="0019003D"/>
    <w:rsid w:val="00195029"/>
    <w:rsid w:val="001C6003"/>
    <w:rsid w:val="001D4E44"/>
    <w:rsid w:val="001E733B"/>
    <w:rsid w:val="001E78C7"/>
    <w:rsid w:val="001F0046"/>
    <w:rsid w:val="001F53B6"/>
    <w:rsid w:val="00214B29"/>
    <w:rsid w:val="00223B27"/>
    <w:rsid w:val="00226BE9"/>
    <w:rsid w:val="00260F87"/>
    <w:rsid w:val="0026528E"/>
    <w:rsid w:val="00291C8F"/>
    <w:rsid w:val="002949A3"/>
    <w:rsid w:val="00297AE4"/>
    <w:rsid w:val="002B0239"/>
    <w:rsid w:val="002C56BD"/>
    <w:rsid w:val="002E3EF8"/>
    <w:rsid w:val="00322B4F"/>
    <w:rsid w:val="003240FD"/>
    <w:rsid w:val="00325326"/>
    <w:rsid w:val="0035110B"/>
    <w:rsid w:val="0035586F"/>
    <w:rsid w:val="00360CC6"/>
    <w:rsid w:val="00363623"/>
    <w:rsid w:val="003768BC"/>
    <w:rsid w:val="003826EB"/>
    <w:rsid w:val="003C1B7E"/>
    <w:rsid w:val="003C2DC4"/>
    <w:rsid w:val="003C6780"/>
    <w:rsid w:val="003C7EA9"/>
    <w:rsid w:val="003D785A"/>
    <w:rsid w:val="003F1D21"/>
    <w:rsid w:val="003F2C84"/>
    <w:rsid w:val="003F5D18"/>
    <w:rsid w:val="003F5F13"/>
    <w:rsid w:val="00404E84"/>
    <w:rsid w:val="00415D80"/>
    <w:rsid w:val="00421252"/>
    <w:rsid w:val="004518E4"/>
    <w:rsid w:val="004771C9"/>
    <w:rsid w:val="004965DE"/>
    <w:rsid w:val="004A6A01"/>
    <w:rsid w:val="004B330C"/>
    <w:rsid w:val="004B4C30"/>
    <w:rsid w:val="004C3D88"/>
    <w:rsid w:val="004E181F"/>
    <w:rsid w:val="00513867"/>
    <w:rsid w:val="0052026C"/>
    <w:rsid w:val="005259DD"/>
    <w:rsid w:val="00531F74"/>
    <w:rsid w:val="00543F67"/>
    <w:rsid w:val="00567E11"/>
    <w:rsid w:val="005922DA"/>
    <w:rsid w:val="005A66F7"/>
    <w:rsid w:val="005B13B5"/>
    <w:rsid w:val="005B5342"/>
    <w:rsid w:val="005C73ED"/>
    <w:rsid w:val="005F283E"/>
    <w:rsid w:val="005F3153"/>
    <w:rsid w:val="0061399B"/>
    <w:rsid w:val="0062301A"/>
    <w:rsid w:val="00627A40"/>
    <w:rsid w:val="00635E64"/>
    <w:rsid w:val="006555E7"/>
    <w:rsid w:val="006B4DA0"/>
    <w:rsid w:val="006C09D0"/>
    <w:rsid w:val="006C3E6D"/>
    <w:rsid w:val="006F141F"/>
    <w:rsid w:val="007016E8"/>
    <w:rsid w:val="00703F1F"/>
    <w:rsid w:val="0070668B"/>
    <w:rsid w:val="00711EEC"/>
    <w:rsid w:val="00716769"/>
    <w:rsid w:val="0071773B"/>
    <w:rsid w:val="007321D0"/>
    <w:rsid w:val="00745D4A"/>
    <w:rsid w:val="00774B73"/>
    <w:rsid w:val="007E6559"/>
    <w:rsid w:val="007F39F5"/>
    <w:rsid w:val="007F3AFD"/>
    <w:rsid w:val="00803DB6"/>
    <w:rsid w:val="00806D9A"/>
    <w:rsid w:val="00816B92"/>
    <w:rsid w:val="00824E6B"/>
    <w:rsid w:val="00844988"/>
    <w:rsid w:val="008A502E"/>
    <w:rsid w:val="008D3026"/>
    <w:rsid w:val="008E2762"/>
    <w:rsid w:val="008E4C03"/>
    <w:rsid w:val="008F2174"/>
    <w:rsid w:val="00910201"/>
    <w:rsid w:val="009103C4"/>
    <w:rsid w:val="00920809"/>
    <w:rsid w:val="00932992"/>
    <w:rsid w:val="00933673"/>
    <w:rsid w:val="00935F36"/>
    <w:rsid w:val="00953893"/>
    <w:rsid w:val="00963BEA"/>
    <w:rsid w:val="00965287"/>
    <w:rsid w:val="009659CD"/>
    <w:rsid w:val="0096724E"/>
    <w:rsid w:val="00982FDE"/>
    <w:rsid w:val="0098431C"/>
    <w:rsid w:val="00990D35"/>
    <w:rsid w:val="009C0211"/>
    <w:rsid w:val="009D09D8"/>
    <w:rsid w:val="009E0710"/>
    <w:rsid w:val="00A049DD"/>
    <w:rsid w:val="00A262C1"/>
    <w:rsid w:val="00A671E3"/>
    <w:rsid w:val="00A6795E"/>
    <w:rsid w:val="00AA2789"/>
    <w:rsid w:val="00AA2D3A"/>
    <w:rsid w:val="00AB26BB"/>
    <w:rsid w:val="00AB7416"/>
    <w:rsid w:val="00AE0E37"/>
    <w:rsid w:val="00AE7730"/>
    <w:rsid w:val="00AE7C8B"/>
    <w:rsid w:val="00B10415"/>
    <w:rsid w:val="00B128B6"/>
    <w:rsid w:val="00B2375F"/>
    <w:rsid w:val="00B4162B"/>
    <w:rsid w:val="00B57858"/>
    <w:rsid w:val="00B63D0F"/>
    <w:rsid w:val="00B64A16"/>
    <w:rsid w:val="00B871EA"/>
    <w:rsid w:val="00B93D28"/>
    <w:rsid w:val="00BA4DB8"/>
    <w:rsid w:val="00BE3615"/>
    <w:rsid w:val="00BE7267"/>
    <w:rsid w:val="00C25271"/>
    <w:rsid w:val="00C252B3"/>
    <w:rsid w:val="00C274E2"/>
    <w:rsid w:val="00C35E4B"/>
    <w:rsid w:val="00C43AC9"/>
    <w:rsid w:val="00C450FE"/>
    <w:rsid w:val="00C56FE9"/>
    <w:rsid w:val="00C73038"/>
    <w:rsid w:val="00C802E3"/>
    <w:rsid w:val="00C87140"/>
    <w:rsid w:val="00C92248"/>
    <w:rsid w:val="00CA034F"/>
    <w:rsid w:val="00CA347D"/>
    <w:rsid w:val="00CA387A"/>
    <w:rsid w:val="00CA3B96"/>
    <w:rsid w:val="00CD083D"/>
    <w:rsid w:val="00CD283B"/>
    <w:rsid w:val="00CD58DB"/>
    <w:rsid w:val="00CD77AD"/>
    <w:rsid w:val="00D006D3"/>
    <w:rsid w:val="00D10218"/>
    <w:rsid w:val="00D10655"/>
    <w:rsid w:val="00D253F8"/>
    <w:rsid w:val="00D45C15"/>
    <w:rsid w:val="00D52156"/>
    <w:rsid w:val="00D560C9"/>
    <w:rsid w:val="00D71649"/>
    <w:rsid w:val="00D91097"/>
    <w:rsid w:val="00D91DD1"/>
    <w:rsid w:val="00DB6F2C"/>
    <w:rsid w:val="00DE5E98"/>
    <w:rsid w:val="00E03A86"/>
    <w:rsid w:val="00E22860"/>
    <w:rsid w:val="00E352C0"/>
    <w:rsid w:val="00E55394"/>
    <w:rsid w:val="00E64418"/>
    <w:rsid w:val="00E72412"/>
    <w:rsid w:val="00E768B1"/>
    <w:rsid w:val="00E9168F"/>
    <w:rsid w:val="00E928AC"/>
    <w:rsid w:val="00EA74D8"/>
    <w:rsid w:val="00EA7E22"/>
    <w:rsid w:val="00EB5168"/>
    <w:rsid w:val="00EB7BF7"/>
    <w:rsid w:val="00EC0649"/>
    <w:rsid w:val="00EC43F4"/>
    <w:rsid w:val="00F01203"/>
    <w:rsid w:val="00F16C66"/>
    <w:rsid w:val="00F32903"/>
    <w:rsid w:val="00F45991"/>
    <w:rsid w:val="00F7101F"/>
    <w:rsid w:val="00F72C2B"/>
    <w:rsid w:val="00FD1638"/>
    <w:rsid w:val="00FD4A9B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43B85"/>
  <w15:docId w15:val="{90A81378-A601-4A08-A300-2D2D25D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C20"/>
    <w:pPr>
      <w:keepNext/>
      <w:numPr>
        <w:ilvl w:val="1"/>
        <w:numId w:val="33"/>
      </w:numPr>
      <w:spacing w:before="240" w:after="60"/>
      <w:ind w:left="566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283B"/>
    <w:pPr>
      <w:keepNext/>
      <w:numPr>
        <w:ilvl w:val="2"/>
        <w:numId w:val="33"/>
      </w:numPr>
      <w:spacing w:before="240" w:after="60"/>
      <w:ind w:left="708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111C20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locked/>
    <w:rsid w:val="00A2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CD283B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5A66F7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35110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3D785A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78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128B6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D9109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E3615"/>
    <w:pPr>
      <w:ind w:firstLine="720"/>
      <w:jc w:val="both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116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Mildaras Karvelis</cp:lastModifiedBy>
  <cp:revision>8</cp:revision>
  <cp:lastPrinted>2023-12-22T09:40:00Z</cp:lastPrinted>
  <dcterms:created xsi:type="dcterms:W3CDTF">2023-12-14T18:29:00Z</dcterms:created>
  <dcterms:modified xsi:type="dcterms:W3CDTF">2023-12-22T11:04:00Z</dcterms:modified>
  <cp:contentStatus/>
</cp:coreProperties>
</file>