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55EEE0C8" w:rsidR="004C3D88" w:rsidRPr="00844988" w:rsidRDefault="004B330C" w:rsidP="004771C9">
      <w:pPr>
        <w:pStyle w:val="Ataskaitospavadinimas"/>
      </w:pPr>
      <w:r>
        <w:t>Skaitiniai metodai ir algoritmai</w:t>
      </w:r>
      <w:r w:rsidR="001F53B6">
        <w:t xml:space="preserve"> </w:t>
      </w:r>
      <w:r w:rsidR="00CD083D">
        <w:t>(</w:t>
      </w:r>
      <w:r w:rsidR="00111C20" w:rsidRPr="00111C20">
        <w:t>P1</w:t>
      </w:r>
      <w:r>
        <w:t>7</w:t>
      </w:r>
      <w:r w:rsidR="00111C20" w:rsidRPr="00111C20">
        <w:t>0B1</w:t>
      </w:r>
      <w:r>
        <w:t>15</w:t>
      </w:r>
      <w:r w:rsidR="00CD083D">
        <w:t>)</w:t>
      </w:r>
    </w:p>
    <w:p w14:paraId="41FF69D8" w14:textId="1302D500" w:rsidR="00D560C9" w:rsidRPr="00844988" w:rsidRDefault="00111C20" w:rsidP="004771C9">
      <w:pPr>
        <w:pStyle w:val="Ataskaita"/>
      </w:pPr>
      <w:r>
        <w:t>Laboratorinių darbų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335213BE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EC43F4">
        <w:rPr>
          <w:noProof/>
        </w:rPr>
        <w:t>2023 m. spalio 26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394914EB" w:rsidR="00D560C9" w:rsidRPr="0052026C" w:rsidRDefault="004771C9" w:rsidP="00EB5168">
      <w:pPr>
        <w:pStyle w:val="Autorius"/>
      </w:pPr>
      <w:r>
        <w:tab/>
      </w:r>
      <w:r w:rsidR="004B330C">
        <w:t>Prof</w:t>
      </w:r>
      <w:r w:rsidR="00111C20" w:rsidRPr="00111C20">
        <w:t xml:space="preserve">. </w:t>
      </w:r>
      <w:r w:rsidR="004B330C">
        <w:t>Barauskas Rimantas</w:t>
      </w:r>
    </w:p>
    <w:p w14:paraId="66FDFFDB" w14:textId="77777777" w:rsidR="00CD58DB" w:rsidRPr="00844988" w:rsidRDefault="00CD58DB" w:rsidP="004771C9">
      <w:pPr>
        <w:pStyle w:val="Vireliouraai"/>
      </w:pPr>
    </w:p>
    <w:p w14:paraId="394D68A0" w14:textId="77777777" w:rsidR="00D560C9" w:rsidRPr="00844988" w:rsidRDefault="00D560C9" w:rsidP="004771C9">
      <w:pPr>
        <w:pStyle w:val="Vireliouraai"/>
      </w:pPr>
    </w:p>
    <w:p w14:paraId="69B38376" w14:textId="77777777" w:rsidR="00D560C9" w:rsidRPr="00844988" w:rsidRDefault="00D560C9" w:rsidP="004771C9">
      <w:pPr>
        <w:pStyle w:val="Vireliouraai"/>
      </w:pPr>
    </w:p>
    <w:p w14:paraId="26C72EB2" w14:textId="77777777" w:rsidR="00CD58DB" w:rsidRDefault="00CD58DB" w:rsidP="004771C9">
      <w:pPr>
        <w:pStyle w:val="Vireliouraai"/>
      </w:pPr>
    </w:p>
    <w:p w14:paraId="42571A90" w14:textId="2FDAEDE5" w:rsidR="00CD58DB" w:rsidRPr="0062301A" w:rsidRDefault="0062301A" w:rsidP="0062301A">
      <w:pPr>
        <w:pStyle w:val="Vireliouraai"/>
        <w:ind w:firstLine="0"/>
        <w:rPr>
          <w:lang w:val="en-US"/>
        </w:rPr>
      </w:pPr>
      <w:r w:rsidRPr="00844988">
        <w:t>KAUNAS 20</w:t>
      </w:r>
      <w:r>
        <w:rPr>
          <w:lang w:val="en-US"/>
        </w:rPr>
        <w:t>23</w:t>
      </w:r>
    </w:p>
    <w:p w14:paraId="10E780DD" w14:textId="77777777" w:rsidR="0052026C" w:rsidRDefault="0052026C" w:rsidP="00EC43F4">
      <w:pPr>
        <w:pStyle w:val="Heading4"/>
        <w:jc w:val="left"/>
      </w:pPr>
      <w:r>
        <w:br w:type="page"/>
      </w:r>
      <w:r w:rsidR="00D560C9" w:rsidRPr="00844988">
        <w:lastRenderedPageBreak/>
        <w:t>TURINYS</w:t>
      </w:r>
    </w:p>
    <w:p w14:paraId="76CDBADF" w14:textId="77777777" w:rsidR="00D560C9" w:rsidRDefault="00D560C9" w:rsidP="0052026C"/>
    <w:p w14:paraId="4EE4D2E5" w14:textId="2A143922" w:rsidR="00EC43F4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EC43F4">
        <w:rPr>
          <w:noProof/>
        </w:rPr>
        <w:t>1.</w:t>
      </w:r>
      <w:r w:rsidR="00EC43F4"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="00EC43F4">
        <w:rPr>
          <w:noProof/>
        </w:rPr>
        <w:t>Netiesinių lygčių sprendimas</w:t>
      </w:r>
      <w:r w:rsidR="00EC43F4">
        <w:rPr>
          <w:noProof/>
        </w:rPr>
        <w:tab/>
      </w:r>
      <w:r w:rsidR="00EC43F4">
        <w:rPr>
          <w:noProof/>
        </w:rPr>
        <w:fldChar w:fldCharType="begin"/>
      </w:r>
      <w:r w:rsidR="00EC43F4">
        <w:rPr>
          <w:noProof/>
        </w:rPr>
        <w:instrText xml:space="preserve"> PAGEREF _Toc149241539 \h </w:instrText>
      </w:r>
      <w:r w:rsidR="00EC43F4">
        <w:rPr>
          <w:noProof/>
        </w:rPr>
      </w:r>
      <w:r w:rsidR="00EC43F4">
        <w:rPr>
          <w:noProof/>
        </w:rPr>
        <w:fldChar w:fldCharType="separate"/>
      </w:r>
      <w:r w:rsidR="00EC43F4">
        <w:rPr>
          <w:noProof/>
        </w:rPr>
        <w:t>3</w:t>
      </w:r>
      <w:r w:rsidR="00EC43F4">
        <w:rPr>
          <w:noProof/>
        </w:rPr>
        <w:fldChar w:fldCharType="end"/>
      </w:r>
    </w:p>
    <w:p w14:paraId="3B7B77F4" w14:textId="180AE507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f(x) daugianario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5A08A" w14:textId="4469AD9A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g(x) daugianario grafiškas vaizdavimas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C79E3" w14:textId="1D4B4559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kodo fragmentai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CFCAA" w14:textId="5D9F8D44" w:rsidR="00EC43F4" w:rsidRDefault="00EC43F4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Šaknų atskyrimas skenavimo metodu.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B5E1B2" w14:textId="6209D2BF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f(x) ir g(x) grafikai ir intervalai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A03EA2" w14:textId="0D31E7D3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kodo fragmentai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8FA5F1" w14:textId="1E134A01" w:rsidR="00EC43F4" w:rsidRDefault="00EC43F4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 xml:space="preserve">Šaknų tikslinimas skenavimo, </w:t>
      </w:r>
      <w:r w:rsidRPr="008D67C6">
        <w:rPr>
          <w:strike/>
          <w:noProof/>
        </w:rPr>
        <w:t>pusiaukirtos</w:t>
      </w:r>
      <w:r>
        <w:rPr>
          <w:noProof/>
        </w:rPr>
        <w:t>, Kvazi-Niutono (kirstinių) metodais.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DDE745" w14:textId="68FA2B95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f(x) daugianaris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FDF7F0" w14:textId="68BFD37B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g(x) funkcija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1DA307" w14:textId="661E6781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kodo fragmentai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043284" w14:textId="3687D533" w:rsidR="00EC43F4" w:rsidRDefault="00EC43F4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2 dalis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12A5CF" w14:textId="7FF42D25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g(x) ir TE tarpiniai grafikai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6F9DFC" w14:textId="000164DE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g(x) ir TE grafikai su reikalaujančiu tikslumu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60CB7B3" w14:textId="6E6F7C9A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TE analitinė išraiška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0EFF7C3" w14:textId="585CF905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Sprendinai su skirtingu TE nari</w:t>
      </w:r>
      <w:r>
        <w:rPr>
          <w:noProof/>
        </w:rPr>
        <w:t>ų skaičiumi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00D45A" w14:textId="3FA3F493" w:rsidR="00EC43F4" w:rsidRDefault="00EC43F4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8D67C6">
        <w:rPr>
          <w:noProof/>
          <w:lang w:val="en-US"/>
        </w:rPr>
        <w:t>4.5.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Pr="008D67C6">
        <w:rPr>
          <w:noProof/>
          <w:lang w:val="en-US"/>
        </w:rPr>
        <w:t>Programos kodo fragmentai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_Toc149241555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CE004AF" w14:textId="17DF3260" w:rsidR="00D560C9" w:rsidRPr="0015714D" w:rsidRDefault="00D560C9" w:rsidP="00EA7E22">
      <w:pPr>
        <w:ind w:firstLine="0"/>
      </w:pPr>
      <w:r w:rsidRPr="00EB5168">
        <w:fldChar w:fldCharType="end"/>
      </w:r>
    </w:p>
    <w:p w14:paraId="7B637EE6" w14:textId="18630053" w:rsidR="00E72412" w:rsidRDefault="00A262C1" w:rsidP="004B330C">
      <w:pPr>
        <w:pStyle w:val="Heading1"/>
      </w:pPr>
      <w:r>
        <w:br w:type="page"/>
      </w:r>
      <w:bookmarkStart w:id="0" w:name="_Toc149241539"/>
      <w:r w:rsidR="004B330C" w:rsidRPr="004B330C"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5E39F80B" wp14:editId="321A5130">
            <wp:simplePos x="0" y="0"/>
            <wp:positionH relativeFrom="column">
              <wp:posOffset>-194310</wp:posOffset>
            </wp:positionH>
            <wp:positionV relativeFrom="paragraph">
              <wp:posOffset>396875</wp:posOffset>
            </wp:positionV>
            <wp:extent cx="6299835" cy="1028700"/>
            <wp:effectExtent l="0" t="0" r="5715" b="0"/>
            <wp:wrapSquare wrapText="bothSides"/>
            <wp:docPr id="1393113340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3340" name="Picture 1" descr="A white rectangular object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30C" w:rsidRPr="004B330C">
        <w:t>Netiesinių lygčių sprendimas</w:t>
      </w:r>
      <w:bookmarkEnd w:id="0"/>
    </w:p>
    <w:p w14:paraId="472D31A3" w14:textId="7DF215BF" w:rsidR="004B330C" w:rsidRPr="004B330C" w:rsidRDefault="004B330C" w:rsidP="004B330C">
      <w:r>
        <w:t>Sprendimo metodai: Pusiaukirtos ir Kvazi-Niutono (kirstinių)</w:t>
      </w:r>
    </w:p>
    <w:p w14:paraId="5C9F2657" w14:textId="1AC7793E" w:rsidR="004B330C" w:rsidRPr="004B330C" w:rsidRDefault="004B330C" w:rsidP="004B330C"/>
    <w:p w14:paraId="7183432B" w14:textId="47499D54" w:rsidR="004B330C" w:rsidRDefault="00806D9A" w:rsidP="00806D9A">
      <w:pPr>
        <w:pStyle w:val="Heading2"/>
      </w:pPr>
      <w:bookmarkStart w:id="1" w:name="_Toc14924154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8035" wp14:editId="0A6BB815">
                <wp:simplePos x="0" y="0"/>
                <wp:positionH relativeFrom="column">
                  <wp:posOffset>-191135</wp:posOffset>
                </wp:positionH>
                <wp:positionV relativeFrom="paragraph">
                  <wp:posOffset>5339080</wp:posOffset>
                </wp:positionV>
                <wp:extent cx="6249035" cy="635"/>
                <wp:effectExtent l="0" t="0" r="0" b="0"/>
                <wp:wrapSquare wrapText="bothSides"/>
                <wp:docPr id="2011186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CA74E" w14:textId="7D64682D" w:rsidR="00806D9A" w:rsidRPr="00012374" w:rsidRDefault="00806D9A" w:rsidP="00806D9A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EC43F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pav. Daugianario tikslus  įvertis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980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05pt;margin-top:420.4pt;width:492.0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iaFQIAADgEAAAOAAAAZHJzL2Uyb0RvYy54bWysU8GO0zAQvSPxD5bvNG2Bio2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" stroked="f">
                <v:textbox style="mso-fit-shape-to-text:t" inset="0,0,0,0">
                  <w:txbxContent>
                    <w:p w14:paraId="53ECA74E" w14:textId="7D64682D" w:rsidR="00806D9A" w:rsidRPr="00012374" w:rsidRDefault="00806D9A" w:rsidP="00806D9A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bCs/>
                          <w:color w:val="auto"/>
                          <w:sz w:val="24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EC43F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pav. Daugianario tikslus  įvertis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D9A">
        <w:rPr>
          <w:noProof/>
        </w:rPr>
        <w:drawing>
          <wp:anchor distT="0" distB="0" distL="114300" distR="114300" simplePos="0" relativeHeight="251657216" behindDoc="0" locked="0" layoutInCell="1" allowOverlap="1" wp14:anchorId="1A3FAC4B" wp14:editId="28561B8D">
            <wp:simplePos x="0" y="0"/>
            <wp:positionH relativeFrom="column">
              <wp:posOffset>-191135</wp:posOffset>
            </wp:positionH>
            <wp:positionV relativeFrom="paragraph">
              <wp:posOffset>509270</wp:posOffset>
            </wp:positionV>
            <wp:extent cx="6249272" cy="4772691"/>
            <wp:effectExtent l="0" t="0" r="0" b="8890"/>
            <wp:wrapSquare wrapText="bothSides"/>
            <wp:docPr id="352012259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12259" name="Picture 1" descr="A graph on a gri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30C">
        <w:t>f(x) daugianario sprendimas</w:t>
      </w:r>
      <w:bookmarkEnd w:id="1"/>
    </w:p>
    <w:p w14:paraId="32EAB91F" w14:textId="2DDE730B" w:rsidR="00806D9A" w:rsidRDefault="00806D9A">
      <w:pPr>
        <w:ind w:firstLine="0"/>
        <w:jc w:val="left"/>
      </w:pPr>
      <w:r>
        <w:br w:type="page"/>
      </w:r>
    </w:p>
    <w:p w14:paraId="1DE22DA3" w14:textId="77777777" w:rsidR="000360EC" w:rsidRDefault="000360EC" w:rsidP="00806D9A"/>
    <w:p w14:paraId="0BDA80F3" w14:textId="77777777" w:rsidR="000360EC" w:rsidRPr="00806D9A" w:rsidRDefault="00806D9A" w:rsidP="00806D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21D0B" wp14:editId="4890BDAD">
                <wp:simplePos x="0" y="0"/>
                <wp:positionH relativeFrom="column">
                  <wp:posOffset>-118110</wp:posOffset>
                </wp:positionH>
                <wp:positionV relativeFrom="paragraph">
                  <wp:posOffset>3181985</wp:posOffset>
                </wp:positionV>
                <wp:extent cx="6299835" cy="635"/>
                <wp:effectExtent l="0" t="0" r="0" b="0"/>
                <wp:wrapSquare wrapText="bothSides"/>
                <wp:docPr id="10789317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7E737" w14:textId="2A5AC7C9" w:rsidR="00806D9A" w:rsidRPr="00A7166F" w:rsidRDefault="00806D9A" w:rsidP="00806D9A">
                            <w:pPr>
                              <w:pStyle w:val="Caption"/>
                              <w:jc w:val="center"/>
                              <w:rPr>
                                <w:szCs w:val="20"/>
                              </w:rPr>
                            </w:pPr>
                            <w:fldSimple w:instr=" SEQ pav. \* ARABIC ">
                              <w:r w:rsidR="00EC43F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pav. </w:t>
                            </w:r>
                            <w:r>
                              <w:t>Daugianario grubaus įverčio grafikas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21D0B" id="_x0000_s1027" type="#_x0000_t202" style="position:absolute;left:0;text-align:left;margin-left:-9.3pt;margin-top:250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" stroked="f">
                <v:textbox style="mso-fit-shape-to-text:t" inset="0,0,0,0">
                  <w:txbxContent>
                    <w:p w14:paraId="07A7E737" w14:textId="2A5AC7C9" w:rsidR="00806D9A" w:rsidRPr="00A7166F" w:rsidRDefault="00806D9A" w:rsidP="00806D9A">
                      <w:pPr>
                        <w:pStyle w:val="Caption"/>
                        <w:jc w:val="center"/>
                        <w:rPr>
                          <w:szCs w:val="20"/>
                        </w:rPr>
                      </w:pPr>
                      <w:fldSimple w:instr=" SEQ pav. \* ARABIC ">
                        <w:r w:rsidR="00EC43F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pav. </w:t>
                      </w:r>
                      <w:r>
                        <w:t>Daugianario grubaus įverčio grafikas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D9A">
        <w:rPr>
          <w:noProof/>
        </w:rPr>
        <w:drawing>
          <wp:anchor distT="0" distB="0" distL="114300" distR="114300" simplePos="0" relativeHeight="251661312" behindDoc="0" locked="0" layoutInCell="1" allowOverlap="1" wp14:anchorId="170B5215" wp14:editId="6181B885">
            <wp:simplePos x="0" y="0"/>
            <wp:positionH relativeFrom="column">
              <wp:posOffset>-118110</wp:posOffset>
            </wp:positionH>
            <wp:positionV relativeFrom="paragraph">
              <wp:posOffset>-106045</wp:posOffset>
            </wp:positionV>
            <wp:extent cx="6299835" cy="3230880"/>
            <wp:effectExtent l="0" t="0" r="5715" b="7620"/>
            <wp:wrapSquare wrapText="bothSides"/>
            <wp:docPr id="3355740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74048" name="Picture 1" descr="A graph with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067"/>
      </w:tblGrid>
      <w:tr w:rsidR="000360EC" w14:paraId="2D9DE4E8" w14:textId="77777777" w:rsidTr="000360EC">
        <w:tc>
          <w:tcPr>
            <w:tcW w:w="5070" w:type="dxa"/>
          </w:tcPr>
          <w:p w14:paraId="1A935872" w14:textId="79CBCFA8" w:rsidR="000360EC" w:rsidRDefault="000360EC" w:rsidP="00806D9A">
            <w:pPr>
              <w:ind w:firstLine="0"/>
            </w:pPr>
            <w:r w:rsidRPr="000360EC">
              <w:t>Grubus lygties f(x) = 0 šaknų intervalo įvertis</w:t>
            </w:r>
          </w:p>
        </w:tc>
        <w:tc>
          <w:tcPr>
            <w:tcW w:w="5067" w:type="dxa"/>
          </w:tcPr>
          <w:p w14:paraId="21B4BC06" w14:textId="26222DA2" w:rsidR="000360EC" w:rsidRDefault="000360EC" w:rsidP="00806D9A">
            <w:pPr>
              <w:ind w:firstLine="0"/>
            </w:pPr>
            <w:r>
              <w:t>[</w:t>
            </w:r>
            <w:r w:rsidRPr="000360EC">
              <w:t xml:space="preserve">-6.999999999999999 </w:t>
            </w:r>
            <w:r>
              <w:t>;</w:t>
            </w:r>
            <w:r w:rsidRPr="000360EC">
              <w:t xml:space="preserve">  6.999999999999999</w:t>
            </w:r>
            <w:r>
              <w:t>]</w:t>
            </w:r>
          </w:p>
        </w:tc>
      </w:tr>
      <w:tr w:rsidR="000360EC" w14:paraId="1E2AD5DB" w14:textId="77777777" w:rsidTr="000360EC">
        <w:tc>
          <w:tcPr>
            <w:tcW w:w="5070" w:type="dxa"/>
          </w:tcPr>
          <w:p w14:paraId="1D637100" w14:textId="2B520051" w:rsidR="000360EC" w:rsidRDefault="000360EC" w:rsidP="00806D9A">
            <w:pPr>
              <w:ind w:firstLine="0"/>
            </w:pPr>
            <w:r>
              <w:rPr>
                <w:color w:val="000000" w:themeColor="text1"/>
                <w:sz w:val="24"/>
                <w:szCs w:val="24"/>
              </w:rPr>
              <w:t>Tikslesnis</w:t>
            </w:r>
            <w:r w:rsidRPr="006271B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lygties f(x) = 0 šaknų intervalo įvertis</w:t>
            </w:r>
          </w:p>
        </w:tc>
        <w:tc>
          <w:tcPr>
            <w:tcW w:w="5067" w:type="dxa"/>
          </w:tcPr>
          <w:p w14:paraId="0AF2C2E1" w14:textId="305D3AF3" w:rsidR="000360EC" w:rsidRDefault="000360EC" w:rsidP="000360EC">
            <w:pPr>
              <w:keepNext/>
              <w:ind w:firstLine="0"/>
            </w:pPr>
            <w:r>
              <w:t>[</w:t>
            </w:r>
            <w:r w:rsidRPr="000360EC">
              <w:t xml:space="preserve">-3.449489742783178 </w:t>
            </w:r>
            <w:r>
              <w:t>;</w:t>
            </w:r>
            <w:r w:rsidRPr="000360EC">
              <w:t xml:space="preserve">  4.746268656716417</w:t>
            </w:r>
            <w:r>
              <w:t>]</w:t>
            </w:r>
          </w:p>
        </w:tc>
      </w:tr>
    </w:tbl>
    <w:p w14:paraId="49F03C58" w14:textId="0D3625E1" w:rsidR="00806D9A" w:rsidRDefault="000360EC" w:rsidP="000360EC">
      <w:pPr>
        <w:pStyle w:val="Caption"/>
        <w:jc w:val="center"/>
      </w:pPr>
      <w:fldSimple w:instr=" SEQ lentelė \* ARABIC ">
        <w:r w:rsidR="00EC43F4">
          <w:rPr>
            <w:noProof/>
          </w:rPr>
          <w:t>1</w:t>
        </w:r>
      </w:fldSimple>
      <w:r>
        <w:t xml:space="preserve"> lentelė  Tikslūs ir grubūs įverčiai</w:t>
      </w:r>
    </w:p>
    <w:p w14:paraId="4AB5A0D7" w14:textId="77777777" w:rsidR="000360EC" w:rsidRDefault="000360EC" w:rsidP="00806D9A"/>
    <w:p w14:paraId="6AD945E2" w14:textId="72315C28" w:rsidR="0071773B" w:rsidRDefault="0071773B" w:rsidP="0071773B">
      <w:pPr>
        <w:pStyle w:val="Heading2"/>
      </w:pPr>
      <w:bookmarkStart w:id="2" w:name="_Toc149241541"/>
      <w:r>
        <w:lastRenderedPageBreak/>
        <w:t>g(x) daugianario grafiškas vaizdavimas</w:t>
      </w:r>
      <w:bookmarkEnd w:id="2"/>
    </w:p>
    <w:p w14:paraId="7D4A1ACA" w14:textId="77777777" w:rsidR="0071773B" w:rsidRDefault="0071773B" w:rsidP="0071773B">
      <w:pPr>
        <w:keepNext/>
      </w:pPr>
      <w:r w:rsidRPr="0071773B">
        <w:rPr>
          <w:noProof/>
        </w:rPr>
        <w:drawing>
          <wp:inline distT="0" distB="0" distL="0" distR="0" wp14:anchorId="6EFA02EF" wp14:editId="084F7ED1">
            <wp:extent cx="5868219" cy="4715533"/>
            <wp:effectExtent l="0" t="0" r="0" b="8890"/>
            <wp:docPr id="833223602" name="Picture 1" descr="A graph with a line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3602" name="Picture 1" descr="A graph with a line and a red d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0E4" w14:textId="4B71789A" w:rsidR="0071773B" w:rsidRDefault="0071773B" w:rsidP="0071773B">
      <w:pPr>
        <w:pStyle w:val="Caption"/>
        <w:jc w:val="center"/>
      </w:pPr>
      <w:fldSimple w:instr=" SEQ pav. \* ARABIC ">
        <w:r w:rsidR="00EC43F4">
          <w:rPr>
            <w:noProof/>
          </w:rPr>
          <w:t>3</w:t>
        </w:r>
      </w:fldSimple>
      <w:r>
        <w:t xml:space="preserve"> pav. g(x) daugianario grafinis vaizdas</w:t>
      </w:r>
    </w:p>
    <w:p w14:paraId="343083A3" w14:textId="612E5A6B" w:rsidR="005922DA" w:rsidRDefault="005922DA" w:rsidP="005922DA">
      <w:pPr>
        <w:pStyle w:val="Heading2"/>
      </w:pPr>
      <w:bookmarkStart w:id="3" w:name="_Toc149241542"/>
      <w:r>
        <w:t>Programos kodo fragmentai</w:t>
      </w:r>
      <w:bookmarkEnd w:id="3"/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5922DA" w14:paraId="5F937719" w14:textId="77777777" w:rsidTr="005922DA">
        <w:tc>
          <w:tcPr>
            <w:tcW w:w="11624" w:type="dxa"/>
          </w:tcPr>
          <w:p w14:paraId="54A3AE4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function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iverciai_ir_grafikai</w:t>
            </w:r>
            <w:proofErr w:type="spellEnd"/>
          </w:p>
          <w:p w14:paraId="2660AB4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clc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close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clear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6597E7C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format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long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0FA3E2D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1D41026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6206162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f = @(x)(-0.67*x.^4) + 2.51*x.^3+2.27*x.^2-4.02*x-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2.48;</w:t>
            </w:r>
            <w:proofErr w:type="gramEnd"/>
          </w:p>
          <w:p w14:paraId="1E8C2C1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%f = @(x)(0.67*x.^4) - 2.51*x.^3-2.27*x.^2+4.02*x+</w:t>
            </w:r>
            <w:proofErr w:type="gram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2.48;</w:t>
            </w:r>
            <w:proofErr w:type="gramEnd"/>
          </w:p>
          <w:p w14:paraId="0283122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'-0.67x^4+2.51x^3+2.27x^2-4.02x-2.48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795BCEF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5220869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44D7648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g = @(x)exp(-1*x.^2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).*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sin(x.^2).*(x+2);</w:t>
            </w:r>
          </w:p>
          <w:p w14:paraId="163898E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'e^-^x*sin(x^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2)*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(x+2)'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144F04E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367AE43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a = [0.67 -2.51 -2.27 4.02 2.48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2392A9F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n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numel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(a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4C9020B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Reziai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(n, a);</w:t>
            </w:r>
          </w:p>
          <w:p w14:paraId="50448D4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Grubus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</w:t>
            </w:r>
          </w:p>
          <w:p w14:paraId="70EC095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Tikslesnis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</w:t>
            </w:r>
          </w:p>
          <w:p w14:paraId="2A2E81A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5530CF0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grafikų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braižymas</w:t>
            </w:r>
            <w:proofErr w:type="spellEnd"/>
          </w:p>
          <w:p w14:paraId="4C8397A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grubus_intervalas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-R_grub:0.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1:R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_grub;</w:t>
            </w:r>
          </w:p>
          <w:p w14:paraId="6F5D1C5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R_neig:0.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1:R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_teig;</w:t>
            </w:r>
          </w:p>
          <w:p w14:paraId="6215CE9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9A3305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f(x)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grubus</w:t>
            </w:r>
            <w:proofErr w:type="spellEnd"/>
          </w:p>
          <w:p w14:paraId="0481C63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019DA20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gram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-min(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), 0, 'bp', '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', 2);</w:t>
            </w:r>
          </w:p>
          <w:p w14:paraId="175D473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plot(min(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grub,R</w:t>
            </w:r>
            <w:proofErr w:type="gram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_teig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),0,'bp', '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', 2);</w:t>
            </w:r>
          </w:p>
          <w:p w14:paraId="7082326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>plot([-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grub,R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],[0 0],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'r*'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4DD4261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'bp'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5EC731D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grubus_intervalas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grubus_intervalas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1ACF5F3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title([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'f(x)='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'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Grubus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.'</w:t>
            </w:r>
            <w:r w:rsidRPr="00AA2D3A">
              <w:rPr>
                <w:rFonts w:ascii="Consolas" w:hAnsi="Consolas"/>
                <w:sz w:val="20"/>
                <w:lang w:val="en-US"/>
              </w:rPr>
              <w:t>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083B81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legend(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Grubus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įvertis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Tikslesnis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įvertis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83A034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axis(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]);</w:t>
            </w:r>
          </w:p>
          <w:p w14:paraId="649D7C9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[0,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);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X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ašies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linija</w:t>
            </w:r>
            <w:proofErr w:type="spellEnd"/>
          </w:p>
          <w:p w14:paraId="08C24C3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20F2576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f(x)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tikslus</w:t>
            </w:r>
            <w:proofErr w:type="spellEnd"/>
          </w:p>
          <w:p w14:paraId="0C11106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2);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05AFC39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plot([-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grub,R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],[0 0],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'r*'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42EE84B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'bp'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53654D2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704E66C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title([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'f(x)='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'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.'</w:t>
            </w:r>
            <w:r w:rsidRPr="00AA2D3A">
              <w:rPr>
                <w:rFonts w:ascii="Consolas" w:hAnsi="Consolas"/>
                <w:sz w:val="20"/>
                <w:lang w:val="en-US"/>
              </w:rPr>
              <w:t>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0AC9B95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legend(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Grubus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įvertis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Tikslesnis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įvertis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7D6DD7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axis(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-25 50]);</w:t>
            </w:r>
          </w:p>
          <w:p w14:paraId="08FA3EC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[0,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);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X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ašies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linija</w:t>
            </w:r>
            <w:proofErr w:type="spellEnd"/>
          </w:p>
          <w:p w14:paraId="0346FC3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5545712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g(x)</w:t>
            </w:r>
          </w:p>
          <w:p w14:paraId="6412324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3);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29204B4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-3;</w:t>
            </w:r>
            <w:proofErr w:type="gramEnd"/>
          </w:p>
          <w:p w14:paraId="56F4A91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3;</w:t>
            </w:r>
            <w:proofErr w:type="gramEnd"/>
          </w:p>
          <w:p w14:paraId="0307264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g_min:0.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1:g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_max;</w:t>
            </w:r>
          </w:p>
          <w:p w14:paraId="44544C9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'r*'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710BB5D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g(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694C00A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>title([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'g(x)='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3C1D0C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legend(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funkcijos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rėžiai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D73080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axis(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-6 2]);</w:t>
            </w:r>
          </w:p>
          <w:p w14:paraId="2108EFE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[0,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);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X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ašies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linija</w:t>
            </w:r>
            <w:proofErr w:type="spellEnd"/>
          </w:p>
          <w:p w14:paraId="6EE8638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487F880F" w14:textId="77777777" w:rsidR="005922DA" w:rsidRDefault="005922DA" w:rsidP="005922DA">
            <w:pPr>
              <w:ind w:firstLine="0"/>
            </w:pPr>
          </w:p>
        </w:tc>
      </w:tr>
    </w:tbl>
    <w:p w14:paraId="6BE60652" w14:textId="77777777" w:rsidR="005922DA" w:rsidRDefault="005922DA" w:rsidP="005922DA"/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AA2D3A" w14:paraId="5857190B" w14:textId="77777777" w:rsidTr="00AA2D3A">
        <w:tc>
          <w:tcPr>
            <w:tcW w:w="11624" w:type="dxa"/>
          </w:tcPr>
          <w:p w14:paraId="4764F25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function </w:t>
            </w:r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 =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Reziai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n, a)</w:t>
            </w:r>
          </w:p>
          <w:p w14:paraId="06B26E8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Rgrub</w:t>
            </w:r>
            <w:proofErr w:type="spellEnd"/>
          </w:p>
          <w:p w14:paraId="06478A0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 + max(abs(a(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2:end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)))/a(1);</w:t>
            </w:r>
          </w:p>
          <w:p w14:paraId="0187565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Rteig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skaiciavimas</w:t>
            </w:r>
            <w:proofErr w:type="spellEnd"/>
          </w:p>
          <w:p w14:paraId="4006E2C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b = 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2:end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336AA1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B = max(abs(b(b&lt;0))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4328D3D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k = n - (n - 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find(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b&lt;0, 1)));</w:t>
            </w:r>
          </w:p>
          <w:p w14:paraId="105450A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 + (B/a(1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))^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(1/k);</w:t>
            </w:r>
          </w:p>
          <w:p w14:paraId="0DA7C7B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Rneig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skaiciavimas</w:t>
            </w:r>
            <w:proofErr w:type="spellEnd"/>
          </w:p>
          <w:p w14:paraId="78A5097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mod(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n, 2) == 0</w:t>
            </w:r>
          </w:p>
          <w:p w14:paraId="6E6952E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end:-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2:1) = -a(end:-2:1);</w:t>
            </w:r>
          </w:p>
          <w:p w14:paraId="599F448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b = 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2:end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E16028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B = max(abs(b(b&lt;0))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3D6BFA6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k = n - (n - 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find(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b&lt;0, 1)));</w:t>
            </w:r>
          </w:p>
          <w:p w14:paraId="72729AA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 + (B/a(1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))^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(1/k);</w:t>
            </w:r>
          </w:p>
          <w:p w14:paraId="31A328C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5B60DBF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else</w:t>
            </w:r>
          </w:p>
          <w:p w14:paraId="2DE3AC5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end:-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2:1) = -a(end:-2:1);</w:t>
            </w:r>
          </w:p>
          <w:p w14:paraId="125720A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a = a.*-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338C967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b = a(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2:end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375070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B = max(abs(b(b&lt;0))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B9A9EE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k = n - (n - (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find(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b&lt;0, 1)));</w:t>
            </w:r>
          </w:p>
          <w:p w14:paraId="65CF198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 + (B/a(1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))^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(1/k);</w:t>
            </w:r>
          </w:p>
          <w:p w14:paraId="551405F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-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7C34F8F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173F223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537205D8" w14:textId="77777777" w:rsidR="00AA2D3A" w:rsidRDefault="00AA2D3A" w:rsidP="005922DA">
            <w:pPr>
              <w:ind w:firstLine="0"/>
            </w:pPr>
          </w:p>
        </w:tc>
      </w:tr>
    </w:tbl>
    <w:p w14:paraId="670C8F19" w14:textId="77777777" w:rsidR="00AA2D3A" w:rsidRPr="005922DA" w:rsidRDefault="00AA2D3A" w:rsidP="005922DA"/>
    <w:p w14:paraId="54AECA9B" w14:textId="439E7301" w:rsidR="0071773B" w:rsidRDefault="0071773B" w:rsidP="0071773B">
      <w:pPr>
        <w:pStyle w:val="Heading1"/>
      </w:pPr>
      <w:bookmarkStart w:id="4" w:name="_Toc149241543"/>
      <w:r w:rsidRPr="0071773B">
        <w:lastRenderedPageBreak/>
        <w:t>Šaknų atskyrimas skenavimo metodu.</w:t>
      </w:r>
      <w:bookmarkEnd w:id="4"/>
    </w:p>
    <w:p w14:paraId="35B00460" w14:textId="08850458" w:rsidR="00AA2D3A" w:rsidRPr="00AA2D3A" w:rsidRDefault="00AA2D3A" w:rsidP="00AA2D3A">
      <w:pPr>
        <w:pStyle w:val="Heading2"/>
      </w:pPr>
      <w:bookmarkStart w:id="5" w:name="_Toc149241544"/>
      <w:r>
        <w:t>f(x) ir g(x) grafikai ir intervalai</w:t>
      </w:r>
      <w:bookmarkEnd w:id="5"/>
    </w:p>
    <w:p w14:paraId="2BFB9026" w14:textId="77777777" w:rsidR="0071773B" w:rsidRPr="0071773B" w:rsidRDefault="0071773B" w:rsidP="0071773B"/>
    <w:p w14:paraId="48BC4BC9" w14:textId="4EA8888E" w:rsidR="00716769" w:rsidRDefault="0071773B">
      <w:pPr>
        <w:ind w:firstLine="0"/>
        <w:jc w:val="left"/>
      </w:pPr>
      <w:r w:rsidRPr="0071773B">
        <w:t xml:space="preserve">Skenavimas atliekamas intervale </w:t>
      </w:r>
      <w:r>
        <w:t>[</w:t>
      </w:r>
      <w:r w:rsidRPr="000360EC">
        <w:t xml:space="preserve">-3.449 </w:t>
      </w:r>
      <w:r>
        <w:t>;</w:t>
      </w:r>
      <w:r w:rsidRPr="000360EC">
        <w:t xml:space="preserve">  4.746</w:t>
      </w:r>
      <w:r w:rsidRPr="0071773B">
        <w:t>], skenavimo žingsnis lygus 0,35</w:t>
      </w:r>
      <w:r>
        <w:t xml:space="preserve">. </w:t>
      </w:r>
      <w:r w:rsidR="005922DA">
        <w:t>Funkcijos [-3; 3]</w:t>
      </w:r>
    </w:p>
    <w:p w14:paraId="72E8BF9C" w14:textId="77777777" w:rsidR="00716769" w:rsidRDefault="00716769" w:rsidP="00716769">
      <w:pPr>
        <w:keepNext/>
        <w:ind w:firstLine="0"/>
        <w:jc w:val="left"/>
      </w:pPr>
      <w:r w:rsidRPr="00716769">
        <w:rPr>
          <w:noProof/>
        </w:rPr>
        <w:drawing>
          <wp:inline distT="0" distB="0" distL="0" distR="0" wp14:anchorId="169E0821" wp14:editId="1832ED0F">
            <wp:extent cx="6299835" cy="3292475"/>
            <wp:effectExtent l="0" t="0" r="5715" b="3175"/>
            <wp:docPr id="1921833314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33314" name="Picture 1" descr="A graph with a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675D" w14:textId="46D3EBD8" w:rsidR="00716769" w:rsidRDefault="00716769" w:rsidP="00716769">
      <w:pPr>
        <w:pStyle w:val="Caption"/>
        <w:jc w:val="center"/>
      </w:pPr>
      <w:fldSimple w:instr=" SEQ pav. \* ARABIC ">
        <w:r w:rsidR="00EC43F4">
          <w:rPr>
            <w:noProof/>
          </w:rPr>
          <w:t>4</w:t>
        </w:r>
      </w:fldSimple>
      <w:r>
        <w:t xml:space="preserve"> pav. </w:t>
      </w:r>
      <w:r w:rsidRPr="00716769">
        <w:t>Daugianario šaknų atskyrio intervalai.</w:t>
      </w:r>
    </w:p>
    <w:p w14:paraId="4AE5969B" w14:textId="77777777" w:rsidR="005922DA" w:rsidRPr="005922DA" w:rsidRDefault="005922DA" w:rsidP="005922DA"/>
    <w:p w14:paraId="04B0D67B" w14:textId="77777777" w:rsidR="00716769" w:rsidRDefault="000360EC" w:rsidP="00716769">
      <w:pPr>
        <w:keepNext/>
        <w:ind w:firstLine="0"/>
        <w:jc w:val="left"/>
      </w:pPr>
      <w:r>
        <w:br w:type="page"/>
      </w:r>
      <w:r w:rsidR="00716769" w:rsidRPr="00716769">
        <w:rPr>
          <w:noProof/>
        </w:rPr>
        <w:lastRenderedPageBreak/>
        <w:drawing>
          <wp:inline distT="0" distB="0" distL="0" distR="0" wp14:anchorId="7A068D0D" wp14:editId="3BA30A73">
            <wp:extent cx="6299835" cy="3368675"/>
            <wp:effectExtent l="0" t="0" r="5715" b="3175"/>
            <wp:docPr id="103994241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2411" name="Picture 1" descr="A graph with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00C" w14:textId="3F2147BD" w:rsidR="000360EC" w:rsidRDefault="00716769" w:rsidP="00716769">
      <w:pPr>
        <w:pStyle w:val="Caption"/>
        <w:jc w:val="center"/>
      </w:pPr>
      <w:fldSimple w:instr=" SEQ pav. \* ARABIC ">
        <w:r w:rsidR="00EC43F4">
          <w:rPr>
            <w:noProof/>
          </w:rPr>
          <w:t>5</w:t>
        </w:r>
      </w:fldSimple>
      <w:r>
        <w:t xml:space="preserve">  pav. Funkcijos šaknų atskyrimo intervalai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052"/>
      </w:tblGrid>
      <w:tr w:rsidR="00716769" w14:paraId="739EAD91" w14:textId="77777777" w:rsidTr="00716769">
        <w:tc>
          <w:tcPr>
            <w:tcW w:w="3085" w:type="dxa"/>
          </w:tcPr>
          <w:p w14:paraId="6CCFF768" w14:textId="2079EA06" w:rsidR="00716769" w:rsidRDefault="00716769" w:rsidP="00716769">
            <w:pPr>
              <w:ind w:firstLine="0"/>
            </w:pPr>
            <w:r>
              <w:t>Intervalas Nr.</w:t>
            </w:r>
          </w:p>
        </w:tc>
        <w:tc>
          <w:tcPr>
            <w:tcW w:w="7052" w:type="dxa"/>
          </w:tcPr>
          <w:p w14:paraId="01534C31" w14:textId="745AD518" w:rsidR="00716769" w:rsidRDefault="00716769" w:rsidP="00716769">
            <w:pPr>
              <w:ind w:firstLine="0"/>
              <w:jc w:val="center"/>
            </w:pPr>
            <w:r>
              <w:t>Daugianario intervalas</w:t>
            </w:r>
          </w:p>
        </w:tc>
      </w:tr>
      <w:tr w:rsidR="00716769" w14:paraId="553FF51A" w14:textId="77777777" w:rsidTr="00716769">
        <w:tc>
          <w:tcPr>
            <w:tcW w:w="3085" w:type="dxa"/>
          </w:tcPr>
          <w:p w14:paraId="2975959B" w14:textId="4745278F" w:rsidR="00716769" w:rsidRDefault="00716769" w:rsidP="00716769">
            <w:pPr>
              <w:ind w:firstLine="0"/>
            </w:pPr>
            <w:r>
              <w:t>1</w:t>
            </w:r>
          </w:p>
        </w:tc>
        <w:tc>
          <w:tcPr>
            <w:tcW w:w="7052" w:type="dxa"/>
          </w:tcPr>
          <w:p w14:paraId="1EF918FA" w14:textId="5DAC77B9" w:rsidR="00716769" w:rsidRDefault="00716769" w:rsidP="00716769">
            <w:pPr>
              <w:ind w:firstLine="0"/>
              <w:jc w:val="center"/>
            </w:pPr>
            <w:r>
              <w:t>[</w:t>
            </w:r>
            <w:r w:rsidRPr="00716769">
              <w:t xml:space="preserve">-1.349489742783177 </w:t>
            </w:r>
            <w:r>
              <w:t xml:space="preserve">; </w:t>
            </w:r>
            <w:r w:rsidRPr="00716769">
              <w:t>-0.999489742783177</w:t>
            </w:r>
            <w:r>
              <w:t>]</w:t>
            </w:r>
          </w:p>
        </w:tc>
      </w:tr>
      <w:tr w:rsidR="00716769" w14:paraId="39AEA9FB" w14:textId="77777777" w:rsidTr="00716769">
        <w:tc>
          <w:tcPr>
            <w:tcW w:w="3085" w:type="dxa"/>
          </w:tcPr>
          <w:p w14:paraId="11AACED3" w14:textId="430B78A2" w:rsidR="00716769" w:rsidRDefault="00716769" w:rsidP="00716769">
            <w:pPr>
              <w:ind w:firstLine="0"/>
            </w:pPr>
            <w:r>
              <w:t>2</w:t>
            </w:r>
          </w:p>
        </w:tc>
        <w:tc>
          <w:tcPr>
            <w:tcW w:w="7052" w:type="dxa"/>
          </w:tcPr>
          <w:p w14:paraId="60CD291A" w14:textId="75350913" w:rsidR="00716769" w:rsidRDefault="00716769" w:rsidP="00716769">
            <w:pPr>
              <w:ind w:firstLine="0"/>
              <w:jc w:val="center"/>
            </w:pPr>
            <w:r>
              <w:t>[</w:t>
            </w:r>
            <w:r w:rsidRPr="00716769">
              <w:t xml:space="preserve">-0.649489742783177 </w:t>
            </w:r>
            <w:r>
              <w:t>;</w:t>
            </w:r>
            <w:r w:rsidRPr="00716769">
              <w:t xml:space="preserve"> -0.299489742783177</w:t>
            </w:r>
            <w:r>
              <w:t>]</w:t>
            </w:r>
          </w:p>
        </w:tc>
      </w:tr>
      <w:tr w:rsidR="00716769" w14:paraId="35C24883" w14:textId="77777777" w:rsidTr="00716769">
        <w:tc>
          <w:tcPr>
            <w:tcW w:w="3085" w:type="dxa"/>
          </w:tcPr>
          <w:p w14:paraId="7CBBCC5C" w14:textId="2A1FB6F8" w:rsidR="00716769" w:rsidRDefault="00716769" w:rsidP="00716769">
            <w:pPr>
              <w:ind w:firstLine="0"/>
            </w:pPr>
            <w:r>
              <w:t>3</w:t>
            </w:r>
          </w:p>
        </w:tc>
        <w:tc>
          <w:tcPr>
            <w:tcW w:w="7052" w:type="dxa"/>
          </w:tcPr>
          <w:p w14:paraId="4B9BDEE1" w14:textId="18AAD36D" w:rsidR="00716769" w:rsidRDefault="00716769" w:rsidP="00716769">
            <w:pPr>
              <w:ind w:firstLine="0"/>
              <w:jc w:val="center"/>
            </w:pPr>
            <w:r>
              <w:t>[</w:t>
            </w:r>
            <w:r w:rsidRPr="00716769">
              <w:t xml:space="preserve">1.100510257216822 </w:t>
            </w:r>
            <w:r>
              <w:t>;</w:t>
            </w:r>
            <w:r w:rsidRPr="00716769">
              <w:t xml:space="preserve">  1.450510257216822</w:t>
            </w:r>
            <w:r>
              <w:t>]</w:t>
            </w:r>
          </w:p>
        </w:tc>
      </w:tr>
      <w:tr w:rsidR="00716769" w14:paraId="46BEBF64" w14:textId="77777777" w:rsidTr="00716769">
        <w:tc>
          <w:tcPr>
            <w:tcW w:w="3085" w:type="dxa"/>
          </w:tcPr>
          <w:p w14:paraId="79649D35" w14:textId="1DBB12F3" w:rsidR="00716769" w:rsidRDefault="00716769" w:rsidP="00716769">
            <w:pPr>
              <w:ind w:firstLine="0"/>
            </w:pPr>
            <w:r>
              <w:t>4</w:t>
            </w:r>
          </w:p>
        </w:tc>
        <w:tc>
          <w:tcPr>
            <w:tcW w:w="7052" w:type="dxa"/>
          </w:tcPr>
          <w:p w14:paraId="23EFEF5E" w14:textId="7E4B5C43" w:rsidR="00716769" w:rsidRDefault="00716769" w:rsidP="00716769">
            <w:pPr>
              <w:ind w:firstLine="0"/>
              <w:jc w:val="center"/>
            </w:pPr>
            <w:r>
              <w:t>[</w:t>
            </w:r>
            <w:r w:rsidRPr="00716769">
              <w:t xml:space="preserve">3.900510257216823 </w:t>
            </w:r>
            <w:r>
              <w:t>;</w:t>
            </w:r>
            <w:r w:rsidRPr="00716769">
              <w:t xml:space="preserve">  4.250510257216823</w:t>
            </w:r>
            <w:r>
              <w:t>]</w:t>
            </w:r>
          </w:p>
        </w:tc>
      </w:tr>
    </w:tbl>
    <w:p w14:paraId="3CC2AD6F" w14:textId="77777777" w:rsidR="00716769" w:rsidRDefault="00716769" w:rsidP="00716769"/>
    <w:tbl>
      <w:tblPr>
        <w:tblStyle w:val="TableGrid"/>
        <w:tblpPr w:leftFromText="180" w:rightFromText="180" w:vertAnchor="text" w:tblpY="16"/>
        <w:tblW w:w="0" w:type="auto"/>
        <w:tblLook w:val="04A0" w:firstRow="1" w:lastRow="0" w:firstColumn="1" w:lastColumn="0" w:noHBand="0" w:noVBand="1"/>
      </w:tblPr>
      <w:tblGrid>
        <w:gridCol w:w="3085"/>
        <w:gridCol w:w="7052"/>
      </w:tblGrid>
      <w:tr w:rsidR="00AA2D3A" w14:paraId="2F2CF828" w14:textId="77777777" w:rsidTr="00AA2D3A">
        <w:tc>
          <w:tcPr>
            <w:tcW w:w="3085" w:type="dxa"/>
          </w:tcPr>
          <w:p w14:paraId="25C8B8D2" w14:textId="77777777" w:rsidR="00AA2D3A" w:rsidRDefault="00AA2D3A" w:rsidP="00AA2D3A">
            <w:pPr>
              <w:ind w:firstLine="0"/>
            </w:pPr>
            <w:r>
              <w:t>Intervalo Nr.</w:t>
            </w:r>
          </w:p>
        </w:tc>
        <w:tc>
          <w:tcPr>
            <w:tcW w:w="7052" w:type="dxa"/>
          </w:tcPr>
          <w:p w14:paraId="20671F6A" w14:textId="77777777" w:rsidR="00AA2D3A" w:rsidRDefault="00AA2D3A" w:rsidP="00AA2D3A">
            <w:pPr>
              <w:ind w:firstLine="0"/>
              <w:jc w:val="center"/>
            </w:pPr>
            <w:r>
              <w:t>Funkcijos intervalas</w:t>
            </w:r>
          </w:p>
        </w:tc>
      </w:tr>
      <w:tr w:rsidR="00AA2D3A" w14:paraId="4F48ACF2" w14:textId="77777777" w:rsidTr="00AA2D3A">
        <w:tc>
          <w:tcPr>
            <w:tcW w:w="3085" w:type="dxa"/>
          </w:tcPr>
          <w:p w14:paraId="6B38D76B" w14:textId="77777777" w:rsidR="00AA2D3A" w:rsidRDefault="00AA2D3A" w:rsidP="00AA2D3A">
            <w:pPr>
              <w:ind w:firstLine="0"/>
            </w:pPr>
            <w:r>
              <w:t>1</w:t>
            </w:r>
          </w:p>
        </w:tc>
        <w:tc>
          <w:tcPr>
            <w:tcW w:w="7052" w:type="dxa"/>
          </w:tcPr>
          <w:p w14:paraId="7EAD093F" w14:textId="77777777" w:rsidR="00AA2D3A" w:rsidRDefault="00AA2D3A" w:rsidP="00AA2D3A">
            <w:pPr>
              <w:ind w:firstLine="0"/>
              <w:jc w:val="center"/>
            </w:pPr>
            <w:r>
              <w:t>[</w:t>
            </w:r>
            <w:r w:rsidRPr="00C92248">
              <w:t xml:space="preserve">-2.600000000000000 </w:t>
            </w:r>
            <w:r>
              <w:t>;</w:t>
            </w:r>
            <w:r w:rsidRPr="00C92248">
              <w:t xml:space="preserve"> -2.399999999999999</w:t>
            </w:r>
            <w:r>
              <w:t>]</w:t>
            </w:r>
          </w:p>
        </w:tc>
      </w:tr>
      <w:tr w:rsidR="00AA2D3A" w14:paraId="35B7F334" w14:textId="77777777" w:rsidTr="00AA2D3A">
        <w:tc>
          <w:tcPr>
            <w:tcW w:w="3085" w:type="dxa"/>
          </w:tcPr>
          <w:p w14:paraId="321FB1E2" w14:textId="77777777" w:rsidR="00AA2D3A" w:rsidRDefault="00AA2D3A" w:rsidP="00AA2D3A">
            <w:pPr>
              <w:ind w:firstLine="0"/>
            </w:pPr>
            <w:r>
              <w:t>2</w:t>
            </w:r>
          </w:p>
        </w:tc>
        <w:tc>
          <w:tcPr>
            <w:tcW w:w="7052" w:type="dxa"/>
          </w:tcPr>
          <w:p w14:paraId="04F7E925" w14:textId="77777777" w:rsidR="00AA2D3A" w:rsidRDefault="00AA2D3A" w:rsidP="00AA2D3A">
            <w:pPr>
              <w:ind w:firstLine="0"/>
              <w:jc w:val="center"/>
            </w:pPr>
            <w:r>
              <w:t>[</w:t>
            </w:r>
            <w:r w:rsidRPr="00C92248">
              <w:t xml:space="preserve">-2.199999999999999 </w:t>
            </w:r>
            <w:r>
              <w:t>;</w:t>
            </w:r>
            <w:r w:rsidRPr="00C92248">
              <w:t xml:space="preserve"> -1.999999999999999</w:t>
            </w:r>
            <w:r>
              <w:t>]</w:t>
            </w:r>
          </w:p>
        </w:tc>
      </w:tr>
      <w:tr w:rsidR="00AA2D3A" w14:paraId="0C5530A2" w14:textId="77777777" w:rsidTr="00AA2D3A">
        <w:tc>
          <w:tcPr>
            <w:tcW w:w="3085" w:type="dxa"/>
          </w:tcPr>
          <w:p w14:paraId="6CF9E5A8" w14:textId="77777777" w:rsidR="00AA2D3A" w:rsidRDefault="00AA2D3A" w:rsidP="00AA2D3A">
            <w:pPr>
              <w:ind w:firstLine="0"/>
            </w:pPr>
            <w:r>
              <w:t>3</w:t>
            </w:r>
          </w:p>
        </w:tc>
        <w:tc>
          <w:tcPr>
            <w:tcW w:w="7052" w:type="dxa"/>
          </w:tcPr>
          <w:p w14:paraId="49EC6115" w14:textId="77777777" w:rsidR="00AA2D3A" w:rsidRDefault="00AA2D3A" w:rsidP="00AA2D3A">
            <w:pPr>
              <w:ind w:firstLine="0"/>
              <w:jc w:val="center"/>
            </w:pPr>
            <w:r>
              <w:t>[</w:t>
            </w:r>
            <w:r w:rsidRPr="00C92248">
              <w:t xml:space="preserve">-1.799999999999999 </w:t>
            </w:r>
            <w:r>
              <w:t>;</w:t>
            </w:r>
            <w:r w:rsidRPr="00C92248">
              <w:t xml:space="preserve"> -1.599999999999999</w:t>
            </w:r>
            <w:r>
              <w:t>]</w:t>
            </w:r>
          </w:p>
        </w:tc>
      </w:tr>
      <w:tr w:rsidR="00AA2D3A" w14:paraId="18E3A9E9" w14:textId="77777777" w:rsidTr="00AA2D3A">
        <w:tc>
          <w:tcPr>
            <w:tcW w:w="3085" w:type="dxa"/>
          </w:tcPr>
          <w:p w14:paraId="3B376DB3" w14:textId="77777777" w:rsidR="00AA2D3A" w:rsidRDefault="00AA2D3A" w:rsidP="00AA2D3A">
            <w:pPr>
              <w:ind w:firstLine="0"/>
            </w:pPr>
            <w:r>
              <w:t>4</w:t>
            </w:r>
          </w:p>
        </w:tc>
        <w:tc>
          <w:tcPr>
            <w:tcW w:w="7052" w:type="dxa"/>
          </w:tcPr>
          <w:p w14:paraId="5878445E" w14:textId="77777777" w:rsidR="00AA2D3A" w:rsidRDefault="00AA2D3A" w:rsidP="00AA2D3A">
            <w:pPr>
              <w:ind w:firstLine="0"/>
              <w:jc w:val="center"/>
            </w:pPr>
            <w:r>
              <w:t>[</w:t>
            </w:r>
            <w:r w:rsidRPr="00C92248">
              <w:t xml:space="preserve">1.600000000000000 </w:t>
            </w:r>
            <w:r>
              <w:t>;</w:t>
            </w:r>
            <w:r w:rsidRPr="00C92248">
              <w:t xml:space="preserve">  1.800000000000000</w:t>
            </w:r>
            <w:r>
              <w:t>]</w:t>
            </w:r>
          </w:p>
        </w:tc>
      </w:tr>
      <w:tr w:rsidR="00AA2D3A" w14:paraId="34D0D790" w14:textId="77777777" w:rsidTr="00AA2D3A">
        <w:tc>
          <w:tcPr>
            <w:tcW w:w="3085" w:type="dxa"/>
          </w:tcPr>
          <w:p w14:paraId="70FA085D" w14:textId="77777777" w:rsidR="00AA2D3A" w:rsidRDefault="00AA2D3A" w:rsidP="00AA2D3A">
            <w:pPr>
              <w:ind w:firstLine="0"/>
            </w:pPr>
            <w:r>
              <w:t>5</w:t>
            </w:r>
          </w:p>
        </w:tc>
        <w:tc>
          <w:tcPr>
            <w:tcW w:w="7052" w:type="dxa"/>
          </w:tcPr>
          <w:p w14:paraId="431FC4E2" w14:textId="77777777" w:rsidR="00AA2D3A" w:rsidRDefault="00AA2D3A" w:rsidP="00AA2D3A">
            <w:pPr>
              <w:ind w:firstLine="0"/>
              <w:jc w:val="center"/>
            </w:pPr>
            <w:r>
              <w:t>[</w:t>
            </w:r>
            <w:r w:rsidRPr="00C92248">
              <w:t xml:space="preserve">2.400000000000001 </w:t>
            </w:r>
            <w:r>
              <w:t>;</w:t>
            </w:r>
            <w:r w:rsidRPr="00C92248">
              <w:t xml:space="preserve">  2.600000000000001</w:t>
            </w:r>
            <w:r>
              <w:t>]</w:t>
            </w:r>
          </w:p>
        </w:tc>
      </w:tr>
    </w:tbl>
    <w:p w14:paraId="3CBFE78E" w14:textId="77777777" w:rsidR="00C92248" w:rsidRDefault="00C92248" w:rsidP="00716769"/>
    <w:p w14:paraId="1AD61F3F" w14:textId="55AD925F" w:rsidR="00AA2D3A" w:rsidRDefault="00AA2D3A" w:rsidP="00AA2D3A">
      <w:pPr>
        <w:pStyle w:val="Heading2"/>
      </w:pPr>
      <w:bookmarkStart w:id="6" w:name="_Toc149241545"/>
      <w:r>
        <w:t>Programos kodo fragmentai</w:t>
      </w:r>
      <w:bookmarkEnd w:id="6"/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AA2D3A" w14:paraId="3FE4B76A" w14:textId="77777777" w:rsidTr="00AA2D3A">
        <w:tc>
          <w:tcPr>
            <w:tcW w:w="11624" w:type="dxa"/>
          </w:tcPr>
          <w:p w14:paraId="279DE48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function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saknu_intervalai</w:t>
            </w:r>
            <w:proofErr w:type="spellEnd"/>
          </w:p>
          <w:p w14:paraId="6F55427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clc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close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clear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34E4DD1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format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long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4B02F5B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4B98CA4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3F945E4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f = @(x)(-0.67*x.^4) + 2.51*x.^3+2.27*x.^2-4.02*x-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2.48;</w:t>
            </w:r>
            <w:proofErr w:type="gramEnd"/>
          </w:p>
          <w:p w14:paraId="39F2BAB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%f = @(x)(0.67*x.^4) - 2.51*x.^3-2.27*x.^2+4.02*x+</w:t>
            </w:r>
            <w:proofErr w:type="gram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2.48;</w:t>
            </w:r>
            <w:proofErr w:type="gramEnd"/>
          </w:p>
          <w:p w14:paraId="2FF2CDC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'-0.67x^4+2.51x^3+2.27x^2-4.02x-2.48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10CD6BC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33AD011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0F0EDD7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g = @(x)exp(-1*x.^2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).*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sin(x.^2).*(x+2);</w:t>
            </w:r>
          </w:p>
          <w:p w14:paraId="4852F47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'e^-^x*sin(x^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2)*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(x+2)'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3179A26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2258C24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a = [0.67 -2.51 -2.27 4.02 2.48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2211A3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n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numel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(a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0AF7B1A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Reziai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(n, a);</w:t>
            </w:r>
          </w:p>
          <w:p w14:paraId="5B684A2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colors = 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'g'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'y'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'c'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AF1DA9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3B5BA89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intervalų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atskyrimas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daugianariui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465EE17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0.35;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zingsnio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nustatymas</w:t>
            </w:r>
            <w:proofErr w:type="spellEnd"/>
          </w:p>
          <w:p w14:paraId="40FBCEA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SkenavimasPastoviu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f);</w:t>
            </w:r>
          </w:p>
          <w:p w14:paraId="17336FE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</w:p>
          <w:p w14:paraId="2B59A4B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ir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jo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intervalų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atvaizdavimas</w:t>
            </w:r>
            <w:proofErr w:type="spellEnd"/>
          </w:p>
          <w:p w14:paraId="29112DF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131C3D2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R_neig:0.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1:R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_teig;</w:t>
            </w:r>
          </w:p>
          <w:p w14:paraId="3D621F3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'bp'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7855317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tikslus_intervalas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7758697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15D1F69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1), 0*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1),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'o'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MarkerFaceColor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colors(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MarkerSize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5);</w:t>
            </w:r>
          </w:p>
          <w:p w14:paraId="32ED869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2), 0*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2),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'o'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MarkerFaceColor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colors(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MarkerSize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5);</w:t>
            </w:r>
          </w:p>
          <w:p w14:paraId="5D50841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4E7C27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title([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'f(x)='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'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atskyrimo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.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Žingsnis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 '</w:t>
            </w:r>
            <w:r w:rsidRPr="00AA2D3A">
              <w:rPr>
                <w:rFonts w:ascii="Consolas" w:hAnsi="Consolas"/>
                <w:sz w:val="20"/>
                <w:lang w:val="en-US"/>
              </w:rPr>
              <w:t>, num2str(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7A1C28D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legend(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'f(x)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rėžiai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f(x)'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557C99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axis(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-25 50]);</w:t>
            </w:r>
          </w:p>
          <w:p w14:paraId="33DDD86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60C4083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intervalų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atskyrimas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5B7BF82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0.2;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zingsnio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nustatymas</w:t>
            </w:r>
            <w:proofErr w:type="spellEnd"/>
          </w:p>
          <w:p w14:paraId="3DECBA2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-3;</w:t>
            </w:r>
            <w:proofErr w:type="gramEnd"/>
          </w:p>
          <w:p w14:paraId="3DAE41E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3;</w:t>
            </w:r>
            <w:proofErr w:type="gramEnd"/>
          </w:p>
          <w:p w14:paraId="6123560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g_min:0.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1:g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_max;</w:t>
            </w:r>
          </w:p>
          <w:p w14:paraId="23A7D78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SkenavimasPastoviu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g);</w:t>
            </w:r>
          </w:p>
          <w:p w14:paraId="790359F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</w:p>
          <w:p w14:paraId="109F140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2);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41CF118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], [0 0],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rp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3FE127F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g(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g_intervalas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3BC7DF9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7DDA678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1), 0*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1),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'o'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MarkerFaceColor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colors(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MarkerSize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5);</w:t>
            </w:r>
          </w:p>
          <w:p w14:paraId="3EC333B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2), 0*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2),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'o'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MarkerFaceColor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colors(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MarkerSize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5);</w:t>
            </w:r>
          </w:p>
          <w:p w14:paraId="61A39C7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5CB668C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title([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'g(x)='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'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atskyrimo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.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Žingsnis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 '</w:t>
            </w:r>
            <w:r w:rsidRPr="00AA2D3A">
              <w:rPr>
                <w:rFonts w:ascii="Consolas" w:hAnsi="Consolas"/>
                <w:sz w:val="20"/>
                <w:lang w:val="en-US"/>
              </w:rPr>
              <w:t>, num2str(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5CDE9B8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legend(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funkcijos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rėžiai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30209F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axis(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-6 2]);</w:t>
            </w:r>
          </w:p>
          <w:p w14:paraId="6046680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24287A33" w14:textId="77777777" w:rsidR="00AA2D3A" w:rsidRDefault="00AA2D3A" w:rsidP="00AA2D3A">
            <w:pPr>
              <w:ind w:firstLine="0"/>
            </w:pPr>
          </w:p>
        </w:tc>
      </w:tr>
    </w:tbl>
    <w:p w14:paraId="520D4571" w14:textId="77777777" w:rsidR="00AA2D3A" w:rsidRPr="00AA2D3A" w:rsidRDefault="00AA2D3A" w:rsidP="00AA2D3A"/>
    <w:p w14:paraId="4121DD73" w14:textId="31AA5C26" w:rsidR="00C92248" w:rsidRDefault="00C92248" w:rsidP="00C92248">
      <w:pPr>
        <w:pStyle w:val="Heading1"/>
      </w:pPr>
      <w:bookmarkStart w:id="7" w:name="_Toc149241546"/>
      <w:r w:rsidRPr="00C92248">
        <w:t xml:space="preserve">Šaknų tikslinimas skenavimo, </w:t>
      </w:r>
      <w:r w:rsidRPr="005922DA">
        <w:rPr>
          <w:strike/>
        </w:rPr>
        <w:t>pusiaukirtos</w:t>
      </w:r>
      <w:r w:rsidRPr="00C92248">
        <w:t>, Kvazi-Niutono (kirstinių) metodais.</w:t>
      </w:r>
      <w:bookmarkEnd w:id="7"/>
    </w:p>
    <w:p w14:paraId="284BF874" w14:textId="17EE468A" w:rsidR="006C09D0" w:rsidRPr="006C09D0" w:rsidRDefault="006C09D0" w:rsidP="006C09D0">
      <w:pPr>
        <w:pStyle w:val="Heading2"/>
      </w:pPr>
      <w:bookmarkStart w:id="8" w:name="_Toc149241547"/>
      <w:r>
        <w:t>f(x) daugianaris</w:t>
      </w:r>
      <w:bookmarkEnd w:id="8"/>
    </w:p>
    <w:p w14:paraId="058A6E1C" w14:textId="77777777" w:rsidR="003C7EA9" w:rsidRPr="003C7EA9" w:rsidRDefault="003C7EA9" w:rsidP="003C7EA9"/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  <w:gridCol w:w="2977"/>
        <w:gridCol w:w="1701"/>
      </w:tblGrid>
      <w:tr w:rsidR="003C7EA9" w14:paraId="7AFCFEA3" w14:textId="77777777" w:rsidTr="003C7EA9">
        <w:tc>
          <w:tcPr>
            <w:tcW w:w="708" w:type="dxa"/>
            <w:vMerge w:val="restart"/>
            <w:textDirection w:val="btLr"/>
          </w:tcPr>
          <w:p w14:paraId="30066933" w14:textId="79E74381" w:rsidR="003C7EA9" w:rsidRDefault="006C09D0" w:rsidP="00904EA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Kvazi-Niutono</w:t>
            </w:r>
            <w:r w:rsidR="003C7EA9">
              <w:rPr>
                <w:sz w:val="24"/>
              </w:rPr>
              <w:t xml:space="preserve"> metodas</w:t>
            </w:r>
          </w:p>
        </w:tc>
        <w:tc>
          <w:tcPr>
            <w:tcW w:w="2978" w:type="dxa"/>
          </w:tcPr>
          <w:p w14:paraId="00FE93EF" w14:textId="77777777" w:rsidR="003C7EA9" w:rsidRDefault="003C7EA9" w:rsidP="003C7EA9">
            <w:pPr>
              <w:rPr>
                <w:sz w:val="24"/>
              </w:rPr>
            </w:pPr>
            <w:r>
              <w:rPr>
                <w:sz w:val="24"/>
              </w:rPr>
              <w:t>Pradinis intervalas</w:t>
            </w:r>
          </w:p>
        </w:tc>
        <w:tc>
          <w:tcPr>
            <w:tcW w:w="3118" w:type="dxa"/>
          </w:tcPr>
          <w:p w14:paraId="417DF976" w14:textId="77777777" w:rsidR="003C7EA9" w:rsidRDefault="003C7EA9" w:rsidP="003C7EA9">
            <w:pPr>
              <w:rPr>
                <w:sz w:val="24"/>
              </w:rPr>
            </w:pPr>
            <w:r>
              <w:rPr>
                <w:sz w:val="24"/>
              </w:rPr>
              <w:t>Šaknis</w:t>
            </w:r>
          </w:p>
        </w:tc>
        <w:tc>
          <w:tcPr>
            <w:tcW w:w="2977" w:type="dxa"/>
          </w:tcPr>
          <w:p w14:paraId="18D80235" w14:textId="77777777" w:rsidR="003C7EA9" w:rsidRDefault="003C7EA9" w:rsidP="003C7EA9">
            <w:pPr>
              <w:rPr>
                <w:sz w:val="24"/>
              </w:rPr>
            </w:pPr>
            <w:r>
              <w:rPr>
                <w:sz w:val="24"/>
              </w:rPr>
              <w:t>Tikslumas</w:t>
            </w:r>
          </w:p>
        </w:tc>
        <w:tc>
          <w:tcPr>
            <w:tcW w:w="1701" w:type="dxa"/>
          </w:tcPr>
          <w:p w14:paraId="31D95E22" w14:textId="77777777" w:rsidR="003C7EA9" w:rsidRDefault="003C7EA9" w:rsidP="003C7E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Iteracijų skaičius</w:t>
            </w:r>
          </w:p>
        </w:tc>
      </w:tr>
      <w:tr w:rsidR="003C7EA9" w14:paraId="03A417BC" w14:textId="77777777" w:rsidTr="003C7EA9">
        <w:tc>
          <w:tcPr>
            <w:tcW w:w="708" w:type="dxa"/>
            <w:vMerge/>
            <w:textDirection w:val="btLr"/>
          </w:tcPr>
          <w:p w14:paraId="56C1AD92" w14:textId="77777777" w:rsidR="003C7EA9" w:rsidRDefault="003C7EA9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33CF1C26" w14:textId="77777777" w:rsidR="006C09D0" w:rsidRDefault="003C7EA9" w:rsidP="003C7EA9">
            <w:pPr>
              <w:ind w:firstLine="0"/>
              <w:rPr>
                <w:color w:val="000000" w:themeColor="text1"/>
              </w:rPr>
            </w:pPr>
            <w:r w:rsidRPr="00C03D30">
              <w:rPr>
                <w:color w:val="000000" w:themeColor="text1"/>
              </w:rPr>
              <w:t>[</w:t>
            </w:r>
            <w:r w:rsidR="006C09D0" w:rsidRPr="006C09D0">
              <w:rPr>
                <w:color w:val="000000" w:themeColor="text1"/>
              </w:rPr>
              <w:t>-1.349489742783177</w:t>
            </w:r>
            <w:r w:rsidRPr="00C03D30">
              <w:rPr>
                <w:color w:val="000000" w:themeColor="text1"/>
              </w:rPr>
              <w:t xml:space="preserve">; </w:t>
            </w:r>
            <w:r w:rsidR="006C09D0">
              <w:rPr>
                <w:color w:val="000000" w:themeColor="text1"/>
              </w:rPr>
              <w:t xml:space="preserve"> </w:t>
            </w:r>
          </w:p>
          <w:p w14:paraId="5F2CABB4" w14:textId="15CB502A" w:rsidR="003C7EA9" w:rsidRPr="00C03D30" w:rsidRDefault="006C09D0" w:rsidP="003C7EA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6C09D0">
              <w:rPr>
                <w:color w:val="000000" w:themeColor="text1"/>
              </w:rPr>
              <w:t>0.999489742783177</w:t>
            </w:r>
            <w:r w:rsidR="003C7EA9"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4FC40749" w14:textId="1707CCC3" w:rsidR="003C7EA9" w:rsidRPr="00C03D30" w:rsidRDefault="006C09D0" w:rsidP="003C7EA9">
            <w:pPr>
              <w:jc w:val="right"/>
            </w:pPr>
            <w:r w:rsidRPr="006C09D0">
              <w:t>-1.180246029145651</w:t>
            </w:r>
          </w:p>
        </w:tc>
        <w:tc>
          <w:tcPr>
            <w:tcW w:w="2977" w:type="dxa"/>
          </w:tcPr>
          <w:p w14:paraId="2E584EC4" w14:textId="1FBEAFBF" w:rsidR="003C7EA9" w:rsidRPr="00C03D30" w:rsidRDefault="006C09D0" w:rsidP="003C7EA9">
            <w:r w:rsidRPr="006C09D0">
              <w:t>0.000000000000012</w:t>
            </w:r>
          </w:p>
        </w:tc>
        <w:tc>
          <w:tcPr>
            <w:tcW w:w="1701" w:type="dxa"/>
          </w:tcPr>
          <w:p w14:paraId="0CD2877A" w14:textId="5D1394B2" w:rsidR="003C7EA9" w:rsidRPr="00C03D30" w:rsidRDefault="006C09D0" w:rsidP="003C7EA9">
            <w:r>
              <w:t>7</w:t>
            </w:r>
          </w:p>
        </w:tc>
      </w:tr>
      <w:tr w:rsidR="003C7EA9" w14:paraId="0CAB1514" w14:textId="77777777" w:rsidTr="003C7EA9">
        <w:tc>
          <w:tcPr>
            <w:tcW w:w="708" w:type="dxa"/>
            <w:vMerge/>
            <w:textDirection w:val="btLr"/>
          </w:tcPr>
          <w:p w14:paraId="492F348E" w14:textId="77777777" w:rsidR="003C7EA9" w:rsidRDefault="003C7EA9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756E500F" w14:textId="77777777" w:rsidR="006C09D0" w:rsidRDefault="006C09D0" w:rsidP="003C7EA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-0.649489742783177</w:t>
            </w:r>
            <w:r w:rsidR="003C7EA9" w:rsidRPr="00C03D30">
              <w:rPr>
                <w:color w:val="000000" w:themeColor="text1"/>
              </w:rPr>
              <w:t xml:space="preserve">; </w:t>
            </w:r>
          </w:p>
          <w:p w14:paraId="32FFFA56" w14:textId="70CB7E68" w:rsidR="003C7EA9" w:rsidRPr="00C03D30" w:rsidRDefault="006C09D0" w:rsidP="003C7EA9">
            <w:pPr>
              <w:ind w:firstLine="0"/>
              <w:rPr>
                <w:color w:val="000000" w:themeColor="text1"/>
              </w:rPr>
            </w:pPr>
            <w:r w:rsidRPr="006C09D0">
              <w:rPr>
                <w:color w:val="000000" w:themeColor="text1"/>
              </w:rPr>
              <w:t>-0.299489742783177</w:t>
            </w:r>
            <w:r w:rsidR="003C7EA9"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21338B69" w14:textId="55F77884" w:rsidR="003C7EA9" w:rsidRPr="00C03D30" w:rsidRDefault="006C09D0" w:rsidP="003C7EA9">
            <w:pPr>
              <w:jc w:val="right"/>
            </w:pPr>
            <w:r w:rsidRPr="006C09D0">
              <w:t>-0.566365716276059</w:t>
            </w:r>
          </w:p>
        </w:tc>
        <w:tc>
          <w:tcPr>
            <w:tcW w:w="2977" w:type="dxa"/>
          </w:tcPr>
          <w:p w14:paraId="517810A3" w14:textId="4B5CC083" w:rsidR="003C7EA9" w:rsidRPr="00C03D30" w:rsidRDefault="006C09D0" w:rsidP="003C7EA9">
            <w:r w:rsidRPr="006C09D0">
              <w:t>0.000000000001030</w:t>
            </w:r>
          </w:p>
        </w:tc>
        <w:tc>
          <w:tcPr>
            <w:tcW w:w="1701" w:type="dxa"/>
          </w:tcPr>
          <w:p w14:paraId="062320B9" w14:textId="45276062" w:rsidR="003C7EA9" w:rsidRPr="00C03D30" w:rsidRDefault="006C09D0" w:rsidP="003C7EA9">
            <w:r>
              <w:t>5</w:t>
            </w:r>
          </w:p>
        </w:tc>
      </w:tr>
      <w:tr w:rsidR="003C7EA9" w14:paraId="46D486A2" w14:textId="77777777" w:rsidTr="003C7EA9">
        <w:tc>
          <w:tcPr>
            <w:tcW w:w="708" w:type="dxa"/>
            <w:vMerge/>
            <w:textDirection w:val="btLr"/>
          </w:tcPr>
          <w:p w14:paraId="1A5458C4" w14:textId="77777777" w:rsidR="003C7EA9" w:rsidRDefault="003C7EA9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30DE0908" w14:textId="74483EB4" w:rsidR="003C7EA9" w:rsidRPr="00C03D30" w:rsidRDefault="006C09D0" w:rsidP="003C7EA9">
            <w:pPr>
              <w:tabs>
                <w:tab w:val="left" w:pos="0"/>
              </w:tabs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1.100510257216822</w:t>
            </w:r>
            <w:r w:rsidR="003C7EA9" w:rsidRPr="00C03D30">
              <w:rPr>
                <w:color w:val="000000" w:themeColor="text1"/>
              </w:rPr>
              <w:t xml:space="preserve">; </w:t>
            </w:r>
            <w:r w:rsidRPr="006C09D0">
              <w:rPr>
                <w:color w:val="000000" w:themeColor="text1"/>
              </w:rPr>
              <w:t>1.450510257216822</w:t>
            </w:r>
            <w:r w:rsidR="003C7EA9"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510D49BA" w14:textId="636C51D1" w:rsidR="003C7EA9" w:rsidRPr="00C03D30" w:rsidRDefault="006C09D0" w:rsidP="003C7EA9">
            <w:pPr>
              <w:jc w:val="right"/>
            </w:pPr>
            <w:r w:rsidRPr="006C09D0">
              <w:t>1.330278155028645</w:t>
            </w:r>
          </w:p>
        </w:tc>
        <w:tc>
          <w:tcPr>
            <w:tcW w:w="2977" w:type="dxa"/>
          </w:tcPr>
          <w:p w14:paraId="05D24BE6" w14:textId="43DAE1B0" w:rsidR="003C7EA9" w:rsidRPr="00C03D30" w:rsidRDefault="006C09D0" w:rsidP="003C7EA9">
            <w:r w:rsidRPr="006C09D0">
              <w:t>0.000000000006279</w:t>
            </w:r>
          </w:p>
        </w:tc>
        <w:tc>
          <w:tcPr>
            <w:tcW w:w="1701" w:type="dxa"/>
          </w:tcPr>
          <w:p w14:paraId="6FB67C89" w14:textId="4FC7038C" w:rsidR="003C7EA9" w:rsidRPr="00C03D30" w:rsidRDefault="006C09D0" w:rsidP="003C7EA9">
            <w:r>
              <w:t>5</w:t>
            </w:r>
          </w:p>
        </w:tc>
      </w:tr>
      <w:tr w:rsidR="003C7EA9" w14:paraId="3D6BDCDE" w14:textId="77777777" w:rsidTr="003C7EA9">
        <w:tc>
          <w:tcPr>
            <w:tcW w:w="708" w:type="dxa"/>
            <w:vMerge/>
            <w:textDirection w:val="btLr"/>
          </w:tcPr>
          <w:p w14:paraId="623DE039" w14:textId="77777777" w:rsidR="003C7EA9" w:rsidRDefault="003C7EA9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7ACFCFB5" w14:textId="35BCEC90" w:rsidR="003C7EA9" w:rsidRPr="00C03D30" w:rsidRDefault="003C7EA9" w:rsidP="003C7EA9">
            <w:pPr>
              <w:tabs>
                <w:tab w:val="left" w:pos="1528"/>
              </w:tabs>
              <w:ind w:firstLine="0"/>
              <w:rPr>
                <w:color w:val="000000" w:themeColor="text1"/>
              </w:rPr>
            </w:pPr>
            <w:r w:rsidRPr="00C03D30">
              <w:rPr>
                <w:color w:val="000000" w:themeColor="text1"/>
              </w:rPr>
              <w:t>[</w:t>
            </w:r>
            <w:r w:rsidR="006C09D0" w:rsidRPr="006C09D0">
              <w:rPr>
                <w:color w:val="000000" w:themeColor="text1"/>
              </w:rPr>
              <w:t>3.900510257216823</w:t>
            </w:r>
            <w:r w:rsidRPr="00C03D30">
              <w:rPr>
                <w:color w:val="000000" w:themeColor="text1"/>
              </w:rPr>
              <w:t xml:space="preserve">; </w:t>
            </w:r>
            <w:r w:rsidR="006C09D0" w:rsidRPr="006C09D0">
              <w:rPr>
                <w:color w:val="000000" w:themeColor="text1"/>
              </w:rPr>
              <w:t>4.250510257216823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11604D44" w14:textId="5D8E3BF7" w:rsidR="003C7EA9" w:rsidRPr="00C03D30" w:rsidRDefault="006C09D0" w:rsidP="003C7EA9">
            <w:pPr>
              <w:jc w:val="right"/>
            </w:pPr>
            <w:r w:rsidRPr="006C09D0">
              <w:t>4.162602247119908</w:t>
            </w:r>
          </w:p>
        </w:tc>
        <w:tc>
          <w:tcPr>
            <w:tcW w:w="2977" w:type="dxa"/>
          </w:tcPr>
          <w:p w14:paraId="3680DC95" w14:textId="464480A8" w:rsidR="003C7EA9" w:rsidRPr="00C03D30" w:rsidRDefault="006C09D0" w:rsidP="003C7EA9">
            <w:r w:rsidRPr="006C09D0">
              <w:t>0.000000000453074</w:t>
            </w:r>
          </w:p>
        </w:tc>
        <w:tc>
          <w:tcPr>
            <w:tcW w:w="1701" w:type="dxa"/>
          </w:tcPr>
          <w:p w14:paraId="089B006C" w14:textId="4C2AE3A0" w:rsidR="003C7EA9" w:rsidRPr="00C03D30" w:rsidRDefault="006C09D0" w:rsidP="003C7EA9">
            <w:r>
              <w:t>5</w:t>
            </w:r>
          </w:p>
        </w:tc>
      </w:tr>
    </w:tbl>
    <w:p w14:paraId="535B3B73" w14:textId="05017B23" w:rsidR="006C09D0" w:rsidRDefault="006C09D0" w:rsidP="00C92248"/>
    <w:p w14:paraId="3F474901" w14:textId="77777777" w:rsidR="005922DA" w:rsidRDefault="005922DA">
      <w:pPr>
        <w:ind w:firstLine="0"/>
        <w:jc w:val="left"/>
      </w:pPr>
      <w:r w:rsidRPr="005922DA">
        <w:rPr>
          <w:noProof/>
        </w:rPr>
        <w:lastRenderedPageBreak/>
        <w:drawing>
          <wp:inline distT="0" distB="0" distL="0" distR="0" wp14:anchorId="18974AD9" wp14:editId="7F1F2CBD">
            <wp:extent cx="5963482" cy="4658375"/>
            <wp:effectExtent l="0" t="0" r="0" b="8890"/>
            <wp:docPr id="211509678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6782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30C" w14:textId="77777777" w:rsidR="005922DA" w:rsidRDefault="005922DA">
      <w:pPr>
        <w:ind w:firstLine="0"/>
        <w:jc w:val="left"/>
      </w:pPr>
      <w:r w:rsidRPr="005922DA">
        <w:rPr>
          <w:noProof/>
        </w:rPr>
        <w:drawing>
          <wp:inline distT="0" distB="0" distL="0" distR="0" wp14:anchorId="3E2031D1" wp14:editId="7423FB4F">
            <wp:extent cx="6011114" cy="4696480"/>
            <wp:effectExtent l="0" t="0" r="8890" b="8890"/>
            <wp:docPr id="76685776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7769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4D8" w14:textId="77777777" w:rsidR="005922DA" w:rsidRDefault="005922DA">
      <w:pPr>
        <w:ind w:firstLine="0"/>
        <w:jc w:val="left"/>
      </w:pPr>
      <w:r w:rsidRPr="005922DA">
        <w:rPr>
          <w:noProof/>
        </w:rPr>
        <w:lastRenderedPageBreak/>
        <w:drawing>
          <wp:inline distT="0" distB="0" distL="0" distR="0" wp14:anchorId="29B83170" wp14:editId="1A4D6078">
            <wp:extent cx="6020640" cy="4667901"/>
            <wp:effectExtent l="0" t="0" r="0" b="0"/>
            <wp:docPr id="79231637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16374" name="Picture 1" descr="A graph with a red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0DC" w14:textId="7557BC4C" w:rsidR="006C09D0" w:rsidRDefault="005922DA">
      <w:pPr>
        <w:ind w:firstLine="0"/>
        <w:jc w:val="left"/>
      </w:pPr>
      <w:r w:rsidRPr="005922DA">
        <w:rPr>
          <w:noProof/>
        </w:rPr>
        <w:drawing>
          <wp:inline distT="0" distB="0" distL="0" distR="0" wp14:anchorId="41DFA77F" wp14:editId="3C297E97">
            <wp:extent cx="5944430" cy="4696480"/>
            <wp:effectExtent l="0" t="0" r="0" b="8890"/>
            <wp:docPr id="9082224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2243" name="Picture 1" descr="A graph with a red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9D0">
        <w:br w:type="page"/>
      </w:r>
    </w:p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  <w:gridCol w:w="2977"/>
        <w:gridCol w:w="1701"/>
      </w:tblGrid>
      <w:tr w:rsidR="006C09D0" w14:paraId="54FF4C9E" w14:textId="77777777" w:rsidTr="00904EA7">
        <w:tc>
          <w:tcPr>
            <w:tcW w:w="708" w:type="dxa"/>
            <w:vMerge w:val="restart"/>
            <w:textDirection w:val="btLr"/>
          </w:tcPr>
          <w:p w14:paraId="6457C82F" w14:textId="5DF6531C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Skenavimo metodas</w:t>
            </w:r>
          </w:p>
        </w:tc>
        <w:tc>
          <w:tcPr>
            <w:tcW w:w="2978" w:type="dxa"/>
          </w:tcPr>
          <w:p w14:paraId="16A7AD96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Pradinis intervalas</w:t>
            </w:r>
          </w:p>
        </w:tc>
        <w:tc>
          <w:tcPr>
            <w:tcW w:w="3118" w:type="dxa"/>
          </w:tcPr>
          <w:p w14:paraId="39BB064B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Šaknis</w:t>
            </w:r>
          </w:p>
        </w:tc>
        <w:tc>
          <w:tcPr>
            <w:tcW w:w="2977" w:type="dxa"/>
          </w:tcPr>
          <w:p w14:paraId="56ED4AEE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Tikslumas</w:t>
            </w:r>
          </w:p>
        </w:tc>
        <w:tc>
          <w:tcPr>
            <w:tcW w:w="1701" w:type="dxa"/>
          </w:tcPr>
          <w:p w14:paraId="68606493" w14:textId="77777777" w:rsidR="006C09D0" w:rsidRDefault="006C09D0" w:rsidP="00904EA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Iteracijų skaičius</w:t>
            </w:r>
          </w:p>
        </w:tc>
      </w:tr>
      <w:tr w:rsidR="006C09D0" w14:paraId="1C686D81" w14:textId="77777777" w:rsidTr="00904EA7">
        <w:tc>
          <w:tcPr>
            <w:tcW w:w="708" w:type="dxa"/>
            <w:vMerge/>
            <w:textDirection w:val="btLr"/>
          </w:tcPr>
          <w:p w14:paraId="612B34D8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51972E71" w14:textId="2DE80DDE" w:rsidR="006C09D0" w:rsidRDefault="006C09D0" w:rsidP="00904EA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-1.349489742783177</w:t>
            </w:r>
            <w:r w:rsidRPr="00C03D30">
              <w:rPr>
                <w:color w:val="000000" w:themeColor="text1"/>
              </w:rPr>
              <w:t xml:space="preserve">; </w:t>
            </w:r>
            <w:r>
              <w:rPr>
                <w:color w:val="000000" w:themeColor="text1"/>
              </w:rPr>
              <w:t xml:space="preserve"> </w:t>
            </w:r>
          </w:p>
          <w:p w14:paraId="2FDD7513" w14:textId="77777777" w:rsidR="006C09D0" w:rsidRPr="00C03D30" w:rsidRDefault="006C09D0" w:rsidP="00904EA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Pr="006C09D0">
              <w:rPr>
                <w:color w:val="000000" w:themeColor="text1"/>
              </w:rPr>
              <w:t>0.999489742783177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5DE13371" w14:textId="77777777" w:rsidR="006C09D0" w:rsidRPr="00C03D30" w:rsidRDefault="006C09D0" w:rsidP="00904EA7">
            <w:pPr>
              <w:jc w:val="right"/>
            </w:pPr>
            <w:r w:rsidRPr="006C09D0">
              <w:t>-1.180246029145651</w:t>
            </w:r>
          </w:p>
        </w:tc>
        <w:tc>
          <w:tcPr>
            <w:tcW w:w="2977" w:type="dxa"/>
          </w:tcPr>
          <w:p w14:paraId="237F5237" w14:textId="385E8733" w:rsidR="006C09D0" w:rsidRPr="00C03D30" w:rsidRDefault="006C09D0" w:rsidP="00904EA7">
            <w:r w:rsidRPr="006C09D0">
              <w:t>0.000000004758209</w:t>
            </w:r>
          </w:p>
        </w:tc>
        <w:tc>
          <w:tcPr>
            <w:tcW w:w="1701" w:type="dxa"/>
          </w:tcPr>
          <w:p w14:paraId="6681CB7D" w14:textId="34FC8236" w:rsidR="006C09D0" w:rsidRPr="00C03D30" w:rsidRDefault="006C09D0" w:rsidP="00904EA7">
            <w:r>
              <w:t>10</w:t>
            </w:r>
          </w:p>
        </w:tc>
      </w:tr>
      <w:tr w:rsidR="006C09D0" w14:paraId="20AF78C2" w14:textId="77777777" w:rsidTr="00904EA7">
        <w:tc>
          <w:tcPr>
            <w:tcW w:w="708" w:type="dxa"/>
            <w:vMerge/>
            <w:textDirection w:val="btLr"/>
          </w:tcPr>
          <w:p w14:paraId="6D3DA156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70635846" w14:textId="77777777" w:rsidR="006C09D0" w:rsidRDefault="006C09D0" w:rsidP="00904EA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-0.649489742783177</w:t>
            </w:r>
            <w:r w:rsidRPr="00C03D30">
              <w:rPr>
                <w:color w:val="000000" w:themeColor="text1"/>
              </w:rPr>
              <w:t xml:space="preserve">; </w:t>
            </w:r>
          </w:p>
          <w:p w14:paraId="2E3E7555" w14:textId="77777777" w:rsidR="006C09D0" w:rsidRPr="00C03D30" w:rsidRDefault="006C09D0" w:rsidP="00904EA7">
            <w:pPr>
              <w:ind w:firstLine="0"/>
              <w:rPr>
                <w:color w:val="000000" w:themeColor="text1"/>
              </w:rPr>
            </w:pPr>
            <w:r w:rsidRPr="006C09D0">
              <w:rPr>
                <w:color w:val="000000" w:themeColor="text1"/>
              </w:rPr>
              <w:t>-0.299489742783177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2D281A1E" w14:textId="77777777" w:rsidR="006C09D0" w:rsidRPr="00C03D30" w:rsidRDefault="006C09D0" w:rsidP="00904EA7">
            <w:pPr>
              <w:jc w:val="right"/>
            </w:pPr>
            <w:r w:rsidRPr="006C09D0">
              <w:t>-0.566365716276059</w:t>
            </w:r>
          </w:p>
        </w:tc>
        <w:tc>
          <w:tcPr>
            <w:tcW w:w="2977" w:type="dxa"/>
          </w:tcPr>
          <w:p w14:paraId="767EBB60" w14:textId="7525FC6C" w:rsidR="006C09D0" w:rsidRPr="00C03D30" w:rsidRDefault="006C09D0" w:rsidP="00904EA7">
            <w:r w:rsidRPr="006C09D0">
              <w:t>0.000000001819280</w:t>
            </w:r>
          </w:p>
        </w:tc>
        <w:tc>
          <w:tcPr>
            <w:tcW w:w="1701" w:type="dxa"/>
          </w:tcPr>
          <w:p w14:paraId="76E740D7" w14:textId="2EEF29E6" w:rsidR="006C09D0" w:rsidRPr="00C03D30" w:rsidRDefault="006C09D0" w:rsidP="00904EA7">
            <w:r>
              <w:t>10</w:t>
            </w:r>
          </w:p>
        </w:tc>
      </w:tr>
      <w:tr w:rsidR="006C09D0" w14:paraId="7CED058D" w14:textId="77777777" w:rsidTr="00904EA7">
        <w:tc>
          <w:tcPr>
            <w:tcW w:w="708" w:type="dxa"/>
            <w:vMerge/>
            <w:textDirection w:val="btLr"/>
          </w:tcPr>
          <w:p w14:paraId="06B87FAD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6F06B11D" w14:textId="77777777" w:rsidR="006C09D0" w:rsidRPr="00C03D30" w:rsidRDefault="006C09D0" w:rsidP="00904EA7">
            <w:pPr>
              <w:tabs>
                <w:tab w:val="left" w:pos="0"/>
              </w:tabs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1.100510257216822</w:t>
            </w:r>
            <w:r w:rsidRPr="00C03D30">
              <w:rPr>
                <w:color w:val="000000" w:themeColor="text1"/>
              </w:rPr>
              <w:t xml:space="preserve">; </w:t>
            </w:r>
            <w:r w:rsidRPr="006C09D0">
              <w:rPr>
                <w:color w:val="000000" w:themeColor="text1"/>
              </w:rPr>
              <w:t>1.450510257216822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6EC5983F" w14:textId="77777777" w:rsidR="006C09D0" w:rsidRPr="00C03D30" w:rsidRDefault="006C09D0" w:rsidP="00904EA7">
            <w:pPr>
              <w:jc w:val="right"/>
            </w:pPr>
            <w:r w:rsidRPr="006C09D0">
              <w:t>1.330278155028645</w:t>
            </w:r>
          </w:p>
        </w:tc>
        <w:tc>
          <w:tcPr>
            <w:tcW w:w="2977" w:type="dxa"/>
          </w:tcPr>
          <w:p w14:paraId="2D6EACB0" w14:textId="502EE563" w:rsidR="006C09D0" w:rsidRPr="00C03D30" w:rsidRDefault="006C09D0" w:rsidP="00904EA7">
            <w:r w:rsidRPr="006C09D0">
              <w:t>0.000000006224549</w:t>
            </w:r>
          </w:p>
        </w:tc>
        <w:tc>
          <w:tcPr>
            <w:tcW w:w="1701" w:type="dxa"/>
          </w:tcPr>
          <w:p w14:paraId="09E3A2E6" w14:textId="6A079FFC" w:rsidR="006C09D0" w:rsidRPr="00C03D30" w:rsidRDefault="006C09D0" w:rsidP="00904EA7">
            <w:r>
              <w:t>10</w:t>
            </w:r>
          </w:p>
        </w:tc>
      </w:tr>
      <w:tr w:rsidR="006C09D0" w14:paraId="54691EA0" w14:textId="77777777" w:rsidTr="00904EA7">
        <w:tc>
          <w:tcPr>
            <w:tcW w:w="708" w:type="dxa"/>
            <w:vMerge/>
            <w:textDirection w:val="btLr"/>
          </w:tcPr>
          <w:p w14:paraId="2BFAF4AD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55894D77" w14:textId="77777777" w:rsidR="006C09D0" w:rsidRPr="00C03D30" w:rsidRDefault="006C09D0" w:rsidP="00904EA7">
            <w:pPr>
              <w:tabs>
                <w:tab w:val="left" w:pos="1528"/>
              </w:tabs>
              <w:ind w:firstLine="0"/>
              <w:rPr>
                <w:color w:val="000000" w:themeColor="text1"/>
              </w:rPr>
            </w:pPr>
            <w:r w:rsidRPr="00C03D30">
              <w:rPr>
                <w:color w:val="000000" w:themeColor="text1"/>
              </w:rPr>
              <w:t>[</w:t>
            </w:r>
            <w:r w:rsidRPr="006C09D0">
              <w:rPr>
                <w:color w:val="000000" w:themeColor="text1"/>
              </w:rPr>
              <w:t>3.900510257216823</w:t>
            </w:r>
            <w:r w:rsidRPr="00C03D30">
              <w:rPr>
                <w:color w:val="000000" w:themeColor="text1"/>
              </w:rPr>
              <w:t xml:space="preserve">; </w:t>
            </w:r>
            <w:r w:rsidRPr="006C09D0">
              <w:rPr>
                <w:color w:val="000000" w:themeColor="text1"/>
              </w:rPr>
              <w:t>4.250510257216823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0F6DA60D" w14:textId="77777777" w:rsidR="006C09D0" w:rsidRPr="00C03D30" w:rsidRDefault="006C09D0" w:rsidP="00904EA7">
            <w:pPr>
              <w:jc w:val="right"/>
            </w:pPr>
            <w:r w:rsidRPr="006C09D0">
              <w:t>4.162602247119908</w:t>
            </w:r>
          </w:p>
        </w:tc>
        <w:tc>
          <w:tcPr>
            <w:tcW w:w="2977" w:type="dxa"/>
          </w:tcPr>
          <w:p w14:paraId="7C87EFB3" w14:textId="646C8522" w:rsidR="006C09D0" w:rsidRPr="00C03D30" w:rsidRDefault="006C09D0" w:rsidP="00904EA7">
            <w:r w:rsidRPr="006C09D0">
              <w:t>0.000000053046186</w:t>
            </w:r>
          </w:p>
        </w:tc>
        <w:tc>
          <w:tcPr>
            <w:tcW w:w="1701" w:type="dxa"/>
          </w:tcPr>
          <w:p w14:paraId="0603A1F6" w14:textId="052074ED" w:rsidR="006C09D0" w:rsidRPr="00C03D30" w:rsidRDefault="006C09D0" w:rsidP="00904EA7">
            <w:r>
              <w:t>10</w:t>
            </w:r>
          </w:p>
        </w:tc>
      </w:tr>
    </w:tbl>
    <w:p w14:paraId="316B8607" w14:textId="77777777" w:rsidR="00C92248" w:rsidRDefault="00C92248" w:rsidP="00C92248"/>
    <w:p w14:paraId="1B3F6428" w14:textId="29CA2492" w:rsidR="005922DA" w:rsidRDefault="005922DA" w:rsidP="00C92248">
      <w:r w:rsidRPr="005922DA">
        <w:rPr>
          <w:noProof/>
        </w:rPr>
        <w:drawing>
          <wp:inline distT="0" distB="0" distL="0" distR="0" wp14:anchorId="4AE9B7CD" wp14:editId="033D073F">
            <wp:extent cx="5830114" cy="4648849"/>
            <wp:effectExtent l="0" t="0" r="0" b="0"/>
            <wp:docPr id="2052617858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7858" name="Picture 1" descr="A graph with a line and a red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F8C" w14:textId="585DE68B" w:rsidR="005922DA" w:rsidRDefault="005922DA" w:rsidP="00C92248">
      <w:r w:rsidRPr="005922DA">
        <w:rPr>
          <w:noProof/>
        </w:rPr>
        <w:lastRenderedPageBreak/>
        <w:drawing>
          <wp:inline distT="0" distB="0" distL="0" distR="0" wp14:anchorId="25624926" wp14:editId="469D0ACD">
            <wp:extent cx="5772956" cy="4696480"/>
            <wp:effectExtent l="0" t="0" r="0" b="8890"/>
            <wp:docPr id="55790019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0019" name="Picture 1" descr="A graph with a line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98C4" w14:textId="40B6EEE9" w:rsidR="005922DA" w:rsidRDefault="005922DA" w:rsidP="00C92248">
      <w:r w:rsidRPr="005922DA">
        <w:rPr>
          <w:noProof/>
        </w:rPr>
        <w:drawing>
          <wp:inline distT="0" distB="0" distL="0" distR="0" wp14:anchorId="44F82CD9" wp14:editId="7FDD5041">
            <wp:extent cx="5706271" cy="4620270"/>
            <wp:effectExtent l="0" t="0" r="8890" b="8890"/>
            <wp:docPr id="16847881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818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B31" w14:textId="051A5155" w:rsidR="005922DA" w:rsidRDefault="005922DA" w:rsidP="00C92248">
      <w:r w:rsidRPr="005922DA">
        <w:rPr>
          <w:noProof/>
        </w:rPr>
        <w:lastRenderedPageBreak/>
        <w:drawing>
          <wp:inline distT="0" distB="0" distL="0" distR="0" wp14:anchorId="5DAED795" wp14:editId="179167B1">
            <wp:extent cx="5611008" cy="4467849"/>
            <wp:effectExtent l="0" t="0" r="0" b="9525"/>
            <wp:docPr id="28442978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9784" name="Picture 1" descr="A graph with a line and a red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6C3" w14:textId="77777777" w:rsidR="005922DA" w:rsidRDefault="005922DA" w:rsidP="00C92248"/>
    <w:p w14:paraId="099775F5" w14:textId="77777777" w:rsidR="005922DA" w:rsidRDefault="005922DA" w:rsidP="00C92248"/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  <w:gridCol w:w="2977"/>
        <w:gridCol w:w="1701"/>
      </w:tblGrid>
      <w:tr w:rsidR="006C09D0" w14:paraId="37278A53" w14:textId="77777777" w:rsidTr="006C09D0">
        <w:tc>
          <w:tcPr>
            <w:tcW w:w="708" w:type="dxa"/>
            <w:vMerge w:val="restart"/>
            <w:textDirection w:val="btLr"/>
          </w:tcPr>
          <w:p w14:paraId="2632AED3" w14:textId="77777777" w:rsidR="006C09D0" w:rsidRDefault="006C09D0" w:rsidP="005922DA">
            <w:pPr>
              <w:ind w:left="113" w:right="113" w:firstLine="0"/>
              <w:rPr>
                <w:sz w:val="24"/>
              </w:rPr>
            </w:pPr>
            <w:r>
              <w:rPr>
                <w:sz w:val="24"/>
              </w:rPr>
              <w:t>MATLAB funkcijos</w:t>
            </w:r>
          </w:p>
        </w:tc>
        <w:tc>
          <w:tcPr>
            <w:tcW w:w="2978" w:type="dxa"/>
          </w:tcPr>
          <w:p w14:paraId="0169A308" w14:textId="77777777" w:rsidR="006C09D0" w:rsidRPr="00D563CD" w:rsidRDefault="006C09D0" w:rsidP="00904EA7">
            <w:pPr>
              <w:jc w:val="center"/>
            </w:pPr>
            <w:r w:rsidRPr="00D563CD">
              <w:t>Pradinis intervalas</w:t>
            </w:r>
          </w:p>
        </w:tc>
        <w:tc>
          <w:tcPr>
            <w:tcW w:w="3118" w:type="dxa"/>
          </w:tcPr>
          <w:p w14:paraId="4CA01D3B" w14:textId="77777777" w:rsidR="006C09D0" w:rsidRPr="00D563CD" w:rsidRDefault="006C09D0" w:rsidP="00904EA7">
            <w:pPr>
              <w:jc w:val="center"/>
            </w:pPr>
            <w:r w:rsidRPr="00D563CD">
              <w:t>Šaknis (fzero)</w:t>
            </w:r>
          </w:p>
        </w:tc>
        <w:tc>
          <w:tcPr>
            <w:tcW w:w="2977" w:type="dxa"/>
          </w:tcPr>
          <w:p w14:paraId="358E4A89" w14:textId="77777777" w:rsidR="006C09D0" w:rsidRPr="00D563CD" w:rsidRDefault="006C09D0" w:rsidP="00904EA7">
            <w:pPr>
              <w:jc w:val="center"/>
            </w:pPr>
            <w:r w:rsidRPr="00D563CD">
              <w:t>Šaknis (roots)</w:t>
            </w:r>
          </w:p>
        </w:tc>
        <w:tc>
          <w:tcPr>
            <w:tcW w:w="1701" w:type="dxa"/>
          </w:tcPr>
          <w:p w14:paraId="2ECE3081" w14:textId="77777777" w:rsidR="006C09D0" w:rsidRDefault="006C09D0" w:rsidP="00904EA7">
            <w:pPr>
              <w:jc w:val="center"/>
              <w:rPr>
                <w:sz w:val="24"/>
              </w:rPr>
            </w:pPr>
          </w:p>
        </w:tc>
      </w:tr>
      <w:tr w:rsidR="006C09D0" w14:paraId="1B8C9A3F" w14:textId="77777777" w:rsidTr="006C09D0">
        <w:tc>
          <w:tcPr>
            <w:tcW w:w="708" w:type="dxa"/>
            <w:vMerge/>
          </w:tcPr>
          <w:p w14:paraId="02F2543E" w14:textId="77777777" w:rsidR="006C09D0" w:rsidRDefault="006C09D0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259689F2" w14:textId="0B3450F7" w:rsidR="006C09D0" w:rsidRPr="00D563CD" w:rsidRDefault="00D006D3" w:rsidP="00904EA7">
            <w:pPr>
              <w:jc w:val="center"/>
            </w:pPr>
            <w:r w:rsidRPr="006C09D0">
              <w:rPr>
                <w:color w:val="000000" w:themeColor="text1"/>
              </w:rPr>
              <w:t>-1.349489742783177</w:t>
            </w:r>
          </w:p>
        </w:tc>
        <w:tc>
          <w:tcPr>
            <w:tcW w:w="3118" w:type="dxa"/>
          </w:tcPr>
          <w:p w14:paraId="1B36BDF8" w14:textId="40F706B8" w:rsidR="006C09D0" w:rsidRPr="00D563CD" w:rsidRDefault="00D006D3" w:rsidP="00D006D3">
            <w:pPr>
              <w:jc w:val="right"/>
            </w:pPr>
            <w:r w:rsidRPr="00D006D3">
              <w:t>-1.180246029145653</w:t>
            </w:r>
          </w:p>
        </w:tc>
        <w:tc>
          <w:tcPr>
            <w:tcW w:w="2977" w:type="dxa"/>
          </w:tcPr>
          <w:p w14:paraId="1E228E4A" w14:textId="03EE7345" w:rsidR="006C09D0" w:rsidRPr="00D563CD" w:rsidRDefault="00D006D3" w:rsidP="00D006D3">
            <w:pPr>
              <w:jc w:val="right"/>
            </w:pPr>
            <w:r w:rsidRPr="00D006D3">
              <w:t>-1.180246029145654</w:t>
            </w:r>
          </w:p>
        </w:tc>
        <w:tc>
          <w:tcPr>
            <w:tcW w:w="1701" w:type="dxa"/>
          </w:tcPr>
          <w:p w14:paraId="2EB97364" w14:textId="77777777" w:rsidR="006C09D0" w:rsidRDefault="006C09D0" w:rsidP="00904EA7">
            <w:pPr>
              <w:jc w:val="center"/>
              <w:rPr>
                <w:sz w:val="24"/>
              </w:rPr>
            </w:pPr>
          </w:p>
        </w:tc>
      </w:tr>
      <w:tr w:rsidR="006C09D0" w14:paraId="4E07ABE7" w14:textId="77777777" w:rsidTr="006C09D0">
        <w:tc>
          <w:tcPr>
            <w:tcW w:w="708" w:type="dxa"/>
            <w:vMerge/>
          </w:tcPr>
          <w:p w14:paraId="7C063155" w14:textId="77777777" w:rsidR="006C09D0" w:rsidRDefault="006C09D0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149F90E7" w14:textId="62514028" w:rsidR="006C09D0" w:rsidRPr="00D563CD" w:rsidRDefault="00D006D3" w:rsidP="00904EA7">
            <w:pPr>
              <w:jc w:val="center"/>
            </w:pPr>
            <w:r w:rsidRPr="006C09D0">
              <w:rPr>
                <w:color w:val="000000" w:themeColor="text1"/>
              </w:rPr>
              <w:t>-0.649489742783177</w:t>
            </w:r>
          </w:p>
        </w:tc>
        <w:tc>
          <w:tcPr>
            <w:tcW w:w="3118" w:type="dxa"/>
          </w:tcPr>
          <w:p w14:paraId="4886ADAF" w14:textId="40FF7EBF" w:rsidR="006C09D0" w:rsidRPr="00D563CD" w:rsidRDefault="00D006D3" w:rsidP="00D006D3">
            <w:pPr>
              <w:jc w:val="right"/>
            </w:pPr>
            <w:r w:rsidRPr="00D006D3">
              <w:t>-0.566365716276339</w:t>
            </w:r>
          </w:p>
        </w:tc>
        <w:tc>
          <w:tcPr>
            <w:tcW w:w="2977" w:type="dxa"/>
          </w:tcPr>
          <w:p w14:paraId="71C1DC27" w14:textId="1F7C939C" w:rsidR="006C09D0" w:rsidRPr="00D563CD" w:rsidRDefault="00D006D3" w:rsidP="00D006D3">
            <w:pPr>
              <w:jc w:val="right"/>
            </w:pPr>
            <w:r w:rsidRPr="00D006D3">
              <w:t xml:space="preserve">  -0.566365716276338</w:t>
            </w:r>
          </w:p>
        </w:tc>
        <w:tc>
          <w:tcPr>
            <w:tcW w:w="1701" w:type="dxa"/>
          </w:tcPr>
          <w:p w14:paraId="3527AC3F" w14:textId="77777777" w:rsidR="006C09D0" w:rsidRDefault="006C09D0" w:rsidP="00904EA7">
            <w:pPr>
              <w:jc w:val="center"/>
              <w:rPr>
                <w:sz w:val="24"/>
              </w:rPr>
            </w:pPr>
          </w:p>
        </w:tc>
      </w:tr>
      <w:tr w:rsidR="006C09D0" w14:paraId="73A9D91C" w14:textId="77777777" w:rsidTr="006C09D0">
        <w:tc>
          <w:tcPr>
            <w:tcW w:w="708" w:type="dxa"/>
            <w:vMerge/>
          </w:tcPr>
          <w:p w14:paraId="175A8D8B" w14:textId="77777777" w:rsidR="006C09D0" w:rsidRDefault="006C09D0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07F4D20F" w14:textId="552C7CE2" w:rsidR="006C09D0" w:rsidRPr="00D563CD" w:rsidRDefault="00D006D3" w:rsidP="00904EA7">
            <w:pPr>
              <w:jc w:val="center"/>
            </w:pPr>
            <w:r w:rsidRPr="006C09D0">
              <w:rPr>
                <w:color w:val="000000" w:themeColor="text1"/>
              </w:rPr>
              <w:t>1.100510257216822</w:t>
            </w:r>
          </w:p>
        </w:tc>
        <w:tc>
          <w:tcPr>
            <w:tcW w:w="3118" w:type="dxa"/>
          </w:tcPr>
          <w:p w14:paraId="562B44A4" w14:textId="35E0B2AF" w:rsidR="006C09D0" w:rsidRPr="00D563CD" w:rsidRDefault="00D006D3" w:rsidP="00D006D3">
            <w:pPr>
              <w:jc w:val="right"/>
            </w:pPr>
            <w:r w:rsidRPr="00D006D3">
              <w:t>1.330278155027950</w:t>
            </w:r>
          </w:p>
        </w:tc>
        <w:tc>
          <w:tcPr>
            <w:tcW w:w="2977" w:type="dxa"/>
          </w:tcPr>
          <w:p w14:paraId="54F53473" w14:textId="2AFD684E" w:rsidR="006C09D0" w:rsidRPr="00D563CD" w:rsidRDefault="00D006D3" w:rsidP="00D006D3">
            <w:pPr>
              <w:jc w:val="right"/>
            </w:pPr>
            <w:r w:rsidRPr="00D006D3">
              <w:t>1.330278155027949</w:t>
            </w:r>
          </w:p>
        </w:tc>
        <w:tc>
          <w:tcPr>
            <w:tcW w:w="1701" w:type="dxa"/>
          </w:tcPr>
          <w:p w14:paraId="5DE9F6B1" w14:textId="77777777" w:rsidR="006C09D0" w:rsidRDefault="006C09D0" w:rsidP="00904EA7">
            <w:pPr>
              <w:jc w:val="center"/>
              <w:rPr>
                <w:sz w:val="24"/>
              </w:rPr>
            </w:pPr>
          </w:p>
        </w:tc>
      </w:tr>
      <w:tr w:rsidR="006C09D0" w14:paraId="7D07C01A" w14:textId="77777777" w:rsidTr="006C09D0">
        <w:tc>
          <w:tcPr>
            <w:tcW w:w="708" w:type="dxa"/>
            <w:vMerge/>
          </w:tcPr>
          <w:p w14:paraId="55FB0E31" w14:textId="77777777" w:rsidR="006C09D0" w:rsidRDefault="006C09D0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1B5C53EE" w14:textId="556762D5" w:rsidR="006C09D0" w:rsidRPr="00D563CD" w:rsidRDefault="006C09D0" w:rsidP="00904EA7">
            <w:pPr>
              <w:jc w:val="center"/>
            </w:pPr>
            <w:r w:rsidRPr="00D563CD">
              <w:rPr>
                <w:color w:val="000000" w:themeColor="text1"/>
              </w:rPr>
              <w:t>1.</w:t>
            </w:r>
            <w:r w:rsidR="00D006D3" w:rsidRPr="006C09D0">
              <w:rPr>
                <w:color w:val="000000" w:themeColor="text1"/>
              </w:rPr>
              <w:t xml:space="preserve"> 3.900510257216823</w:t>
            </w:r>
          </w:p>
        </w:tc>
        <w:tc>
          <w:tcPr>
            <w:tcW w:w="3118" w:type="dxa"/>
          </w:tcPr>
          <w:p w14:paraId="400C9B0A" w14:textId="5E0CBD02" w:rsidR="006C09D0" w:rsidRPr="00D563CD" w:rsidRDefault="00D006D3" w:rsidP="00D006D3">
            <w:pPr>
              <w:jc w:val="right"/>
            </w:pPr>
            <w:r w:rsidRPr="00D006D3">
              <w:t>4.162602247110461</w:t>
            </w:r>
          </w:p>
        </w:tc>
        <w:tc>
          <w:tcPr>
            <w:tcW w:w="2977" w:type="dxa"/>
          </w:tcPr>
          <w:p w14:paraId="3EA4B6B5" w14:textId="00784BDF" w:rsidR="006C09D0" w:rsidRPr="00D563CD" w:rsidRDefault="00D006D3" w:rsidP="00D006D3">
            <w:pPr>
              <w:jc w:val="right"/>
            </w:pPr>
            <w:r w:rsidRPr="00D006D3">
              <w:t>4.162602247110462</w:t>
            </w:r>
          </w:p>
        </w:tc>
        <w:tc>
          <w:tcPr>
            <w:tcW w:w="1701" w:type="dxa"/>
          </w:tcPr>
          <w:p w14:paraId="5002230E" w14:textId="77777777" w:rsidR="006C09D0" w:rsidRDefault="006C09D0" w:rsidP="00904EA7">
            <w:pPr>
              <w:jc w:val="center"/>
              <w:rPr>
                <w:sz w:val="24"/>
              </w:rPr>
            </w:pPr>
          </w:p>
        </w:tc>
      </w:tr>
    </w:tbl>
    <w:p w14:paraId="13C00133" w14:textId="77777777" w:rsidR="006C09D0" w:rsidRDefault="006C09D0" w:rsidP="00C92248"/>
    <w:p w14:paraId="7A5A5DE0" w14:textId="77777777" w:rsidR="006C09D0" w:rsidRDefault="006C09D0" w:rsidP="00C92248"/>
    <w:p w14:paraId="05DDD54F" w14:textId="77777777" w:rsidR="005922DA" w:rsidRDefault="005922DA" w:rsidP="00C92248"/>
    <w:p w14:paraId="617CEAD3" w14:textId="77777777" w:rsidR="005922DA" w:rsidRDefault="005922DA" w:rsidP="00C92248"/>
    <w:p w14:paraId="6E689FE2" w14:textId="77777777" w:rsidR="005922DA" w:rsidRDefault="005922DA" w:rsidP="00C92248"/>
    <w:p w14:paraId="7AFA88C7" w14:textId="77777777" w:rsidR="005922DA" w:rsidRDefault="005922DA" w:rsidP="00C92248"/>
    <w:p w14:paraId="5C94F57E" w14:textId="416DC5E7" w:rsidR="006C09D0" w:rsidRDefault="006C09D0" w:rsidP="006C09D0">
      <w:pPr>
        <w:pStyle w:val="Heading2"/>
      </w:pPr>
      <w:bookmarkStart w:id="9" w:name="_Toc149241548"/>
      <w:r>
        <w:t>g(x) funkcija</w:t>
      </w:r>
      <w:bookmarkEnd w:id="9"/>
    </w:p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  <w:gridCol w:w="2977"/>
        <w:gridCol w:w="1701"/>
      </w:tblGrid>
      <w:tr w:rsidR="006C09D0" w14:paraId="7E59B33E" w14:textId="77777777" w:rsidTr="00904EA7">
        <w:tc>
          <w:tcPr>
            <w:tcW w:w="708" w:type="dxa"/>
            <w:vMerge w:val="restart"/>
            <w:textDirection w:val="btLr"/>
          </w:tcPr>
          <w:p w14:paraId="211CBED4" w14:textId="2D415253" w:rsidR="006C09D0" w:rsidRDefault="00C73038" w:rsidP="00904EA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Kvazi-Niutono</w:t>
            </w:r>
            <w:r w:rsidR="006C09D0">
              <w:rPr>
                <w:sz w:val="24"/>
              </w:rPr>
              <w:t xml:space="preserve"> metodas</w:t>
            </w:r>
          </w:p>
        </w:tc>
        <w:tc>
          <w:tcPr>
            <w:tcW w:w="2978" w:type="dxa"/>
          </w:tcPr>
          <w:p w14:paraId="66D17DD1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Pradinis intervalas</w:t>
            </w:r>
          </w:p>
        </w:tc>
        <w:tc>
          <w:tcPr>
            <w:tcW w:w="3118" w:type="dxa"/>
          </w:tcPr>
          <w:p w14:paraId="0DD49A9D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Šaknis</w:t>
            </w:r>
          </w:p>
        </w:tc>
        <w:tc>
          <w:tcPr>
            <w:tcW w:w="2977" w:type="dxa"/>
          </w:tcPr>
          <w:p w14:paraId="303C2ACA" w14:textId="77777777" w:rsidR="006C09D0" w:rsidRDefault="006C09D0" w:rsidP="00904EA7">
            <w:pPr>
              <w:rPr>
                <w:sz w:val="24"/>
              </w:rPr>
            </w:pPr>
            <w:r>
              <w:rPr>
                <w:sz w:val="24"/>
              </w:rPr>
              <w:t>Tikslumas</w:t>
            </w:r>
          </w:p>
        </w:tc>
        <w:tc>
          <w:tcPr>
            <w:tcW w:w="1701" w:type="dxa"/>
          </w:tcPr>
          <w:p w14:paraId="0F42523D" w14:textId="77777777" w:rsidR="006C09D0" w:rsidRDefault="006C09D0" w:rsidP="00904EA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Iteracijų skaičius</w:t>
            </w:r>
          </w:p>
        </w:tc>
      </w:tr>
      <w:tr w:rsidR="00D006D3" w14:paraId="42085614" w14:textId="77777777" w:rsidTr="00D006D3">
        <w:trPr>
          <w:trHeight w:val="531"/>
        </w:trPr>
        <w:tc>
          <w:tcPr>
            <w:tcW w:w="708" w:type="dxa"/>
            <w:vMerge/>
            <w:textDirection w:val="btLr"/>
          </w:tcPr>
          <w:p w14:paraId="4DD7D6BB" w14:textId="77777777" w:rsidR="00D006D3" w:rsidRDefault="00D006D3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7EF77BC8" w14:textId="77777777" w:rsidR="00D006D3" w:rsidRPr="00C73038" w:rsidRDefault="00D006D3" w:rsidP="00D006D3">
            <w:pPr>
              <w:ind w:firstLine="0"/>
              <w:rPr>
                <w:szCs w:val="18"/>
              </w:rPr>
            </w:pPr>
            <w:r w:rsidRPr="00C73038">
              <w:rPr>
                <w:szCs w:val="18"/>
              </w:rPr>
              <w:t>[-2.800000000000000;</w:t>
            </w:r>
          </w:p>
          <w:p w14:paraId="6C559E5F" w14:textId="37246F49" w:rsidR="00D006D3" w:rsidRPr="00C73038" w:rsidRDefault="00D006D3" w:rsidP="00D006D3">
            <w:pPr>
              <w:ind w:firstLine="0"/>
              <w:rPr>
                <w:szCs w:val="18"/>
              </w:rPr>
            </w:pPr>
            <w:r w:rsidRPr="00C73038">
              <w:rPr>
                <w:szCs w:val="18"/>
              </w:rPr>
              <w:t>-2.700000000000000]</w:t>
            </w:r>
          </w:p>
        </w:tc>
        <w:tc>
          <w:tcPr>
            <w:tcW w:w="3118" w:type="dxa"/>
          </w:tcPr>
          <w:p w14:paraId="2BA98592" w14:textId="3E32E82D" w:rsidR="00D006D3" w:rsidRPr="00C73038" w:rsidRDefault="00C73038" w:rsidP="00C73038">
            <w:pPr>
              <w:jc w:val="right"/>
              <w:rPr>
                <w:szCs w:val="18"/>
              </w:rPr>
            </w:pPr>
            <w:r w:rsidRPr="00C73038">
              <w:rPr>
                <w:szCs w:val="18"/>
              </w:rPr>
              <w:t>-3.069980129481733</w:t>
            </w:r>
          </w:p>
        </w:tc>
        <w:tc>
          <w:tcPr>
            <w:tcW w:w="2977" w:type="dxa"/>
          </w:tcPr>
          <w:p w14:paraId="2175EA9D" w14:textId="72943607" w:rsidR="00D006D3" w:rsidRPr="00C73038" w:rsidRDefault="00C73038" w:rsidP="00C73038">
            <w:pPr>
              <w:jc w:val="right"/>
              <w:rPr>
                <w:szCs w:val="18"/>
              </w:rPr>
            </w:pPr>
            <w:r w:rsidRPr="00C73038">
              <w:rPr>
                <w:szCs w:val="18"/>
              </w:rPr>
              <w:t>0.000000000002991</w:t>
            </w:r>
          </w:p>
        </w:tc>
        <w:tc>
          <w:tcPr>
            <w:tcW w:w="1701" w:type="dxa"/>
          </w:tcPr>
          <w:p w14:paraId="43B641D5" w14:textId="368A3708" w:rsidR="00D006D3" w:rsidRPr="00C73038" w:rsidRDefault="00C73038" w:rsidP="00C73038">
            <w:pPr>
              <w:ind w:firstLine="0"/>
              <w:jc w:val="right"/>
              <w:rPr>
                <w:szCs w:val="18"/>
              </w:rPr>
            </w:pPr>
            <w:r>
              <w:rPr>
                <w:szCs w:val="18"/>
              </w:rPr>
              <w:t>8</w:t>
            </w:r>
          </w:p>
        </w:tc>
      </w:tr>
      <w:tr w:rsidR="006C09D0" w14:paraId="7C75BC9C" w14:textId="77777777" w:rsidTr="00904EA7">
        <w:tc>
          <w:tcPr>
            <w:tcW w:w="708" w:type="dxa"/>
            <w:vMerge/>
            <w:textDirection w:val="btLr"/>
          </w:tcPr>
          <w:p w14:paraId="523E3D7F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4258871C" w14:textId="77777777" w:rsidR="00D006D3" w:rsidRDefault="00D006D3" w:rsidP="00904EA7">
            <w:pPr>
              <w:ind w:firstLine="0"/>
            </w:pPr>
            <w:r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-2.399999999999999</w:t>
            </w:r>
            <w:r w:rsidR="006C09D0" w:rsidRPr="00C03D30">
              <w:rPr>
                <w:color w:val="000000" w:themeColor="text1"/>
              </w:rPr>
              <w:t xml:space="preserve">; </w:t>
            </w:r>
            <w:r w:rsidR="006C09D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t xml:space="preserve"> </w:t>
            </w:r>
          </w:p>
          <w:p w14:paraId="389E3B4E" w14:textId="595F915D" w:rsidR="006C09D0" w:rsidRPr="00C03D30" w:rsidRDefault="00D006D3" w:rsidP="00904EA7">
            <w:pPr>
              <w:ind w:firstLine="0"/>
              <w:rPr>
                <w:color w:val="000000" w:themeColor="text1"/>
              </w:rPr>
            </w:pPr>
            <w:r>
              <w:t>-</w:t>
            </w:r>
            <w:r w:rsidRPr="00D006D3">
              <w:rPr>
                <w:color w:val="000000" w:themeColor="text1"/>
              </w:rPr>
              <w:t>2.299999999999999</w:t>
            </w:r>
            <w:r w:rsidR="006C09D0"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2955F761" w14:textId="46584F67" w:rsidR="006C09D0" w:rsidRPr="00C03D30" w:rsidRDefault="00C73038" w:rsidP="00904EA7">
            <w:pPr>
              <w:jc w:val="right"/>
            </w:pPr>
            <w:r w:rsidRPr="00C73038">
              <w:t>-2.506628140055660</w:t>
            </w:r>
          </w:p>
        </w:tc>
        <w:tc>
          <w:tcPr>
            <w:tcW w:w="2977" w:type="dxa"/>
          </w:tcPr>
          <w:p w14:paraId="6200081F" w14:textId="2414E3C7" w:rsidR="006C09D0" w:rsidRPr="00C03D30" w:rsidRDefault="00C73038" w:rsidP="00C73038">
            <w:pPr>
              <w:jc w:val="right"/>
            </w:pPr>
            <w:r w:rsidRPr="00C73038">
              <w:t>0.000000000638296</w:t>
            </w:r>
          </w:p>
        </w:tc>
        <w:tc>
          <w:tcPr>
            <w:tcW w:w="1701" w:type="dxa"/>
          </w:tcPr>
          <w:p w14:paraId="36447CD5" w14:textId="0AAF0156" w:rsidR="006C09D0" w:rsidRPr="00C03D30" w:rsidRDefault="00C73038" w:rsidP="00C73038">
            <w:pPr>
              <w:jc w:val="right"/>
            </w:pPr>
            <w:r>
              <w:t>4</w:t>
            </w:r>
          </w:p>
        </w:tc>
      </w:tr>
      <w:tr w:rsidR="006C09D0" w14:paraId="25BA200E" w14:textId="77777777" w:rsidTr="00904EA7">
        <w:tc>
          <w:tcPr>
            <w:tcW w:w="708" w:type="dxa"/>
            <w:vMerge/>
            <w:textDirection w:val="btLr"/>
          </w:tcPr>
          <w:p w14:paraId="4BD1A694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44F069FC" w14:textId="3900C68C" w:rsidR="006C09D0" w:rsidRDefault="00D006D3" w:rsidP="00904EA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-1.999999999999999</w:t>
            </w:r>
            <w:r w:rsidR="006C09D0" w:rsidRPr="00C03D30">
              <w:rPr>
                <w:color w:val="000000" w:themeColor="text1"/>
              </w:rPr>
              <w:t xml:space="preserve">; </w:t>
            </w:r>
          </w:p>
          <w:p w14:paraId="561EC9CE" w14:textId="2950BA47" w:rsidR="006C09D0" w:rsidRPr="00C03D30" w:rsidRDefault="00D006D3" w:rsidP="00904EA7">
            <w:pPr>
              <w:ind w:firstLine="0"/>
              <w:rPr>
                <w:color w:val="000000" w:themeColor="text1"/>
              </w:rPr>
            </w:pPr>
            <w:r w:rsidRPr="00D006D3">
              <w:rPr>
                <w:color w:val="000000" w:themeColor="text1"/>
              </w:rPr>
              <w:t>-1.899999999999999</w:t>
            </w:r>
            <w:r w:rsidR="006C09D0"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7630B4D5" w14:textId="4C615A0D" w:rsidR="006C09D0" w:rsidRPr="00C03D30" w:rsidRDefault="00C73038" w:rsidP="00904EA7">
            <w:pPr>
              <w:jc w:val="right"/>
            </w:pPr>
            <w:r w:rsidRPr="00C73038">
              <w:t>-2.000000000000000</w:t>
            </w:r>
          </w:p>
        </w:tc>
        <w:tc>
          <w:tcPr>
            <w:tcW w:w="2977" w:type="dxa"/>
          </w:tcPr>
          <w:p w14:paraId="459636C8" w14:textId="35E75D66" w:rsidR="006C09D0" w:rsidRPr="00C03D30" w:rsidRDefault="00C73038" w:rsidP="00C73038">
            <w:pPr>
              <w:jc w:val="right"/>
            </w:pPr>
            <w:r>
              <w:t>0</w:t>
            </w:r>
          </w:p>
        </w:tc>
        <w:tc>
          <w:tcPr>
            <w:tcW w:w="1701" w:type="dxa"/>
          </w:tcPr>
          <w:p w14:paraId="2EC0639C" w14:textId="3C9ADC49" w:rsidR="006C09D0" w:rsidRPr="00C03D30" w:rsidRDefault="00C73038" w:rsidP="00C73038">
            <w:pPr>
              <w:jc w:val="right"/>
            </w:pPr>
            <w:r>
              <w:t>1</w:t>
            </w:r>
          </w:p>
        </w:tc>
      </w:tr>
      <w:tr w:rsidR="006C09D0" w14:paraId="3A6E29CB" w14:textId="77777777" w:rsidTr="00904EA7">
        <w:tc>
          <w:tcPr>
            <w:tcW w:w="708" w:type="dxa"/>
            <w:vMerge/>
            <w:textDirection w:val="btLr"/>
          </w:tcPr>
          <w:p w14:paraId="706C7E64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0D39C335" w14:textId="7B4CD5E3" w:rsidR="006C09D0" w:rsidRPr="00C03D30" w:rsidRDefault="006C09D0" w:rsidP="00904EA7">
            <w:pPr>
              <w:tabs>
                <w:tab w:val="left" w:pos="0"/>
              </w:tabs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D006D3" w:rsidRPr="00D006D3">
              <w:rPr>
                <w:color w:val="000000" w:themeColor="text1"/>
              </w:rPr>
              <w:t>1.400000000000000</w:t>
            </w:r>
            <w:r w:rsidRPr="00C03D30">
              <w:rPr>
                <w:color w:val="000000" w:themeColor="text1"/>
              </w:rPr>
              <w:t xml:space="preserve">; </w:t>
            </w:r>
            <w:r w:rsidR="00D006D3" w:rsidRPr="00D006D3">
              <w:rPr>
                <w:color w:val="000000" w:themeColor="text1"/>
              </w:rPr>
              <w:t>1.500000000000000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7C028BE9" w14:textId="716E61D4" w:rsidR="006C09D0" w:rsidRPr="00C03D30" w:rsidRDefault="00C73038" w:rsidP="00904EA7">
            <w:pPr>
              <w:jc w:val="right"/>
            </w:pPr>
            <w:r w:rsidRPr="00C73038">
              <w:t>1.772453850902849</w:t>
            </w:r>
          </w:p>
        </w:tc>
        <w:tc>
          <w:tcPr>
            <w:tcW w:w="2977" w:type="dxa"/>
          </w:tcPr>
          <w:p w14:paraId="08BE6AAD" w14:textId="2359206D" w:rsidR="006C09D0" w:rsidRPr="00C03D30" w:rsidRDefault="00C73038" w:rsidP="00C73038">
            <w:pPr>
              <w:jc w:val="right"/>
            </w:pPr>
            <w:r w:rsidRPr="00C73038">
              <w:t>0.000000000001541</w:t>
            </w:r>
          </w:p>
        </w:tc>
        <w:tc>
          <w:tcPr>
            <w:tcW w:w="1701" w:type="dxa"/>
          </w:tcPr>
          <w:p w14:paraId="0C0F1A3C" w14:textId="06EC0E0C" w:rsidR="006C09D0" w:rsidRPr="00C03D30" w:rsidRDefault="00C73038" w:rsidP="00C73038">
            <w:pPr>
              <w:jc w:val="right"/>
            </w:pPr>
            <w:r>
              <w:t>7</w:t>
            </w:r>
          </w:p>
        </w:tc>
      </w:tr>
      <w:tr w:rsidR="006C09D0" w14:paraId="4CAE6743" w14:textId="77777777" w:rsidTr="00904EA7">
        <w:tc>
          <w:tcPr>
            <w:tcW w:w="708" w:type="dxa"/>
            <w:vMerge/>
            <w:textDirection w:val="btLr"/>
          </w:tcPr>
          <w:p w14:paraId="2F461ADA" w14:textId="77777777" w:rsidR="006C09D0" w:rsidRDefault="006C09D0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2F80E953" w14:textId="08470C5C" w:rsidR="006C09D0" w:rsidRPr="00C03D30" w:rsidRDefault="006C09D0" w:rsidP="00904EA7">
            <w:pPr>
              <w:tabs>
                <w:tab w:val="left" w:pos="1528"/>
              </w:tabs>
              <w:ind w:firstLine="0"/>
              <w:rPr>
                <w:color w:val="000000" w:themeColor="text1"/>
              </w:rPr>
            </w:pPr>
            <w:r w:rsidRPr="00C03D30">
              <w:rPr>
                <w:color w:val="000000" w:themeColor="text1"/>
              </w:rPr>
              <w:t>[</w:t>
            </w:r>
            <w:r w:rsidR="00D006D3" w:rsidRPr="00D006D3">
              <w:rPr>
                <w:color w:val="000000" w:themeColor="text1"/>
              </w:rPr>
              <w:t>2.200000000000001</w:t>
            </w:r>
            <w:r w:rsidRPr="00C03D30">
              <w:rPr>
                <w:color w:val="000000" w:themeColor="text1"/>
              </w:rPr>
              <w:t xml:space="preserve">; </w:t>
            </w:r>
            <w:r w:rsidR="00C73038" w:rsidRPr="00C73038">
              <w:rPr>
                <w:color w:val="000000" w:themeColor="text1"/>
              </w:rPr>
              <w:t>2.300000000000001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7F83DD9B" w14:textId="0E6EB7E3" w:rsidR="006C09D0" w:rsidRPr="00C03D30" w:rsidRDefault="00C73038" w:rsidP="00904EA7">
            <w:pPr>
              <w:jc w:val="right"/>
            </w:pPr>
            <w:r w:rsidRPr="00C73038">
              <w:t>2.506628274240725</w:t>
            </w:r>
          </w:p>
        </w:tc>
        <w:tc>
          <w:tcPr>
            <w:tcW w:w="2977" w:type="dxa"/>
          </w:tcPr>
          <w:p w14:paraId="00D975F4" w14:textId="0082D74C" w:rsidR="006C09D0" w:rsidRPr="00C03D30" w:rsidRDefault="00C73038" w:rsidP="00C73038">
            <w:pPr>
              <w:jc w:val="right"/>
            </w:pPr>
            <w:r w:rsidRPr="00C73038">
              <w:t>0.000000000016466</w:t>
            </w:r>
          </w:p>
        </w:tc>
        <w:tc>
          <w:tcPr>
            <w:tcW w:w="1701" w:type="dxa"/>
          </w:tcPr>
          <w:p w14:paraId="318EC1D2" w14:textId="4036EA8D" w:rsidR="006C09D0" w:rsidRPr="00C03D30" w:rsidRDefault="00C73038" w:rsidP="00C73038">
            <w:pPr>
              <w:jc w:val="right"/>
            </w:pPr>
            <w:r>
              <w:t>7</w:t>
            </w:r>
          </w:p>
        </w:tc>
      </w:tr>
    </w:tbl>
    <w:p w14:paraId="37C1CE86" w14:textId="77777777" w:rsidR="006C09D0" w:rsidRDefault="006C09D0" w:rsidP="00C92248"/>
    <w:p w14:paraId="6C3CC5F0" w14:textId="77777777" w:rsidR="006C09D0" w:rsidRDefault="006C09D0" w:rsidP="00C92248"/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  <w:gridCol w:w="2977"/>
        <w:gridCol w:w="1701"/>
      </w:tblGrid>
      <w:tr w:rsidR="00C73038" w14:paraId="5126D256" w14:textId="77777777" w:rsidTr="00904EA7">
        <w:tc>
          <w:tcPr>
            <w:tcW w:w="708" w:type="dxa"/>
            <w:vMerge w:val="restart"/>
            <w:textDirection w:val="btLr"/>
          </w:tcPr>
          <w:p w14:paraId="5CEEE743" w14:textId="309088B3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Skenavimo metodas</w:t>
            </w:r>
          </w:p>
        </w:tc>
        <w:tc>
          <w:tcPr>
            <w:tcW w:w="2978" w:type="dxa"/>
          </w:tcPr>
          <w:p w14:paraId="542AEEDF" w14:textId="77777777" w:rsidR="00C73038" w:rsidRDefault="00C73038" w:rsidP="00904EA7">
            <w:pPr>
              <w:rPr>
                <w:sz w:val="24"/>
              </w:rPr>
            </w:pPr>
            <w:r>
              <w:rPr>
                <w:sz w:val="24"/>
              </w:rPr>
              <w:t>Pradinis intervalas</w:t>
            </w:r>
          </w:p>
        </w:tc>
        <w:tc>
          <w:tcPr>
            <w:tcW w:w="3118" w:type="dxa"/>
          </w:tcPr>
          <w:p w14:paraId="0E1AD2AE" w14:textId="77777777" w:rsidR="00C73038" w:rsidRDefault="00C73038" w:rsidP="00904EA7">
            <w:pPr>
              <w:rPr>
                <w:sz w:val="24"/>
              </w:rPr>
            </w:pPr>
            <w:r>
              <w:rPr>
                <w:sz w:val="24"/>
              </w:rPr>
              <w:t>Šaknis</w:t>
            </w:r>
          </w:p>
        </w:tc>
        <w:tc>
          <w:tcPr>
            <w:tcW w:w="2977" w:type="dxa"/>
          </w:tcPr>
          <w:p w14:paraId="361125BE" w14:textId="77777777" w:rsidR="00C73038" w:rsidRDefault="00C73038" w:rsidP="00904EA7">
            <w:pPr>
              <w:rPr>
                <w:sz w:val="24"/>
              </w:rPr>
            </w:pPr>
            <w:r>
              <w:rPr>
                <w:sz w:val="24"/>
              </w:rPr>
              <w:t>Tikslumas</w:t>
            </w:r>
          </w:p>
        </w:tc>
        <w:tc>
          <w:tcPr>
            <w:tcW w:w="1701" w:type="dxa"/>
          </w:tcPr>
          <w:p w14:paraId="4AE1BD45" w14:textId="77777777" w:rsidR="00C73038" w:rsidRDefault="00C73038" w:rsidP="00904EA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Iteracijų skaičius</w:t>
            </w:r>
          </w:p>
        </w:tc>
      </w:tr>
      <w:tr w:rsidR="00C73038" w14:paraId="5ABC4022" w14:textId="77777777" w:rsidTr="00904EA7">
        <w:trPr>
          <w:trHeight w:val="531"/>
        </w:trPr>
        <w:tc>
          <w:tcPr>
            <w:tcW w:w="708" w:type="dxa"/>
            <w:vMerge/>
            <w:textDirection w:val="btLr"/>
          </w:tcPr>
          <w:p w14:paraId="59601804" w14:textId="77777777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56862512" w14:textId="1DFB1586" w:rsidR="00C73038" w:rsidRPr="00C73038" w:rsidRDefault="00C73038" w:rsidP="00904EA7">
            <w:pPr>
              <w:ind w:firstLine="0"/>
              <w:rPr>
                <w:szCs w:val="18"/>
              </w:rPr>
            </w:pPr>
            <w:r w:rsidRPr="00C73038">
              <w:rPr>
                <w:szCs w:val="18"/>
              </w:rPr>
              <w:t>[-2.600000000000000;</w:t>
            </w:r>
          </w:p>
          <w:p w14:paraId="734918A6" w14:textId="1A001327" w:rsidR="00C73038" w:rsidRPr="00C73038" w:rsidRDefault="00C73038" w:rsidP="00904EA7">
            <w:pPr>
              <w:ind w:firstLine="0"/>
              <w:rPr>
                <w:szCs w:val="18"/>
              </w:rPr>
            </w:pPr>
            <w:r w:rsidRPr="00C73038">
              <w:rPr>
                <w:szCs w:val="18"/>
              </w:rPr>
              <w:t>-2.399999999999999]</w:t>
            </w:r>
          </w:p>
        </w:tc>
        <w:tc>
          <w:tcPr>
            <w:tcW w:w="3118" w:type="dxa"/>
          </w:tcPr>
          <w:p w14:paraId="564394D6" w14:textId="24159912" w:rsidR="00C73038" w:rsidRPr="00C73038" w:rsidRDefault="00C73038" w:rsidP="00C73038">
            <w:pPr>
              <w:jc w:val="right"/>
              <w:rPr>
                <w:szCs w:val="18"/>
              </w:rPr>
            </w:pPr>
            <w:r w:rsidRPr="00C73038">
              <w:rPr>
                <w:szCs w:val="18"/>
              </w:rPr>
              <w:t>-2.506628275000000</w:t>
            </w:r>
          </w:p>
        </w:tc>
        <w:tc>
          <w:tcPr>
            <w:tcW w:w="2977" w:type="dxa"/>
          </w:tcPr>
          <w:p w14:paraId="79B1AB62" w14:textId="32C34540" w:rsidR="00C73038" w:rsidRPr="00C73038" w:rsidRDefault="005922DA" w:rsidP="00904EA7">
            <w:pPr>
              <w:rPr>
                <w:szCs w:val="18"/>
              </w:rPr>
            </w:pPr>
            <w:r w:rsidRPr="005922DA">
              <w:rPr>
                <w:szCs w:val="18"/>
              </w:rPr>
              <w:t>0.000000000002993</w:t>
            </w:r>
          </w:p>
        </w:tc>
        <w:tc>
          <w:tcPr>
            <w:tcW w:w="1701" w:type="dxa"/>
          </w:tcPr>
          <w:p w14:paraId="3008C00B" w14:textId="490AE877" w:rsidR="00C73038" w:rsidRPr="00C73038" w:rsidRDefault="00C73038" w:rsidP="00C73038">
            <w:pPr>
              <w:ind w:firstLine="0"/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</w:tr>
      <w:tr w:rsidR="00C73038" w14:paraId="34D76CFB" w14:textId="77777777" w:rsidTr="00904EA7">
        <w:tc>
          <w:tcPr>
            <w:tcW w:w="708" w:type="dxa"/>
            <w:vMerge/>
            <w:textDirection w:val="btLr"/>
          </w:tcPr>
          <w:p w14:paraId="02F545E7" w14:textId="77777777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16875176" w14:textId="5AC185C3" w:rsidR="00C73038" w:rsidRDefault="00C73038" w:rsidP="00904EA7">
            <w:pPr>
              <w:ind w:firstLine="0"/>
            </w:pPr>
            <w:r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-2.</w:t>
            </w:r>
            <w:r>
              <w:rPr>
                <w:color w:val="000000" w:themeColor="text1"/>
              </w:rPr>
              <w:t>1</w:t>
            </w:r>
            <w:r w:rsidRPr="00D006D3">
              <w:rPr>
                <w:color w:val="000000" w:themeColor="text1"/>
              </w:rPr>
              <w:t>99999999999999</w:t>
            </w:r>
            <w:r w:rsidRPr="00C03D30">
              <w:rPr>
                <w:color w:val="000000" w:themeColor="text1"/>
              </w:rPr>
              <w:t xml:space="preserve">; </w:t>
            </w:r>
            <w:r>
              <w:rPr>
                <w:color w:val="000000" w:themeColor="text1"/>
              </w:rPr>
              <w:t xml:space="preserve">  </w:t>
            </w:r>
            <w:r>
              <w:t xml:space="preserve"> </w:t>
            </w:r>
          </w:p>
          <w:p w14:paraId="604CEB97" w14:textId="0CC96D91" w:rsidR="00C73038" w:rsidRPr="00C03D30" w:rsidRDefault="00C73038" w:rsidP="00904EA7">
            <w:pPr>
              <w:ind w:firstLine="0"/>
              <w:rPr>
                <w:color w:val="000000" w:themeColor="text1"/>
              </w:rPr>
            </w:pPr>
            <w:r>
              <w:t>-1</w:t>
            </w:r>
            <w:r w:rsidRPr="00D006D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9</w:t>
            </w:r>
            <w:r w:rsidRPr="00D006D3">
              <w:rPr>
                <w:color w:val="000000" w:themeColor="text1"/>
              </w:rPr>
              <w:t>99999999999999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01F6FAE4" w14:textId="38E2B5D0" w:rsidR="00C73038" w:rsidRPr="00C03D30" w:rsidRDefault="00C73038" w:rsidP="00904EA7">
            <w:pPr>
              <w:jc w:val="right"/>
            </w:pPr>
            <w:r w:rsidRPr="00C73038">
              <w:t>-1.999999999000001</w:t>
            </w:r>
          </w:p>
        </w:tc>
        <w:tc>
          <w:tcPr>
            <w:tcW w:w="2977" w:type="dxa"/>
          </w:tcPr>
          <w:p w14:paraId="7B03BA0B" w14:textId="633886F8" w:rsidR="00C73038" w:rsidRPr="00C03D30" w:rsidRDefault="005922DA" w:rsidP="00904EA7">
            <w:r w:rsidRPr="005922DA">
              <w:t>0.000000000027723</w:t>
            </w:r>
          </w:p>
        </w:tc>
        <w:tc>
          <w:tcPr>
            <w:tcW w:w="1701" w:type="dxa"/>
          </w:tcPr>
          <w:p w14:paraId="59052132" w14:textId="77777777" w:rsidR="00C73038" w:rsidRPr="00C03D30" w:rsidRDefault="00C73038" w:rsidP="00C73038">
            <w:pPr>
              <w:jc w:val="right"/>
            </w:pPr>
            <w:r>
              <w:t>10</w:t>
            </w:r>
          </w:p>
        </w:tc>
      </w:tr>
      <w:tr w:rsidR="00C73038" w14:paraId="1FED9CF5" w14:textId="77777777" w:rsidTr="00904EA7">
        <w:tc>
          <w:tcPr>
            <w:tcW w:w="708" w:type="dxa"/>
            <w:vMerge/>
            <w:textDirection w:val="btLr"/>
          </w:tcPr>
          <w:p w14:paraId="477CAFA7" w14:textId="77777777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156B64AD" w14:textId="27F518E8" w:rsidR="00C73038" w:rsidRDefault="00C73038" w:rsidP="00904EA7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-1.</w:t>
            </w:r>
            <w:r>
              <w:rPr>
                <w:color w:val="000000" w:themeColor="text1"/>
              </w:rPr>
              <w:t>7</w:t>
            </w:r>
            <w:r w:rsidRPr="00D006D3">
              <w:rPr>
                <w:color w:val="000000" w:themeColor="text1"/>
              </w:rPr>
              <w:t>99999999999999</w:t>
            </w:r>
            <w:r w:rsidRPr="00C03D30">
              <w:rPr>
                <w:color w:val="000000" w:themeColor="text1"/>
              </w:rPr>
              <w:t xml:space="preserve">; </w:t>
            </w:r>
          </w:p>
          <w:p w14:paraId="5401ED81" w14:textId="45BD8329" w:rsidR="00C73038" w:rsidRPr="00C03D30" w:rsidRDefault="00C73038" w:rsidP="00904EA7">
            <w:pPr>
              <w:ind w:firstLine="0"/>
              <w:rPr>
                <w:color w:val="000000" w:themeColor="text1"/>
              </w:rPr>
            </w:pPr>
            <w:r w:rsidRPr="00D006D3">
              <w:rPr>
                <w:color w:val="000000" w:themeColor="text1"/>
              </w:rPr>
              <w:t>-1.</w:t>
            </w:r>
            <w:r>
              <w:rPr>
                <w:color w:val="000000" w:themeColor="text1"/>
              </w:rPr>
              <w:t>5</w:t>
            </w:r>
            <w:r w:rsidRPr="00D006D3">
              <w:rPr>
                <w:color w:val="000000" w:themeColor="text1"/>
              </w:rPr>
              <w:t>99999999999999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69015197" w14:textId="5215535A" w:rsidR="00C73038" w:rsidRPr="00C03D30" w:rsidRDefault="00C73038" w:rsidP="00904EA7">
            <w:pPr>
              <w:jc w:val="right"/>
            </w:pPr>
            <w:r w:rsidRPr="00C73038">
              <w:t>-1.772453850999999</w:t>
            </w:r>
          </w:p>
        </w:tc>
        <w:tc>
          <w:tcPr>
            <w:tcW w:w="2977" w:type="dxa"/>
          </w:tcPr>
          <w:p w14:paraId="72A404FD" w14:textId="4CE5AAE9" w:rsidR="00C73038" w:rsidRPr="00C03D30" w:rsidRDefault="005922DA" w:rsidP="00904EA7">
            <w:r w:rsidRPr="005922DA">
              <w:t>0.000000000031564</w:t>
            </w:r>
          </w:p>
        </w:tc>
        <w:tc>
          <w:tcPr>
            <w:tcW w:w="1701" w:type="dxa"/>
          </w:tcPr>
          <w:p w14:paraId="196056C6" w14:textId="77777777" w:rsidR="00C73038" w:rsidRPr="00C03D30" w:rsidRDefault="00C73038" w:rsidP="00C73038">
            <w:pPr>
              <w:jc w:val="right"/>
            </w:pPr>
            <w:r>
              <w:t>10</w:t>
            </w:r>
          </w:p>
        </w:tc>
      </w:tr>
      <w:tr w:rsidR="00C73038" w14:paraId="21C3B6AE" w14:textId="77777777" w:rsidTr="00904EA7">
        <w:tc>
          <w:tcPr>
            <w:tcW w:w="708" w:type="dxa"/>
            <w:vMerge/>
            <w:textDirection w:val="btLr"/>
          </w:tcPr>
          <w:p w14:paraId="79AB313A" w14:textId="77777777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378C7030" w14:textId="2735FD45" w:rsidR="00C73038" w:rsidRPr="00C03D30" w:rsidRDefault="00C73038" w:rsidP="00904EA7">
            <w:pPr>
              <w:tabs>
                <w:tab w:val="left" w:pos="0"/>
              </w:tabs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6</w:t>
            </w:r>
            <w:r w:rsidRPr="00D006D3">
              <w:rPr>
                <w:color w:val="000000" w:themeColor="text1"/>
              </w:rPr>
              <w:t>00000000000000</w:t>
            </w:r>
            <w:r w:rsidRPr="00C03D30">
              <w:rPr>
                <w:color w:val="000000" w:themeColor="text1"/>
              </w:rPr>
              <w:t xml:space="preserve">; </w:t>
            </w:r>
            <w:r w:rsidRPr="00D006D3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8</w:t>
            </w:r>
            <w:r w:rsidRPr="00D006D3">
              <w:rPr>
                <w:color w:val="000000" w:themeColor="text1"/>
              </w:rPr>
              <w:t>00000000000000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21B8AD7E" w14:textId="69CFC2BE" w:rsidR="00C73038" w:rsidRPr="00C03D30" w:rsidRDefault="00C73038" w:rsidP="00904EA7">
            <w:pPr>
              <w:jc w:val="right"/>
            </w:pPr>
            <w:r w:rsidRPr="00C73038">
              <w:t>1.772453850999999</w:t>
            </w:r>
          </w:p>
        </w:tc>
        <w:tc>
          <w:tcPr>
            <w:tcW w:w="2977" w:type="dxa"/>
          </w:tcPr>
          <w:p w14:paraId="44E47C43" w14:textId="12FADFA3" w:rsidR="00C73038" w:rsidRPr="00C03D30" w:rsidRDefault="005922DA" w:rsidP="00904EA7">
            <w:r w:rsidRPr="005922DA">
              <w:t>0.000000000632502</w:t>
            </w:r>
          </w:p>
        </w:tc>
        <w:tc>
          <w:tcPr>
            <w:tcW w:w="1701" w:type="dxa"/>
          </w:tcPr>
          <w:p w14:paraId="0C7FE6BE" w14:textId="77777777" w:rsidR="00C73038" w:rsidRPr="00C03D30" w:rsidRDefault="00C73038" w:rsidP="00C73038">
            <w:pPr>
              <w:jc w:val="right"/>
            </w:pPr>
            <w:r>
              <w:t>10</w:t>
            </w:r>
          </w:p>
        </w:tc>
      </w:tr>
      <w:tr w:rsidR="00C73038" w14:paraId="65745703" w14:textId="77777777" w:rsidTr="00904EA7">
        <w:tc>
          <w:tcPr>
            <w:tcW w:w="708" w:type="dxa"/>
            <w:vMerge/>
            <w:textDirection w:val="btLr"/>
          </w:tcPr>
          <w:p w14:paraId="6C43F8C4" w14:textId="77777777" w:rsidR="00C73038" w:rsidRDefault="00C73038" w:rsidP="00904EA7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978" w:type="dxa"/>
          </w:tcPr>
          <w:p w14:paraId="06AB62F4" w14:textId="7419C525" w:rsidR="00C73038" w:rsidRPr="00C03D30" w:rsidRDefault="00C73038" w:rsidP="00904EA7">
            <w:pPr>
              <w:tabs>
                <w:tab w:val="left" w:pos="1528"/>
              </w:tabs>
              <w:ind w:firstLine="0"/>
              <w:rPr>
                <w:color w:val="000000" w:themeColor="text1"/>
              </w:rPr>
            </w:pPr>
            <w:r w:rsidRPr="00C03D30">
              <w:rPr>
                <w:color w:val="000000" w:themeColor="text1"/>
              </w:rPr>
              <w:t>[</w:t>
            </w:r>
            <w:r w:rsidRPr="00D006D3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</w:t>
            </w:r>
            <w:r w:rsidRPr="00D006D3">
              <w:rPr>
                <w:color w:val="000000" w:themeColor="text1"/>
              </w:rPr>
              <w:t>00000000000001</w:t>
            </w:r>
            <w:r w:rsidRPr="00C03D30">
              <w:rPr>
                <w:color w:val="000000" w:themeColor="text1"/>
              </w:rPr>
              <w:t xml:space="preserve">; </w:t>
            </w:r>
            <w:r w:rsidRPr="00C73038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5</w:t>
            </w:r>
            <w:r w:rsidRPr="00C73038">
              <w:rPr>
                <w:color w:val="000000" w:themeColor="text1"/>
              </w:rPr>
              <w:t>00000000000001</w:t>
            </w:r>
            <w:r w:rsidRPr="00C03D30">
              <w:rPr>
                <w:color w:val="000000" w:themeColor="text1"/>
              </w:rPr>
              <w:t>]</w:t>
            </w:r>
          </w:p>
        </w:tc>
        <w:tc>
          <w:tcPr>
            <w:tcW w:w="3118" w:type="dxa"/>
          </w:tcPr>
          <w:p w14:paraId="77FFE5E8" w14:textId="0F1371A1" w:rsidR="00C73038" w:rsidRPr="00C03D30" w:rsidRDefault="00C73038" w:rsidP="00904EA7">
            <w:pPr>
              <w:jc w:val="right"/>
            </w:pPr>
            <w:r w:rsidRPr="00C73038">
              <w:t>2.506628275000001</w:t>
            </w:r>
          </w:p>
        </w:tc>
        <w:tc>
          <w:tcPr>
            <w:tcW w:w="2977" w:type="dxa"/>
          </w:tcPr>
          <w:p w14:paraId="2F23E91F" w14:textId="1DCAE86C" w:rsidR="00C73038" w:rsidRPr="00C03D30" w:rsidRDefault="005922DA" w:rsidP="00904EA7">
            <w:r w:rsidRPr="005922DA">
              <w:t>0.000000000057759</w:t>
            </w:r>
          </w:p>
        </w:tc>
        <w:tc>
          <w:tcPr>
            <w:tcW w:w="1701" w:type="dxa"/>
          </w:tcPr>
          <w:p w14:paraId="0FB31D36" w14:textId="77777777" w:rsidR="00C73038" w:rsidRPr="00C03D30" w:rsidRDefault="00C73038" w:rsidP="00C73038">
            <w:pPr>
              <w:jc w:val="right"/>
            </w:pPr>
            <w:r>
              <w:t>10</w:t>
            </w:r>
          </w:p>
        </w:tc>
      </w:tr>
    </w:tbl>
    <w:p w14:paraId="1601C4FD" w14:textId="77777777" w:rsidR="00C73038" w:rsidRDefault="00C73038" w:rsidP="00C92248"/>
    <w:tbl>
      <w:tblPr>
        <w:tblStyle w:val="TableGrid"/>
        <w:tblW w:w="6804" w:type="dxa"/>
        <w:tblInd w:w="-1026" w:type="dxa"/>
        <w:tblLook w:val="04A0" w:firstRow="1" w:lastRow="0" w:firstColumn="1" w:lastColumn="0" w:noHBand="0" w:noVBand="1"/>
      </w:tblPr>
      <w:tblGrid>
        <w:gridCol w:w="708"/>
        <w:gridCol w:w="2978"/>
        <w:gridCol w:w="3118"/>
      </w:tblGrid>
      <w:tr w:rsidR="005922DA" w14:paraId="1DFDB00C" w14:textId="77777777" w:rsidTr="005922DA">
        <w:tc>
          <w:tcPr>
            <w:tcW w:w="708" w:type="dxa"/>
            <w:vMerge w:val="restart"/>
            <w:textDirection w:val="btLr"/>
          </w:tcPr>
          <w:p w14:paraId="58DE6C98" w14:textId="77777777" w:rsidR="005922DA" w:rsidRDefault="005922DA" w:rsidP="005922DA">
            <w:pPr>
              <w:ind w:left="113" w:right="113" w:firstLine="0"/>
              <w:rPr>
                <w:sz w:val="24"/>
              </w:rPr>
            </w:pPr>
            <w:r>
              <w:rPr>
                <w:sz w:val="24"/>
              </w:rPr>
              <w:t>MATLAB funkcijos</w:t>
            </w:r>
          </w:p>
        </w:tc>
        <w:tc>
          <w:tcPr>
            <w:tcW w:w="2978" w:type="dxa"/>
          </w:tcPr>
          <w:p w14:paraId="67F8D590" w14:textId="77777777" w:rsidR="005922DA" w:rsidRPr="00D563CD" w:rsidRDefault="005922DA" w:rsidP="00904EA7">
            <w:pPr>
              <w:jc w:val="center"/>
            </w:pPr>
            <w:r w:rsidRPr="00D563CD">
              <w:t>Pradinis intervalas</w:t>
            </w:r>
          </w:p>
        </w:tc>
        <w:tc>
          <w:tcPr>
            <w:tcW w:w="3118" w:type="dxa"/>
          </w:tcPr>
          <w:p w14:paraId="5025E70E" w14:textId="77777777" w:rsidR="005922DA" w:rsidRPr="00D563CD" w:rsidRDefault="005922DA" w:rsidP="00904EA7">
            <w:pPr>
              <w:jc w:val="center"/>
            </w:pPr>
            <w:r w:rsidRPr="00D563CD">
              <w:t>Šaknis (fzero)</w:t>
            </w:r>
          </w:p>
        </w:tc>
      </w:tr>
      <w:tr w:rsidR="005922DA" w14:paraId="65646E86" w14:textId="77777777" w:rsidTr="005922DA">
        <w:tc>
          <w:tcPr>
            <w:tcW w:w="708" w:type="dxa"/>
            <w:vMerge/>
          </w:tcPr>
          <w:p w14:paraId="28577D40" w14:textId="77777777" w:rsidR="005922DA" w:rsidRDefault="005922DA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3F6CBF44" w14:textId="11DD608E" w:rsidR="005922DA" w:rsidRPr="00D563CD" w:rsidRDefault="005922DA" w:rsidP="00904EA7">
            <w:pPr>
              <w:jc w:val="center"/>
            </w:pPr>
            <w:r w:rsidRPr="00C73038">
              <w:rPr>
                <w:szCs w:val="18"/>
              </w:rPr>
              <w:t>-2.600000000000000</w:t>
            </w:r>
          </w:p>
        </w:tc>
        <w:tc>
          <w:tcPr>
            <w:tcW w:w="3118" w:type="dxa"/>
          </w:tcPr>
          <w:p w14:paraId="49F26453" w14:textId="6482FD10" w:rsidR="005922DA" w:rsidRPr="00D563CD" w:rsidRDefault="005922DA" w:rsidP="00904EA7">
            <w:pPr>
              <w:jc w:val="right"/>
            </w:pPr>
            <w:r w:rsidRPr="005922DA">
              <w:t>-2.506628274631001</w:t>
            </w:r>
          </w:p>
        </w:tc>
      </w:tr>
      <w:tr w:rsidR="005922DA" w14:paraId="46527B40" w14:textId="77777777" w:rsidTr="005922DA">
        <w:tc>
          <w:tcPr>
            <w:tcW w:w="708" w:type="dxa"/>
            <w:vMerge/>
          </w:tcPr>
          <w:p w14:paraId="58F0EF88" w14:textId="77777777" w:rsidR="005922DA" w:rsidRDefault="005922DA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2E2220FB" w14:textId="179A3484" w:rsidR="005922DA" w:rsidRPr="00D563CD" w:rsidRDefault="005922DA" w:rsidP="00904EA7">
            <w:pPr>
              <w:jc w:val="center"/>
            </w:pPr>
            <w:r w:rsidRPr="00D006D3">
              <w:rPr>
                <w:color w:val="000000" w:themeColor="text1"/>
              </w:rPr>
              <w:t>-2.</w:t>
            </w:r>
            <w:r>
              <w:rPr>
                <w:color w:val="000000" w:themeColor="text1"/>
              </w:rPr>
              <w:t>1</w:t>
            </w:r>
            <w:r w:rsidRPr="00D006D3">
              <w:rPr>
                <w:color w:val="000000" w:themeColor="text1"/>
              </w:rPr>
              <w:t>99999999999999</w:t>
            </w:r>
          </w:p>
        </w:tc>
        <w:tc>
          <w:tcPr>
            <w:tcW w:w="3118" w:type="dxa"/>
          </w:tcPr>
          <w:p w14:paraId="6E57F839" w14:textId="536E242C" w:rsidR="005922DA" w:rsidRPr="00D563CD" w:rsidRDefault="005922DA" w:rsidP="00904EA7">
            <w:pPr>
              <w:jc w:val="right"/>
            </w:pPr>
            <w:r w:rsidRPr="005922DA">
              <w:t>-2</w:t>
            </w:r>
          </w:p>
        </w:tc>
      </w:tr>
      <w:tr w:rsidR="005922DA" w14:paraId="2DBD8823" w14:textId="77777777" w:rsidTr="005922DA">
        <w:tc>
          <w:tcPr>
            <w:tcW w:w="708" w:type="dxa"/>
            <w:vMerge/>
          </w:tcPr>
          <w:p w14:paraId="654F29D4" w14:textId="77777777" w:rsidR="005922DA" w:rsidRDefault="005922DA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29049337" w14:textId="4535B1A6" w:rsidR="005922DA" w:rsidRPr="00D563CD" w:rsidRDefault="005922DA" w:rsidP="00904EA7">
            <w:pPr>
              <w:jc w:val="center"/>
            </w:pPr>
            <w:r w:rsidRPr="00D006D3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6</w:t>
            </w:r>
            <w:r w:rsidRPr="00D006D3">
              <w:rPr>
                <w:color w:val="000000" w:themeColor="text1"/>
              </w:rPr>
              <w:t>00000000000000</w:t>
            </w:r>
          </w:p>
        </w:tc>
        <w:tc>
          <w:tcPr>
            <w:tcW w:w="3118" w:type="dxa"/>
          </w:tcPr>
          <w:p w14:paraId="2F907FB8" w14:textId="67E6C3FB" w:rsidR="005922DA" w:rsidRPr="00D563CD" w:rsidRDefault="005922DA" w:rsidP="00904EA7">
            <w:pPr>
              <w:jc w:val="right"/>
            </w:pPr>
            <w:r w:rsidRPr="005922DA">
              <w:t>1.772453850905516</w:t>
            </w:r>
          </w:p>
        </w:tc>
      </w:tr>
      <w:tr w:rsidR="005922DA" w14:paraId="2212F0D0" w14:textId="77777777" w:rsidTr="005922DA">
        <w:tc>
          <w:tcPr>
            <w:tcW w:w="708" w:type="dxa"/>
            <w:vMerge/>
          </w:tcPr>
          <w:p w14:paraId="5B1C6E92" w14:textId="77777777" w:rsidR="005922DA" w:rsidRDefault="005922DA" w:rsidP="00904EA7">
            <w:pPr>
              <w:rPr>
                <w:sz w:val="24"/>
              </w:rPr>
            </w:pPr>
          </w:p>
        </w:tc>
        <w:tc>
          <w:tcPr>
            <w:tcW w:w="2978" w:type="dxa"/>
          </w:tcPr>
          <w:p w14:paraId="6CCAB84B" w14:textId="380AF65E" w:rsidR="005922DA" w:rsidRPr="00D563CD" w:rsidRDefault="005922DA" w:rsidP="00904EA7">
            <w:pPr>
              <w:jc w:val="center"/>
            </w:pPr>
            <w:r w:rsidRPr="00D006D3"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>4</w:t>
            </w:r>
            <w:r w:rsidRPr="00D006D3">
              <w:rPr>
                <w:color w:val="000000" w:themeColor="text1"/>
              </w:rPr>
              <w:t>00000000000001</w:t>
            </w:r>
          </w:p>
        </w:tc>
        <w:tc>
          <w:tcPr>
            <w:tcW w:w="3118" w:type="dxa"/>
          </w:tcPr>
          <w:p w14:paraId="380D0C9C" w14:textId="68FF7C47" w:rsidR="005922DA" w:rsidRPr="00D563CD" w:rsidRDefault="005922DA" w:rsidP="00904EA7">
            <w:pPr>
              <w:jc w:val="right"/>
            </w:pPr>
            <w:r w:rsidRPr="005922DA">
              <w:t>2.506628274631001</w:t>
            </w:r>
          </w:p>
        </w:tc>
      </w:tr>
    </w:tbl>
    <w:p w14:paraId="605C881B" w14:textId="77777777" w:rsidR="005922DA" w:rsidRDefault="005922DA" w:rsidP="00C92248"/>
    <w:p w14:paraId="582C131E" w14:textId="0E8D0685" w:rsidR="005922DA" w:rsidRDefault="00AA2D3A" w:rsidP="00AA2D3A">
      <w:pPr>
        <w:pStyle w:val="Heading2"/>
      </w:pPr>
      <w:bookmarkStart w:id="10" w:name="_Toc149241549"/>
      <w:r>
        <w:t>Programos kodo fragmentai</w:t>
      </w:r>
      <w:bookmarkEnd w:id="10"/>
    </w:p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11482"/>
      </w:tblGrid>
      <w:tr w:rsidR="00AA2D3A" w14:paraId="4F51D5CC" w14:textId="77777777" w:rsidTr="00AA2D3A">
        <w:tc>
          <w:tcPr>
            <w:tcW w:w="11482" w:type="dxa"/>
          </w:tcPr>
          <w:p w14:paraId="3197505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function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saknu_tikslinimas</w:t>
            </w:r>
            <w:proofErr w:type="spellEnd"/>
          </w:p>
          <w:p w14:paraId="14F1BBD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clc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close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clear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18C04E0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format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long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247EF08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34DD966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33DEB0F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f = @(x)(-0.67*x.^4) + 2.51*x.^3+2.27*x.^2-4.02*x-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2.48;</w:t>
            </w:r>
            <w:proofErr w:type="gramEnd"/>
          </w:p>
          <w:p w14:paraId="013820F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%f = @(x)(0.67*x.^4) - 2.51*x.^3-2.27*x.^2+4.02*x+</w:t>
            </w:r>
            <w:proofErr w:type="gram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2.48;</w:t>
            </w:r>
            <w:proofErr w:type="gramEnd"/>
          </w:p>
          <w:p w14:paraId="61557BC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'-0.67x^4+2.51x^3+2.27x^2-4.02x-2.48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277A1ED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12FD0C9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10D906C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g = @(x)exp(-1*x.^2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).*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sin(x.^2).*(x+2);</w:t>
            </w:r>
          </w:p>
          <w:p w14:paraId="70E6A94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g_name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'e^-^x*sin(x^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2)*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(x+2)'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5BFA167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243B9F5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a = [0.67 -2.51 -2.27 4.02 2.48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1E5C2EC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n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numel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(a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517BA39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R_grub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Reziai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(n, a);</w:t>
            </w:r>
          </w:p>
          <w:p w14:paraId="0F40D2F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44EB380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intervalų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atskyrimas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daugianariui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0ED0877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0EA62F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0.35;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zingsnio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nustatymas</w:t>
            </w:r>
            <w:proofErr w:type="spellEnd"/>
          </w:p>
          <w:p w14:paraId="6AE332B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SkenavimasPastoviu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R_neig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R_teig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f);</w:t>
            </w:r>
          </w:p>
          <w:p w14:paraId="291D449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62DC170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REKURSINIS SKENAVIMAS (MAŽINANT ŽINGSNĮ)</w:t>
            </w:r>
          </w:p>
          <w:p w14:paraId="306D96F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745F0A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daugianariui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512F005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132D5EE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E9F88F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skenavimo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metodu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mažinant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žingsnį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955F73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f(x)=-0.67x^4+2.51x^3+2.27x^2-4.02x-2.48\n'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1F90AF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A274CD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Stulpelių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reikšmės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0BCF35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1:2 -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BD0DCE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3 -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6B8350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4 -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3D751F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5 -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atliktų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kiekis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66F62E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A31A49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1D83ED9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693E0D7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0C98ACF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1e-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9;</w:t>
            </w:r>
            <w:proofErr w:type="gramEnd"/>
          </w:p>
          <w:p w14:paraId="58301B7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489A12E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(i,1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59D4C32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524F535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== 1</w:t>
            </w:r>
          </w:p>
          <w:p w14:paraId="483DBFF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draw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03FB6FB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5FFA277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npoints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1000;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</w:p>
          <w:p w14:paraId="1AC89B2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x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:(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x_max-x_min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/(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npoints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- 1):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1CF422D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x, f(x),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'r-'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LineWidth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5CE99AD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else</w:t>
            </w:r>
          </w:p>
          <w:p w14:paraId="08E663A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draw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0988E77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6423864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r w:rsidRPr="00AA2D3A">
              <w:rPr>
                <w:rFonts w:ascii="Consolas" w:hAnsi="Consolas"/>
                <w:sz w:val="20"/>
                <w:lang w:val="en-US"/>
              </w:rPr>
              <w:t>(sign(f(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)) ~= sign(f(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)))</w:t>
            </w:r>
          </w:p>
          <w:p w14:paraId="41E2724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2746377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[a, b, it,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t]=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SkenavimasRekursija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f,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draw);</w:t>
            </w:r>
          </w:p>
          <w:p w14:paraId="4BCB139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a b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8BA901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it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3837C51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t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E8FBB7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B16ECF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398C9BF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close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62471DA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Saknys_intervalai_fx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(:,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 +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(:,2))/2;</w:t>
            </w:r>
          </w:p>
          <w:p w14:paraId="5D48825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1BDA0D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22D14D4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,:)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)];</w:t>
            </w:r>
          </w:p>
          <w:p w14:paraId="528D599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13B3627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</w:p>
          <w:p w14:paraId="63D5D3F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1D32597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2F9E174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5EF090E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intervalų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atskyrimas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4DF2F28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C4E5F3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0.2;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zingsnio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nustatymas</w:t>
            </w:r>
            <w:proofErr w:type="spellEnd"/>
          </w:p>
          <w:p w14:paraId="65A7695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-3;</w:t>
            </w:r>
            <w:proofErr w:type="gramEnd"/>
          </w:p>
          <w:p w14:paraId="6282116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3;</w:t>
            </w:r>
            <w:proofErr w:type="gramEnd"/>
          </w:p>
          <w:p w14:paraId="32E205C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SkenavimasPastoviu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g);</w:t>
            </w:r>
          </w:p>
          <w:p w14:paraId="2404F5C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D5542C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skenavimo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metodu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mažinant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žingsnį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AF0DA8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g(x)=e^-^x*sin(x^2)*(x+2)\n'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4FCA3C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B247D7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Stulpelių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reikšmės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1EED69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1:2 -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intervalai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2AC137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3 -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E745CC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4 -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1182B5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5 -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atliktų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kiekis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74280E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D587D9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6D6783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7CCFEEC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008966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1e-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9;</w:t>
            </w:r>
            <w:proofErr w:type="gramEnd"/>
          </w:p>
          <w:p w14:paraId="747F7B6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59AD49B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1);</w:t>
            </w:r>
          </w:p>
          <w:p w14:paraId="67F31AF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745F971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draw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1233D06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r w:rsidRPr="00AA2D3A">
              <w:rPr>
                <w:rFonts w:ascii="Consolas" w:hAnsi="Consolas"/>
                <w:sz w:val="20"/>
                <w:lang w:val="en-US"/>
              </w:rPr>
              <w:t>(sign(g(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)) ~= sign(g(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)))</w:t>
            </w:r>
          </w:p>
          <w:p w14:paraId="68CFD0A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07851F9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[a, b, it,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t]=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SkenavimasRekursija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x_min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zingsnis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g,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draw);</w:t>
            </w:r>
          </w:p>
          <w:p w14:paraId="191AAEA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a b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2FAB876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it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6277280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t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10468C2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D7C5DB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2723CDE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Saknys_intervalai_gx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(:,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 +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(:,2))/2;</w:t>
            </w:r>
          </w:p>
          <w:p w14:paraId="239F1F8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2A88C37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5BBEEAF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,:)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)];</w:t>
            </w:r>
          </w:p>
          <w:p w14:paraId="4648FDE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941E15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</w:p>
          <w:p w14:paraId="6F6E663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9548BB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Kvazi-Niutono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(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kirstinių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metodas</w:t>
            </w:r>
            <w:proofErr w:type="spellEnd"/>
          </w:p>
          <w:p w14:paraId="3B810B2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eps = 1e-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9;</w:t>
            </w:r>
            <w:proofErr w:type="gramEnd"/>
          </w:p>
          <w:p w14:paraId="6095B40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6A27663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daugianariui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04898D1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2BF5C8C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F23461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Kvazi-Niutono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(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kirstinių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metodu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744C01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f(x)=-0.67x^4+2.51x^3+2.27x^2-4.02x-2.48\n'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38AF7A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54A557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Stulpelių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reikšmės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FBEAE9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1 -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pirmasis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artinys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213CE5A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2 -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antrasis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artinys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843B2E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3 -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833235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4 -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CDF3E6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5 -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atliktų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kiekis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B6AF7E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1B508C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91F569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248FE9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55B179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22A4823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200;</w:t>
            </w:r>
            <w:proofErr w:type="gramEnd"/>
          </w:p>
          <w:p w14:paraId="1C24AF6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figure(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1); grid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; hold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on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</w:p>
          <w:p w14:paraId="4669F56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69F9763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x0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1);</w:t>
            </w:r>
          </w:p>
          <w:p w14:paraId="223831F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x01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2);</w:t>
            </w:r>
          </w:p>
          <w:p w14:paraId="60E15D0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npoints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1000;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 </w:t>
            </w:r>
          </w:p>
          <w:p w14:paraId="40BA5A9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x=x0:(x01-x0)/(npoints-1):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x01;</w:t>
            </w:r>
            <w:proofErr w:type="gramEnd"/>
          </w:p>
          <w:p w14:paraId="483126A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axis([(x0-0.01) (x01+0.01) -2.5 8.5]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0A55E9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x0 x01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032A92F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f(x0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1355960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fxn1 = f(x01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556870A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x0;</w:t>
            </w:r>
            <w:proofErr w:type="gramEnd"/>
          </w:p>
          <w:p w14:paraId="22B630F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xn_plot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x0;</w:t>
            </w:r>
            <w:proofErr w:type="gramEnd"/>
          </w:p>
          <w:p w14:paraId="4281A1C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xn1_plot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x01;</w:t>
            </w:r>
            <w:proofErr w:type="gramEnd"/>
          </w:p>
          <w:p w14:paraId="02289A5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fxn_plot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f(x0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6AB62B9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fxn1_plot = f(x01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69B3F35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(fxn1 -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)/(x01-x0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378C12A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13B4384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03E0E58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while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&gt; eps</w:t>
            </w:r>
          </w:p>
          <w:p w14:paraId="65D3043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+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6B54F84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&gt;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35C5E79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Virsytas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leistinas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skaicius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452EC1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break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7C39075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32DADF7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xn1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/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11BC53E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if</w:t>
            </w:r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== 1 &amp;&amp;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&lt; 7)</w:t>
            </w:r>
          </w:p>
          <w:p w14:paraId="00EC16D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plot(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x,f</w:t>
            </w:r>
            <w:proofErr w:type="spellEnd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(x),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'r-'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C361AD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[x0 x01],[0 0],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'b-'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2B07BE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plot(x0,0,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'mp'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078F25F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h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findobj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gca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Type'</w:t>
            </w:r>
            <w:r w:rsidRPr="00AA2D3A">
              <w:rPr>
                <w:rFonts w:ascii="Consolas" w:hAnsi="Consolas"/>
                <w:sz w:val="20"/>
                <w:lang w:val="en-US"/>
              </w:rPr>
              <w:t>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'line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1=h(1);</w:t>
            </w:r>
          </w:p>
          <w:p w14:paraId="19B039A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plot([xn_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plot,xn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_plot,xn1_plot,xn1_plot],[0,fxn_plot,fxn1_plot,0],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8A10CC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plot([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xn,xn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,xn1],[0,fxn,0],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'k-'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574A00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delete(h1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);plot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(xn1,0,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'mp'</w:t>
            </w:r>
            <w:r w:rsidRPr="00AA2D3A">
              <w:rPr>
                <w:rFonts w:ascii="Consolas" w:hAnsi="Consolas"/>
                <w:sz w:val="20"/>
                <w:lang w:val="en-US"/>
              </w:rPr>
              <w:t xml:space="preserve">);h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findobj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gca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Type'</w:t>
            </w:r>
            <w:r w:rsidRPr="00AA2D3A">
              <w:rPr>
                <w:rFonts w:ascii="Consolas" w:hAnsi="Consolas"/>
                <w:sz w:val="20"/>
                <w:lang w:val="en-US"/>
              </w:rPr>
              <w:t>,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'line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);h1=h(1);</w:t>
            </w:r>
          </w:p>
          <w:p w14:paraId="162B6BE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 xml:space="preserve">               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input(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'Press Enter'</w:t>
            </w:r>
            <w:r w:rsidRPr="00AA2D3A">
              <w:rPr>
                <w:rFonts w:ascii="Consolas" w:hAnsi="Consolas"/>
                <w:sz w:val="20"/>
                <w:lang w:val="en-US"/>
              </w:rPr>
              <w:t>), figure(1);</w:t>
            </w:r>
          </w:p>
          <w:p w14:paraId="1AD67A0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3113DF2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fxn1 = f(xn1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6264534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(fxn1 -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/(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DDC880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xn1;</w:t>
            </w:r>
            <w:proofErr w:type="gramEnd"/>
          </w:p>
          <w:p w14:paraId="505BC40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f(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6B7BCC3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abs(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0756DA2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29FC31E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B146BE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697C3AB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DE6128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5E61321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close </w:t>
            </w:r>
            <w:proofErr w:type="gram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all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51CB518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00048D1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49A4FF9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:)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)];</w:t>
            </w:r>
          </w:p>
          <w:p w14:paraId="59EE676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2A0295F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Rez_fx</w:t>
            </w:r>
            <w:proofErr w:type="spellEnd"/>
          </w:p>
          <w:p w14:paraId="403F141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4EF3AD5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funkcijai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754EF39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% ------------------------------------</w:t>
            </w:r>
          </w:p>
          <w:p w14:paraId="70E4F9F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B57806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tikslinimas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Kvazi-Niutono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(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kirstinių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metodu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6E4F3D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g(x)=sin(x)ln(x)-(x/6)\n'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86C2AF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8B9431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Stulpelių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reikšmės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:\n'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64F786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1 -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pirmasis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artinys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1CB30A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2 -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antrasis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pradinis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artinys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B17699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3 -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šaknis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C3997F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4 -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887088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5 -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atliktų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iteracijų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kiekis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F605AA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E826027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4AAFADE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0AE784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04989C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3037311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200;</w:t>
            </w:r>
            <w:proofErr w:type="gramEnd"/>
          </w:p>
          <w:p w14:paraId="5062459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6514D20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x0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 - 0.2;</w:t>
            </w:r>
          </w:p>
          <w:p w14:paraId="6ACB23E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x01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 - 0.1;</w:t>
            </w:r>
          </w:p>
          <w:p w14:paraId="0E2D0CF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 x0 x01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7157347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g(x0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3984F08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fxn1 = g(x01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3C0B6A1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(fxn1 -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)/(x01-x0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1CF1DD6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x0;</w:t>
            </w:r>
            <w:proofErr w:type="gramEnd"/>
          </w:p>
          <w:p w14:paraId="05C7AB9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580E53E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0;</w:t>
            </w:r>
            <w:proofErr w:type="gramEnd"/>
          </w:p>
          <w:p w14:paraId="38B6EBB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while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&gt; eps</w:t>
            </w:r>
          </w:p>
          <w:p w14:paraId="5C7E8B6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+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1;</w:t>
            </w:r>
            <w:proofErr w:type="gramEnd"/>
          </w:p>
          <w:p w14:paraId="7DB79F4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if </w:t>
            </w:r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&gt;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iteracijos_sk_max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08672A7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Virsytas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leistinas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iteraciju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skaicius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78D5A4E5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break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3723DAD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58ED7B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xn1 =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/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03F7A75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fxn1 = g(xn1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4EDB45E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dfxn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(fxn1 -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/(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xn1 -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4D15FA4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xn1;</w:t>
            </w:r>
            <w:proofErr w:type="gramEnd"/>
          </w:p>
          <w:p w14:paraId="5F2F283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g(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2F26CF8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abs(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fxn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  <w:proofErr w:type="gramEnd"/>
          </w:p>
          <w:p w14:paraId="7EF51A9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1C098F1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iteracijos_sk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35C3FC0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tikslumas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3AA7ECE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xn</w:t>
            </w:r>
            <w:proofErr w:type="spellEnd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5739719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lastRenderedPageBreak/>
              <w:t xml:space="preserve">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51C8068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01B00E6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5A24CA8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[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;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Artiniai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, :)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Tikslumai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)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Iteracijos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)];</w:t>
            </w:r>
          </w:p>
          <w:p w14:paraId="507A595D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gramStart"/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  <w:r w:rsidRPr="00AA2D3A">
              <w:rPr>
                <w:rFonts w:ascii="Consolas" w:hAnsi="Consolas"/>
                <w:sz w:val="20"/>
                <w:lang w:val="en-US"/>
              </w:rPr>
              <w:t>;</w:t>
            </w:r>
            <w:proofErr w:type="gramEnd"/>
          </w:p>
          <w:p w14:paraId="00C317BC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Rez_gx</w:t>
            </w:r>
            <w:proofErr w:type="spellEnd"/>
          </w:p>
          <w:p w14:paraId="57723DB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Matlab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funkcijos</w:t>
            </w:r>
            <w:proofErr w:type="spellEnd"/>
          </w:p>
          <w:p w14:paraId="54B5AA8F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f(x)</w:t>
            </w:r>
          </w:p>
          <w:p w14:paraId="585D0D8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4DD1598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MATLAB </w:t>
            </w:r>
            <w:proofErr w:type="spellStart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funkcijos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30920D03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E09E6A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Daugianaris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f(x)\n'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0CE3A31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13F36E6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a = [0.67 -2.51 -2.27 4.02 2.48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];</w:t>
            </w:r>
            <w:proofErr w:type="gramEnd"/>
          </w:p>
          <w:p w14:paraId="7CDF8490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saknys_roots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 = roots(a)</w:t>
            </w:r>
          </w:p>
          <w:p w14:paraId="25ED8106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237B8EA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fzero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f,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SaknuIntervalai_fx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1))</w:t>
            </w:r>
          </w:p>
          <w:p w14:paraId="561BB35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7FBB1BC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Matlab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funkcijos</w:t>
            </w:r>
            <w:proofErr w:type="spellEnd"/>
          </w:p>
          <w:p w14:paraId="48260DC4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% </w:t>
            </w:r>
            <w:proofErr w:type="spellStart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008013"/>
                <w:sz w:val="20"/>
                <w:lang w:val="en-US"/>
              </w:rPr>
              <w:t xml:space="preserve"> g(x)</w:t>
            </w:r>
          </w:p>
          <w:p w14:paraId="76EAFBEE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2FCFD099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spellStart"/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Funkcija</w:t>
            </w:r>
            <w:proofErr w:type="spell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 xml:space="preserve"> g(x)\n'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5282503A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fprintf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 xml:space="preserve">( </w:t>
            </w:r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'</w:t>
            </w:r>
            <w:proofErr w:type="gramEnd"/>
            <w:r w:rsidRPr="00AA2D3A">
              <w:rPr>
                <w:rFonts w:ascii="Consolas" w:hAnsi="Consolas"/>
                <w:color w:val="A709F5"/>
                <w:sz w:val="20"/>
                <w:lang w:val="en-US"/>
              </w:rPr>
              <w:t>----------------------------------------------------\n'</w:t>
            </w:r>
            <w:r w:rsidRPr="00AA2D3A">
              <w:rPr>
                <w:rFonts w:ascii="Consolas" w:hAnsi="Consolas"/>
                <w:sz w:val="20"/>
                <w:lang w:val="en-US"/>
              </w:rPr>
              <w:t>);</w:t>
            </w:r>
          </w:p>
          <w:p w14:paraId="6C4CA85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 xml:space="preserve">for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=</w:t>
            </w:r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1:length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)</w:t>
            </w:r>
          </w:p>
          <w:p w14:paraId="53E2372B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AA2D3A">
              <w:rPr>
                <w:rFonts w:ascii="Consolas" w:hAnsi="Consolas"/>
                <w:sz w:val="20"/>
                <w:lang w:val="en-US"/>
              </w:rPr>
              <w:t>fzero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AA2D3A">
              <w:rPr>
                <w:rFonts w:ascii="Consolas" w:hAnsi="Consolas"/>
                <w:sz w:val="20"/>
                <w:lang w:val="en-US"/>
              </w:rPr>
              <w:t xml:space="preserve">g, 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SaknuIntervalai_gx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(</w:t>
            </w:r>
            <w:proofErr w:type="spellStart"/>
            <w:r w:rsidRPr="00AA2D3A">
              <w:rPr>
                <w:rFonts w:ascii="Consolas" w:hAnsi="Consolas"/>
                <w:sz w:val="20"/>
                <w:lang w:val="en-US"/>
              </w:rPr>
              <w:t>i</w:t>
            </w:r>
            <w:proofErr w:type="spellEnd"/>
            <w:r w:rsidRPr="00AA2D3A">
              <w:rPr>
                <w:rFonts w:ascii="Consolas" w:hAnsi="Consolas"/>
                <w:sz w:val="20"/>
                <w:lang w:val="en-US"/>
              </w:rPr>
              <w:t>, 1))</w:t>
            </w:r>
          </w:p>
          <w:p w14:paraId="286B3D52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351C3E51" w14:textId="77777777" w:rsidR="00AA2D3A" w:rsidRPr="00AA2D3A" w:rsidRDefault="00AA2D3A" w:rsidP="00AA2D3A">
            <w:pPr>
              <w:ind w:firstLine="0"/>
              <w:jc w:val="left"/>
              <w:rPr>
                <w:rFonts w:ascii="Consolas" w:hAnsi="Consolas"/>
                <w:sz w:val="20"/>
                <w:lang w:val="en-US"/>
              </w:rPr>
            </w:pPr>
            <w:r w:rsidRPr="00AA2D3A">
              <w:rPr>
                <w:rFonts w:ascii="Consolas" w:hAnsi="Consolas"/>
                <w:color w:val="0E00FF"/>
                <w:sz w:val="20"/>
                <w:lang w:val="en-US"/>
              </w:rPr>
              <w:t>end</w:t>
            </w:r>
          </w:p>
          <w:p w14:paraId="40B3DDD4" w14:textId="77777777" w:rsidR="00AA2D3A" w:rsidRDefault="00AA2D3A" w:rsidP="00AA2D3A">
            <w:pPr>
              <w:ind w:firstLine="0"/>
            </w:pPr>
          </w:p>
        </w:tc>
      </w:tr>
    </w:tbl>
    <w:p w14:paraId="502AC667" w14:textId="4BD6090D" w:rsidR="0062301A" w:rsidRDefault="0062301A" w:rsidP="00AA2D3A"/>
    <w:p w14:paraId="6D261D8C" w14:textId="77777777" w:rsidR="0062301A" w:rsidRDefault="0062301A">
      <w:pPr>
        <w:ind w:firstLine="0"/>
        <w:jc w:val="left"/>
      </w:pPr>
      <w:r>
        <w:br w:type="page"/>
      </w:r>
    </w:p>
    <w:p w14:paraId="51D3F7CB" w14:textId="3F6367D5" w:rsidR="00AA2D3A" w:rsidRDefault="0062301A" w:rsidP="0062301A">
      <w:pPr>
        <w:pStyle w:val="Heading1"/>
        <w:rPr>
          <w:lang w:val="en-US"/>
        </w:rPr>
      </w:pPr>
      <w:bookmarkStart w:id="11" w:name="_Toc149241550"/>
      <w:r>
        <w:rPr>
          <w:lang w:val="en-US"/>
        </w:rPr>
        <w:lastRenderedPageBreak/>
        <w:t xml:space="preserve">2 </w:t>
      </w:r>
      <w:proofErr w:type="spellStart"/>
      <w:r>
        <w:rPr>
          <w:lang w:val="en-US"/>
        </w:rPr>
        <w:t>dalis</w:t>
      </w:r>
      <w:bookmarkEnd w:id="11"/>
      <w:proofErr w:type="spellEnd"/>
    </w:p>
    <w:p w14:paraId="208567D4" w14:textId="139BFA45" w:rsidR="0062301A" w:rsidRDefault="0062301A" w:rsidP="0062301A">
      <w:pPr>
        <w:pStyle w:val="Heading2"/>
        <w:rPr>
          <w:lang w:val="en-US"/>
        </w:rPr>
      </w:pPr>
      <w:bookmarkStart w:id="12" w:name="_Toc14924155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89FD9" wp14:editId="73C97D3F">
                <wp:simplePos x="0" y="0"/>
                <wp:positionH relativeFrom="column">
                  <wp:posOffset>30480</wp:posOffset>
                </wp:positionH>
                <wp:positionV relativeFrom="paragraph">
                  <wp:posOffset>5118100</wp:posOffset>
                </wp:positionV>
                <wp:extent cx="6299835" cy="635"/>
                <wp:effectExtent l="0" t="0" r="0" b="0"/>
                <wp:wrapSquare wrapText="bothSides"/>
                <wp:docPr id="591795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5E498" w14:textId="3E5D3DB8" w:rsidR="0062301A" w:rsidRPr="009C7180" w:rsidRDefault="0062301A" w:rsidP="0062301A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EC43F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pav. g(x) ir TE tarpiniai grafikai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89FD9" id="_x0000_s1028" type="#_x0000_t202" style="position:absolute;left:0;text-align:left;margin-left:2.4pt;margin-top:403pt;width:496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" stroked="f">
                <v:textbox style="mso-fit-shape-to-text:t" inset="0,0,0,0">
                  <w:txbxContent>
                    <w:p w14:paraId="5DF5E498" w14:textId="3E5D3DB8" w:rsidR="0062301A" w:rsidRPr="009C7180" w:rsidRDefault="0062301A" w:rsidP="0062301A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bCs/>
                          <w:color w:val="auto"/>
                          <w:sz w:val="24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EC43F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pav. g(x) ir TE tarpiniai grafikai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01A">
        <w:rPr>
          <w:lang w:val="en-US"/>
        </w:rPr>
        <w:drawing>
          <wp:anchor distT="0" distB="0" distL="114300" distR="114300" simplePos="0" relativeHeight="251639808" behindDoc="0" locked="0" layoutInCell="1" allowOverlap="1" wp14:anchorId="17781F04" wp14:editId="75BEC1B6">
            <wp:simplePos x="0" y="0"/>
            <wp:positionH relativeFrom="column">
              <wp:posOffset>-169545</wp:posOffset>
            </wp:positionH>
            <wp:positionV relativeFrom="paragraph">
              <wp:posOffset>331470</wp:posOffset>
            </wp:positionV>
            <wp:extent cx="6299835" cy="4729480"/>
            <wp:effectExtent l="0" t="0" r="5715" b="0"/>
            <wp:wrapSquare wrapText="bothSides"/>
            <wp:docPr id="137098220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2203" name="Picture 1" descr="A graph of a func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9CD">
        <w:rPr>
          <w:lang w:val="en-US"/>
        </w:rPr>
        <w:t>g</w:t>
      </w:r>
      <w:r>
        <w:rPr>
          <w:lang w:val="en-US"/>
        </w:rPr>
        <w:t xml:space="preserve">(x)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tarpiniai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grafikai</w:t>
      </w:r>
      <w:bookmarkEnd w:id="12"/>
      <w:proofErr w:type="spellEnd"/>
    </w:p>
    <w:p w14:paraId="3CEB098B" w14:textId="77C24270" w:rsidR="0062301A" w:rsidRDefault="009659CD" w:rsidP="0062301A">
      <w:pPr>
        <w:pStyle w:val="Heading2"/>
        <w:rPr>
          <w:lang w:val="en-US"/>
        </w:rPr>
      </w:pPr>
      <w:bookmarkStart w:id="13" w:name="_Toc14924155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DDF31" wp14:editId="13D6CD34">
                <wp:simplePos x="0" y="0"/>
                <wp:positionH relativeFrom="column">
                  <wp:posOffset>-179070</wp:posOffset>
                </wp:positionH>
                <wp:positionV relativeFrom="paragraph">
                  <wp:posOffset>5002530</wp:posOffset>
                </wp:positionV>
                <wp:extent cx="6299835" cy="635"/>
                <wp:effectExtent l="0" t="0" r="0" b="0"/>
                <wp:wrapSquare wrapText="bothSides"/>
                <wp:docPr id="468842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6D5D7" w14:textId="68ACCAE4" w:rsidR="009659CD" w:rsidRPr="00807EC9" w:rsidRDefault="009659CD" w:rsidP="009659CD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EC43F4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pav. 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 xml:space="preserve">(x)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grafikai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reikalaujančiu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tikslumu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DF31" id="_x0000_s1029" type="#_x0000_t202" style="position:absolute;left:0;text-align:left;margin-left:-14.1pt;margin-top:393.9pt;width:496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" stroked="f">
                <v:textbox style="mso-fit-shape-to-text:t" inset="0,0,0,0">
                  <w:txbxContent>
                    <w:p w14:paraId="7AC6D5D7" w14:textId="68ACCAE4" w:rsidR="009659CD" w:rsidRPr="00807EC9" w:rsidRDefault="009659CD" w:rsidP="009659CD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bCs/>
                          <w:color w:val="auto"/>
                          <w:sz w:val="24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EC43F4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pav. </w:t>
                      </w:r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 xml:space="preserve">(x) </w:t>
                      </w:r>
                      <w:proofErr w:type="spellStart"/>
                      <w:r>
                        <w:rPr>
                          <w:lang w:val="en-US"/>
                        </w:rPr>
                        <w:t>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 </w:t>
                      </w:r>
                      <w:proofErr w:type="spellStart"/>
                      <w:r>
                        <w:rPr>
                          <w:lang w:val="en-US"/>
                        </w:rPr>
                        <w:t>grafikai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reikalaujančiu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tikslumu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659CD">
        <w:rPr>
          <w:lang w:val="en-US"/>
        </w:rPr>
        <w:drawing>
          <wp:anchor distT="0" distB="0" distL="114300" distR="114300" simplePos="0" relativeHeight="251645952" behindDoc="0" locked="0" layoutInCell="1" allowOverlap="1" wp14:anchorId="1CD3EE48" wp14:editId="36A971D5">
            <wp:simplePos x="0" y="0"/>
            <wp:positionH relativeFrom="column">
              <wp:posOffset>-179070</wp:posOffset>
            </wp:positionH>
            <wp:positionV relativeFrom="paragraph">
              <wp:posOffset>290195</wp:posOffset>
            </wp:positionV>
            <wp:extent cx="6299835" cy="4655185"/>
            <wp:effectExtent l="0" t="0" r="5715" b="0"/>
            <wp:wrapSquare wrapText="bothSides"/>
            <wp:docPr id="129983534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5342" name="Picture 1" descr="A graph with lines and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g</w:t>
      </w:r>
      <w:r w:rsidR="0062301A">
        <w:rPr>
          <w:lang w:val="en-US"/>
        </w:rPr>
        <w:t xml:space="preserve">(x) </w:t>
      </w:r>
      <w:proofErr w:type="spellStart"/>
      <w:r w:rsidR="0062301A">
        <w:rPr>
          <w:lang w:val="en-US"/>
        </w:rPr>
        <w:t>ir</w:t>
      </w:r>
      <w:proofErr w:type="spellEnd"/>
      <w:r w:rsidR="0062301A">
        <w:rPr>
          <w:lang w:val="en-US"/>
        </w:rPr>
        <w:t xml:space="preserve"> TE </w:t>
      </w:r>
      <w:proofErr w:type="spellStart"/>
      <w:r w:rsidR="0062301A">
        <w:rPr>
          <w:lang w:val="en-US"/>
        </w:rPr>
        <w:t>grafikai</w:t>
      </w:r>
      <w:proofErr w:type="spellEnd"/>
      <w:r w:rsidR="0062301A">
        <w:rPr>
          <w:lang w:val="en-US"/>
        </w:rPr>
        <w:t xml:space="preserve"> </w:t>
      </w:r>
      <w:proofErr w:type="spellStart"/>
      <w:r w:rsidR="0062301A">
        <w:rPr>
          <w:lang w:val="en-US"/>
        </w:rPr>
        <w:t>su</w:t>
      </w:r>
      <w:proofErr w:type="spellEnd"/>
      <w:r w:rsidR="0062301A">
        <w:rPr>
          <w:lang w:val="en-US"/>
        </w:rPr>
        <w:t xml:space="preserve"> </w:t>
      </w:r>
      <w:proofErr w:type="spellStart"/>
      <w:r w:rsidR="0062301A">
        <w:rPr>
          <w:lang w:val="en-US"/>
        </w:rPr>
        <w:t>reikalaujan</w:t>
      </w:r>
      <w:r w:rsidR="00AE7730">
        <w:rPr>
          <w:lang w:val="en-US"/>
        </w:rPr>
        <w:t>čiu</w:t>
      </w:r>
      <w:proofErr w:type="spellEnd"/>
      <w:r w:rsidR="00AE7730">
        <w:rPr>
          <w:lang w:val="en-US"/>
        </w:rPr>
        <w:t xml:space="preserve"> </w:t>
      </w:r>
      <w:proofErr w:type="spellStart"/>
      <w:r w:rsidR="00AE7730">
        <w:rPr>
          <w:lang w:val="en-US"/>
        </w:rPr>
        <w:t>tikslumu</w:t>
      </w:r>
      <w:bookmarkEnd w:id="13"/>
      <w:proofErr w:type="spellEnd"/>
    </w:p>
    <w:p w14:paraId="3CF09700" w14:textId="5B6B0777" w:rsidR="009659CD" w:rsidRPr="009659CD" w:rsidRDefault="009659CD" w:rsidP="009659CD">
      <w:pPr>
        <w:rPr>
          <w:lang w:val="en-US"/>
        </w:rPr>
      </w:pPr>
    </w:p>
    <w:p w14:paraId="32E405DE" w14:textId="77777777" w:rsidR="0062301A" w:rsidRDefault="0062301A" w:rsidP="0062301A">
      <w:pPr>
        <w:rPr>
          <w:lang w:val="en-US"/>
        </w:rPr>
      </w:pPr>
    </w:p>
    <w:p w14:paraId="5B7D7B09" w14:textId="77777777" w:rsidR="0062301A" w:rsidRPr="0062301A" w:rsidRDefault="0062301A" w:rsidP="0062301A">
      <w:pPr>
        <w:rPr>
          <w:lang w:val="en-US"/>
        </w:rPr>
      </w:pPr>
    </w:p>
    <w:p w14:paraId="664C4EC7" w14:textId="7E5F2EC0" w:rsidR="0062301A" w:rsidRDefault="009659CD" w:rsidP="009659CD">
      <w:pPr>
        <w:pStyle w:val="Heading2"/>
        <w:rPr>
          <w:lang w:val="en-US"/>
        </w:rPr>
      </w:pPr>
      <w:bookmarkStart w:id="14" w:name="_Toc149241553"/>
      <w:r>
        <w:rPr>
          <w:lang w:val="en-US"/>
        </w:rPr>
        <w:t xml:space="preserve">TE </w:t>
      </w:r>
      <w:proofErr w:type="spellStart"/>
      <w:r>
        <w:rPr>
          <w:lang w:val="en-US"/>
        </w:rPr>
        <w:t>analitinė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išraiška</w:t>
      </w:r>
      <w:bookmarkEnd w:id="14"/>
      <w:proofErr w:type="spellEnd"/>
    </w:p>
    <w:p w14:paraId="461796F4" w14:textId="7C152BB9" w:rsidR="009659CD" w:rsidRDefault="009659CD" w:rsidP="009659CD">
      <w:pPr>
        <w:rPr>
          <w:lang w:val="en-US"/>
        </w:rPr>
      </w:pPr>
      <w:r w:rsidRPr="009659CD">
        <w:rPr>
          <w:lang w:val="en-US"/>
        </w:rPr>
        <w:t xml:space="preserve">TE </w:t>
      </w:r>
      <w:proofErr w:type="spellStart"/>
      <w:r w:rsidRPr="009659CD">
        <w:rPr>
          <w:lang w:val="en-US"/>
        </w:rPr>
        <w:t>analitinė</w:t>
      </w:r>
      <w:proofErr w:type="spellEnd"/>
      <w:r w:rsidRPr="009659CD">
        <w:rPr>
          <w:lang w:val="en-US"/>
        </w:rPr>
        <w:t xml:space="preserve"> </w:t>
      </w:r>
      <w:proofErr w:type="spellStart"/>
      <w:r w:rsidRPr="009659CD">
        <w:rPr>
          <w:lang w:val="en-US"/>
        </w:rPr>
        <w:t>išraiška</w:t>
      </w:r>
      <w:proofErr w:type="spellEnd"/>
      <w:r w:rsidRPr="009659CD">
        <w:rPr>
          <w:lang w:val="en-US"/>
        </w:rPr>
        <w:t xml:space="preserve"> </w:t>
      </w:r>
      <w:proofErr w:type="spellStart"/>
      <w:r w:rsidRPr="009659CD">
        <w:rPr>
          <w:lang w:val="en-US"/>
        </w:rPr>
        <w:t>daugianario</w:t>
      </w:r>
      <w:proofErr w:type="spellEnd"/>
      <w:r w:rsidRPr="009659CD">
        <w:rPr>
          <w:lang w:val="en-US"/>
        </w:rPr>
        <w:t xml:space="preserve"> </w:t>
      </w:r>
      <w:proofErr w:type="spellStart"/>
      <w:r w:rsidRPr="009659CD">
        <w:rPr>
          <w:lang w:val="en-US"/>
        </w:rPr>
        <w:t>pavidalu</w:t>
      </w:r>
      <w:proofErr w:type="spellEnd"/>
      <w:r w:rsidRPr="009659CD">
        <w:rPr>
          <w:lang w:val="en-US"/>
        </w:rPr>
        <w:t xml:space="preserve"> N=5: 6.96745992622116*x + 0.550885669585957*(0.666666666666667*x + </w:t>
      </w:r>
      <w:proofErr w:type="gramStart"/>
      <w:r w:rsidRPr="009659CD">
        <w:rPr>
          <w:lang w:val="en-US"/>
        </w:rPr>
        <w:t>1)</w:t>
      </w:r>
      <w:r>
        <w:rPr>
          <w:lang w:val="en-US"/>
        </w:rPr>
        <w:t>^</w:t>
      </w:r>
      <w:proofErr w:type="gramEnd"/>
      <w:r w:rsidRPr="009659CD">
        <w:rPr>
          <w:lang w:val="en-US"/>
        </w:rPr>
        <w:t>4 - 7.26042088452591*(0.666666666666667*x + 1)</w:t>
      </w:r>
      <w:r>
        <w:rPr>
          <w:lang w:val="en-US"/>
        </w:rPr>
        <w:t>^</w:t>
      </w:r>
      <w:r w:rsidRPr="009659CD">
        <w:rPr>
          <w:lang w:val="en-US"/>
        </w:rPr>
        <w:t>3 - 1.03293679565023*(0.666666666666667*x + 1)</w:t>
      </w:r>
      <w:r>
        <w:rPr>
          <w:lang w:val="en-US"/>
        </w:rPr>
        <w:t>^</w:t>
      </w:r>
      <w:r w:rsidRPr="009659CD">
        <w:rPr>
          <w:lang w:val="en-US"/>
        </w:rPr>
        <w:t>2 + 12.9459959057301</w:t>
      </w:r>
    </w:p>
    <w:p w14:paraId="28735208" w14:textId="77777777" w:rsidR="009659CD" w:rsidRDefault="009659CD" w:rsidP="009659CD">
      <w:pPr>
        <w:rPr>
          <w:lang w:val="en-US"/>
        </w:rPr>
      </w:pPr>
    </w:p>
    <w:p w14:paraId="168EECAD" w14:textId="2DCD5F89" w:rsidR="009659CD" w:rsidRDefault="009659CD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AD6CA89" w14:textId="1BB1CCD0" w:rsidR="009659CD" w:rsidRPr="009659CD" w:rsidRDefault="00C43AC9" w:rsidP="00C43AC9">
      <w:pPr>
        <w:pStyle w:val="Heading2"/>
        <w:rPr>
          <w:lang w:val="en-US"/>
        </w:rPr>
      </w:pPr>
      <w:bookmarkStart w:id="15" w:name="_Toc1492415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C41F3" wp14:editId="328B0C59">
                <wp:simplePos x="0" y="0"/>
                <wp:positionH relativeFrom="column">
                  <wp:posOffset>-247650</wp:posOffset>
                </wp:positionH>
                <wp:positionV relativeFrom="paragraph">
                  <wp:posOffset>5072380</wp:posOffset>
                </wp:positionV>
                <wp:extent cx="6299835" cy="635"/>
                <wp:effectExtent l="0" t="0" r="0" b="0"/>
                <wp:wrapSquare wrapText="bothSides"/>
                <wp:docPr id="249602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D3C98" w14:textId="39F41C64" w:rsidR="00C43AC9" w:rsidRPr="000A3A4F" w:rsidRDefault="00C43AC9" w:rsidP="00C43AC9">
                            <w:pPr>
                              <w:pStyle w:val="Caption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auto"/>
                                <w:sz w:val="24"/>
                                <w:szCs w:val="28"/>
                              </w:rPr>
                            </w:pPr>
                            <w:r>
                              <w:t xml:space="preserve">pav. </w:t>
                            </w:r>
                            <w:fldSimple w:instr=" SEQ pav. \* ARABIC ">
                              <w:r w:rsidR="00EC43F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Šaknų skaičius pagal 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41F3" id="_x0000_s1030" type="#_x0000_t202" style="position:absolute;left:0;text-align:left;margin-left:-19.5pt;margin-top:399.4pt;width:496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" stroked="f">
                <v:textbox style="mso-fit-shape-to-text:t" inset="0,0,0,0">
                  <w:txbxContent>
                    <w:p w14:paraId="13AD3C98" w14:textId="39F41C64" w:rsidR="00C43AC9" w:rsidRPr="000A3A4F" w:rsidRDefault="00C43AC9" w:rsidP="00C43AC9">
                      <w:pPr>
                        <w:pStyle w:val="Caption"/>
                        <w:jc w:val="center"/>
                        <w:rPr>
                          <w:rFonts w:ascii="Arial" w:hAnsi="Arial"/>
                          <w:b/>
                          <w:bCs/>
                          <w:color w:val="auto"/>
                          <w:sz w:val="24"/>
                          <w:szCs w:val="28"/>
                        </w:rPr>
                      </w:pPr>
                      <w:r>
                        <w:t xml:space="preserve">pav. </w:t>
                      </w:r>
                      <w:fldSimple w:instr=" SEQ pav. \* ARABIC ">
                        <w:r w:rsidR="00EC43F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Šaknų skaičius pagal 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3AC9">
        <w:rPr>
          <w:lang w:val="en-US"/>
        </w:rPr>
        <w:drawing>
          <wp:anchor distT="0" distB="0" distL="114300" distR="114300" simplePos="0" relativeHeight="251649024" behindDoc="0" locked="0" layoutInCell="1" allowOverlap="1" wp14:anchorId="366ACBCA" wp14:editId="1D80D897">
            <wp:simplePos x="0" y="0"/>
            <wp:positionH relativeFrom="column">
              <wp:posOffset>-247650</wp:posOffset>
            </wp:positionH>
            <wp:positionV relativeFrom="paragraph">
              <wp:posOffset>404495</wp:posOffset>
            </wp:positionV>
            <wp:extent cx="6299835" cy="4610735"/>
            <wp:effectExtent l="0" t="0" r="5715" b="0"/>
            <wp:wrapSquare wrapText="bothSides"/>
            <wp:docPr id="1864016548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6548" name="Picture 1" descr="A graph with a line and number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Sprendinai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skirting</w:t>
      </w:r>
      <w:r w:rsidR="00E64418">
        <w:rPr>
          <w:lang w:val="en-US"/>
        </w:rPr>
        <w:t>u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nari</w:t>
      </w:r>
      <w:proofErr w:type="spellEnd"/>
      <w:r>
        <w:t>ų skaičiumi</w:t>
      </w:r>
      <w:bookmarkEnd w:id="15"/>
    </w:p>
    <w:p w14:paraId="7C38F237" w14:textId="1B147E79" w:rsidR="009659CD" w:rsidRDefault="00325326" w:rsidP="009659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49F1A" wp14:editId="1B657E9D">
                <wp:simplePos x="0" y="0"/>
                <wp:positionH relativeFrom="column">
                  <wp:posOffset>633095</wp:posOffset>
                </wp:positionH>
                <wp:positionV relativeFrom="paragraph">
                  <wp:posOffset>8814435</wp:posOffset>
                </wp:positionV>
                <wp:extent cx="4909185" cy="635"/>
                <wp:effectExtent l="0" t="0" r="0" b="0"/>
                <wp:wrapSquare wrapText="bothSides"/>
                <wp:docPr id="1665827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33E94" w14:textId="6505FABC" w:rsidR="00325326" w:rsidRPr="00AB0266" w:rsidRDefault="00325326" w:rsidP="00325326">
                            <w:pPr>
                              <w:pStyle w:val="Caption"/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EC43F4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pav. Pirmos šaknies tikslumas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9F1A" id="_x0000_s1031" type="#_x0000_t202" style="position:absolute;left:0;text-align:left;margin-left:49.85pt;margin-top:694.05pt;width:386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biGgIAAD8EAAAOAAAAZHJzL2Uyb0RvYy54bWysU8Fu2zAMvQ/YPwi6L066tW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" stroked="f">
                <v:textbox style="mso-fit-shape-to-text:t" inset="0,0,0,0">
                  <w:txbxContent>
                    <w:p w14:paraId="38D33E94" w14:textId="6505FABC" w:rsidR="00325326" w:rsidRPr="00AB0266" w:rsidRDefault="00325326" w:rsidP="00325326">
                      <w:pPr>
                        <w:pStyle w:val="Caption"/>
                        <w:jc w:val="center"/>
                        <w:rPr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EC43F4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pav. Pirmos šaknies tikslumas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418" w:rsidRPr="00C43AC9">
        <w:rPr>
          <w:lang w:val="en-US"/>
        </w:rPr>
        <w:drawing>
          <wp:anchor distT="0" distB="0" distL="114300" distR="114300" simplePos="0" relativeHeight="251655168" behindDoc="0" locked="0" layoutInCell="1" allowOverlap="1" wp14:anchorId="4D5176CD" wp14:editId="7301D505">
            <wp:simplePos x="0" y="0"/>
            <wp:positionH relativeFrom="column">
              <wp:posOffset>633095</wp:posOffset>
            </wp:positionH>
            <wp:positionV relativeFrom="paragraph">
              <wp:posOffset>5247005</wp:posOffset>
            </wp:positionV>
            <wp:extent cx="4909185" cy="3510280"/>
            <wp:effectExtent l="0" t="0" r="5715" b="0"/>
            <wp:wrapSquare wrapText="bothSides"/>
            <wp:docPr id="1916013356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3356" name="Picture 1" descr="A graph with a line and number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A2035" w14:textId="281706C0" w:rsidR="00E64418" w:rsidRDefault="00E64418" w:rsidP="00E64418">
      <w:pPr>
        <w:keepNext/>
      </w:pPr>
    </w:p>
    <w:p w14:paraId="42CFB2F1" w14:textId="77777777" w:rsidR="00325326" w:rsidRDefault="00325326" w:rsidP="00325326">
      <w:pPr>
        <w:keepNext/>
        <w:ind w:firstLine="0"/>
      </w:pPr>
      <w:r w:rsidRPr="00325326">
        <w:rPr>
          <w:lang w:val="en-US"/>
        </w:rPr>
        <w:drawing>
          <wp:inline distT="0" distB="0" distL="0" distR="0" wp14:anchorId="57CA8783" wp14:editId="05F2E858">
            <wp:extent cx="6299835" cy="4783455"/>
            <wp:effectExtent l="0" t="0" r="5715" b="0"/>
            <wp:docPr id="1171214415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14415" name="Picture 1" descr="A graph with a line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60D" w14:textId="4DF59E0A" w:rsidR="00C43AC9" w:rsidRDefault="00325326" w:rsidP="00325326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C43F4">
        <w:rPr>
          <w:noProof/>
        </w:rPr>
        <w:t>10</w:t>
      </w:r>
      <w:r>
        <w:fldChar w:fldCharType="end"/>
      </w:r>
      <w:r>
        <w:t xml:space="preserve"> pav. Antros šaknies tikslumas</w:t>
      </w:r>
    </w:p>
    <w:p w14:paraId="60471233" w14:textId="3C52CA62" w:rsidR="00325326" w:rsidRDefault="00325326" w:rsidP="00325326">
      <w:pPr>
        <w:keepNext/>
      </w:pPr>
      <w:r w:rsidRPr="00325326">
        <w:rPr>
          <w:lang w:val="en-US"/>
        </w:rPr>
        <w:drawing>
          <wp:inline distT="0" distB="0" distL="0" distR="0" wp14:anchorId="2F9E18E0" wp14:editId="29A05F47">
            <wp:extent cx="5401733" cy="3976298"/>
            <wp:effectExtent l="0" t="0" r="8890" b="5715"/>
            <wp:docPr id="1391151066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1066" name="Picture 1" descr="A graph with a line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3988" cy="39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C61" w14:textId="70207C35" w:rsidR="00325326" w:rsidRDefault="00325326" w:rsidP="00325326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C43F4">
        <w:rPr>
          <w:noProof/>
        </w:rPr>
        <w:t>11</w:t>
      </w:r>
      <w:r>
        <w:fldChar w:fldCharType="end"/>
      </w:r>
      <w:r>
        <w:t xml:space="preserve"> </w:t>
      </w:r>
      <w:r>
        <w:t>pav. Trečios šaknies tikslumas</w:t>
      </w:r>
    </w:p>
    <w:p w14:paraId="7F821454" w14:textId="1EBCFC52" w:rsidR="00325326" w:rsidRDefault="00325326" w:rsidP="00325326">
      <w:pPr>
        <w:pStyle w:val="Heading2"/>
        <w:rPr>
          <w:lang w:val="en-US"/>
        </w:rPr>
      </w:pPr>
      <w:bookmarkStart w:id="16" w:name="_Toc149241555"/>
      <w:proofErr w:type="spellStart"/>
      <w:r>
        <w:rPr>
          <w:lang w:val="en-US"/>
        </w:rPr>
        <w:lastRenderedPageBreak/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fragmentai</w:t>
      </w:r>
      <w:bookmarkEnd w:id="16"/>
      <w:proofErr w:type="spellEnd"/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325326" w14:paraId="41620B1B" w14:textId="77777777" w:rsidTr="00325326">
        <w:tc>
          <w:tcPr>
            <w:tcW w:w="11624" w:type="dxa"/>
          </w:tcPr>
          <w:p w14:paraId="6548374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import </w:t>
            </w:r>
            <w:proofErr w:type="spellStart"/>
            <w:r w:rsidRPr="00325326">
              <w:rPr>
                <w:lang w:val="en-US"/>
              </w:rPr>
              <w:t>numpy</w:t>
            </w:r>
            <w:proofErr w:type="spellEnd"/>
            <w:r w:rsidRPr="00325326">
              <w:rPr>
                <w:lang w:val="en-US"/>
              </w:rPr>
              <w:t xml:space="preserve"> as </w:t>
            </w:r>
            <w:proofErr w:type="gramStart"/>
            <w:r w:rsidRPr="00325326">
              <w:rPr>
                <w:lang w:val="en-US"/>
              </w:rPr>
              <w:t>np</w:t>
            </w:r>
            <w:proofErr w:type="gramEnd"/>
          </w:p>
          <w:p w14:paraId="1E7E2FF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25326">
              <w:rPr>
                <w:lang w:val="en-US"/>
              </w:rPr>
              <w:t>matplotlib.pyplot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 as </w:t>
            </w:r>
            <w:proofErr w:type="spellStart"/>
            <w:r w:rsidRPr="00325326">
              <w:rPr>
                <w:lang w:val="en-US"/>
              </w:rPr>
              <w:t>plt</w:t>
            </w:r>
            <w:proofErr w:type="spellEnd"/>
          </w:p>
          <w:p w14:paraId="6A03941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import </w:t>
            </w:r>
            <w:proofErr w:type="spellStart"/>
            <w:r w:rsidRPr="00325326">
              <w:rPr>
                <w:lang w:val="en-US"/>
              </w:rPr>
              <w:t>sympy</w:t>
            </w:r>
            <w:proofErr w:type="spellEnd"/>
            <w:r w:rsidRPr="00325326">
              <w:rPr>
                <w:lang w:val="en-US"/>
              </w:rPr>
              <w:t xml:space="preserve"> as </w:t>
            </w:r>
            <w:proofErr w:type="spellStart"/>
            <w:proofErr w:type="gramStart"/>
            <w:r w:rsidRPr="00325326">
              <w:rPr>
                <w:lang w:val="en-US"/>
              </w:rPr>
              <w:t>sp</w:t>
            </w:r>
            <w:proofErr w:type="spellEnd"/>
            <w:proofErr w:type="gramEnd"/>
          </w:p>
          <w:p w14:paraId="2654088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00D7C6F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Declare symbols</w:t>
            </w:r>
          </w:p>
          <w:p w14:paraId="70F798E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x = </w:t>
            </w:r>
            <w:proofErr w:type="spellStart"/>
            <w:proofErr w:type="gramStart"/>
            <w:r w:rsidRPr="00325326">
              <w:rPr>
                <w:lang w:val="en-US"/>
              </w:rPr>
              <w:t>sp.symbols</w:t>
            </w:r>
            <w:proofErr w:type="spellEnd"/>
            <w:proofErr w:type="gramEnd"/>
            <w:r w:rsidRPr="00325326">
              <w:rPr>
                <w:lang w:val="en-US"/>
              </w:rPr>
              <w:t>("x")</w:t>
            </w:r>
          </w:p>
          <w:p w14:paraId="65B1230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579A35A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Declare function using the given format</w:t>
            </w:r>
          </w:p>
          <w:p w14:paraId="5208837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def </w:t>
            </w:r>
            <w:proofErr w:type="spellStart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(x):</w:t>
            </w:r>
          </w:p>
          <w:p w14:paraId="2BA8FAA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return 5*</w:t>
            </w:r>
            <w:proofErr w:type="spellStart"/>
            <w:r w:rsidRPr="00325326">
              <w:rPr>
                <w:lang w:val="en-US"/>
              </w:rPr>
              <w:t>sp.cos</w:t>
            </w:r>
            <w:proofErr w:type="spellEnd"/>
            <w:r w:rsidRPr="00325326">
              <w:rPr>
                <w:lang w:val="en-US"/>
              </w:rPr>
              <w:t xml:space="preserve">(x) - </w:t>
            </w:r>
            <w:proofErr w:type="spellStart"/>
            <w:r w:rsidRPr="00325326">
              <w:rPr>
                <w:lang w:val="en-US"/>
              </w:rPr>
              <w:t>sp.sin</w:t>
            </w:r>
            <w:proofErr w:type="spellEnd"/>
            <w:r w:rsidRPr="00325326">
              <w:rPr>
                <w:lang w:val="en-US"/>
              </w:rPr>
              <w:t xml:space="preserve">(2*x) + </w:t>
            </w:r>
            <w:proofErr w:type="gramStart"/>
            <w:r w:rsidRPr="00325326">
              <w:rPr>
                <w:lang w:val="en-US"/>
              </w:rPr>
              <w:t>2</w:t>
            </w:r>
            <w:proofErr w:type="gramEnd"/>
          </w:p>
          <w:p w14:paraId="0CA47A8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1CFDB78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Taylor method</w:t>
            </w:r>
          </w:p>
          <w:p w14:paraId="4C75B29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def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gramEnd"/>
            <w:r w:rsidRPr="00325326">
              <w:rPr>
                <w:lang w:val="en-US"/>
              </w:rPr>
              <w:t>f, x, x0, N):</w:t>
            </w:r>
          </w:p>
          <w:p w14:paraId="5A5240A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f_sympy</w:t>
            </w:r>
            <w:proofErr w:type="spellEnd"/>
            <w:r w:rsidRPr="00325326">
              <w:rPr>
                <w:lang w:val="en-US"/>
              </w:rPr>
              <w:t xml:space="preserve"> = f(x</w:t>
            </w:r>
            <w:proofErr w:type="gramStart"/>
            <w:r w:rsidRPr="00325326">
              <w:rPr>
                <w:lang w:val="en-US"/>
              </w:rPr>
              <w:t>)  #</w:t>
            </w:r>
            <w:proofErr w:type="gramEnd"/>
            <w:r w:rsidRPr="00325326">
              <w:rPr>
                <w:lang w:val="en-US"/>
              </w:rPr>
              <w:t xml:space="preserve"> Use function call to get the </w:t>
            </w:r>
            <w:proofErr w:type="spellStart"/>
            <w:r w:rsidRPr="00325326">
              <w:rPr>
                <w:lang w:val="en-US"/>
              </w:rPr>
              <w:t>sympy</w:t>
            </w:r>
            <w:proofErr w:type="spellEnd"/>
            <w:r w:rsidRPr="00325326">
              <w:rPr>
                <w:lang w:val="en-US"/>
              </w:rPr>
              <w:t xml:space="preserve"> expression</w:t>
            </w:r>
          </w:p>
          <w:p w14:paraId="2087E83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fp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f_</w:t>
            </w:r>
            <w:proofErr w:type="gramStart"/>
            <w:r w:rsidRPr="00325326">
              <w:rPr>
                <w:lang w:val="en-US"/>
              </w:rPr>
              <w:t>sympy.subs</w:t>
            </w:r>
            <w:proofErr w:type="spellEnd"/>
            <w:proofErr w:type="gramEnd"/>
            <w:r w:rsidRPr="00325326">
              <w:rPr>
                <w:lang w:val="en-US"/>
              </w:rPr>
              <w:t>(x, x0)  # Gets the value of the function</w:t>
            </w:r>
          </w:p>
          <w:p w14:paraId="18E3743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df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f_sympy</w:t>
            </w:r>
            <w:proofErr w:type="spellEnd"/>
          </w:p>
          <w:p w14:paraId="68EF638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for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gramStart"/>
            <w:r w:rsidRPr="00325326">
              <w:rPr>
                <w:lang w:val="en-US"/>
              </w:rPr>
              <w:t>range(</w:t>
            </w:r>
            <w:proofErr w:type="gramEnd"/>
            <w:r w:rsidRPr="00325326">
              <w:rPr>
                <w:lang w:val="en-US"/>
              </w:rPr>
              <w:t>1, N+1):</w:t>
            </w:r>
          </w:p>
          <w:p w14:paraId="42CB5A8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df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325326">
              <w:rPr>
                <w:lang w:val="en-US"/>
              </w:rPr>
              <w:t>df.diff</w:t>
            </w:r>
            <w:proofErr w:type="spellEnd"/>
            <w:proofErr w:type="gramEnd"/>
            <w:r w:rsidRPr="00325326">
              <w:rPr>
                <w:lang w:val="en-US"/>
              </w:rPr>
              <w:t>(x)  # Differentiating</w:t>
            </w:r>
          </w:p>
          <w:p w14:paraId="0E5C2D3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fp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fp</w:t>
            </w:r>
            <w:proofErr w:type="spellEnd"/>
            <w:r w:rsidRPr="00325326">
              <w:rPr>
                <w:lang w:val="en-US"/>
              </w:rPr>
              <w:t xml:space="preserve"> + </w:t>
            </w:r>
            <w:proofErr w:type="spellStart"/>
            <w:proofErr w:type="gramStart"/>
            <w:r w:rsidRPr="00325326">
              <w:rPr>
                <w:lang w:val="en-US"/>
              </w:rPr>
              <w:t>df.subs</w:t>
            </w:r>
            <w:proofErr w:type="spellEnd"/>
            <w:proofErr w:type="gramEnd"/>
            <w:r w:rsidRPr="00325326">
              <w:rPr>
                <w:lang w:val="en-US"/>
              </w:rPr>
              <w:t>(x, x0) * (x - x0)**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 xml:space="preserve"> / </w:t>
            </w:r>
            <w:proofErr w:type="spellStart"/>
            <w:r w:rsidRPr="00325326">
              <w:rPr>
                <w:lang w:val="en-US"/>
              </w:rPr>
              <w:t>sp.factorial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>)  # Computes the Taylor series</w:t>
            </w:r>
          </w:p>
          <w:p w14:paraId="013F070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325326">
              <w:rPr>
                <w:lang w:val="en-US"/>
              </w:rPr>
              <w:t>fp</w:t>
            </w:r>
            <w:proofErr w:type="spellEnd"/>
            <w:proofErr w:type="gramEnd"/>
          </w:p>
          <w:p w14:paraId="69FD309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313D1E2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Newton's method</w:t>
            </w:r>
          </w:p>
          <w:p w14:paraId="10BA2CD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def </w:t>
            </w:r>
            <w:proofErr w:type="gramStart"/>
            <w:r w:rsidRPr="00325326">
              <w:rPr>
                <w:lang w:val="en-US"/>
              </w:rPr>
              <w:t>newton(</w:t>
            </w:r>
            <w:proofErr w:type="gramEnd"/>
            <w:r w:rsidRPr="00325326">
              <w:rPr>
                <w:lang w:val="en-US"/>
              </w:rPr>
              <w:t xml:space="preserve">f, </w:t>
            </w:r>
            <w:proofErr w:type="spellStart"/>
            <w:r w:rsidRPr="00325326">
              <w:rPr>
                <w:lang w:val="en-US"/>
              </w:rPr>
              <w:t>df</w:t>
            </w:r>
            <w:proofErr w:type="spellEnd"/>
            <w:r w:rsidRPr="00325326">
              <w:rPr>
                <w:lang w:val="en-US"/>
              </w:rPr>
              <w:t xml:space="preserve">, x0, </w:t>
            </w:r>
            <w:proofErr w:type="spellStart"/>
            <w:r w:rsidRPr="00325326">
              <w:rPr>
                <w:lang w:val="en-US"/>
              </w:rPr>
              <w:t>max_iter</w:t>
            </w:r>
            <w:proofErr w:type="spellEnd"/>
            <w:r w:rsidRPr="00325326">
              <w:rPr>
                <w:lang w:val="en-US"/>
              </w:rPr>
              <w:t>=1000):</w:t>
            </w:r>
          </w:p>
          <w:p w14:paraId="5157CF5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x_current</w:t>
            </w:r>
            <w:proofErr w:type="spellEnd"/>
            <w:r w:rsidRPr="00325326">
              <w:rPr>
                <w:lang w:val="en-US"/>
              </w:rPr>
              <w:t xml:space="preserve"> = x0</w:t>
            </w:r>
          </w:p>
          <w:p w14:paraId="30B9E0C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for _ in range(</w:t>
            </w:r>
            <w:proofErr w:type="spellStart"/>
            <w:r w:rsidRPr="00325326">
              <w:rPr>
                <w:lang w:val="en-US"/>
              </w:rPr>
              <w:t>max_iter</w:t>
            </w:r>
            <w:proofErr w:type="spellEnd"/>
            <w:r w:rsidRPr="00325326">
              <w:rPr>
                <w:lang w:val="en-US"/>
              </w:rPr>
              <w:t>):</w:t>
            </w:r>
          </w:p>
          <w:p w14:paraId="65F1C1A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# Calculates functional values for the function and its derivative with the current x value</w:t>
            </w:r>
          </w:p>
          <w:p w14:paraId="06A02CA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f_val</w:t>
            </w:r>
            <w:proofErr w:type="spellEnd"/>
            <w:r w:rsidRPr="00325326">
              <w:rPr>
                <w:lang w:val="en-US"/>
              </w:rPr>
              <w:t xml:space="preserve"> = f(</w:t>
            </w:r>
            <w:proofErr w:type="spellStart"/>
            <w:r w:rsidRPr="00325326">
              <w:rPr>
                <w:lang w:val="en-US"/>
              </w:rPr>
              <w:t>x_current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49DE6AA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df_val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proofErr w:type="gramStart"/>
            <w:r w:rsidRPr="00325326">
              <w:rPr>
                <w:lang w:val="en-US"/>
              </w:rPr>
              <w:t>df.subs</w:t>
            </w:r>
            <w:proofErr w:type="spellEnd"/>
            <w:proofErr w:type="gram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x_current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74AE239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5797538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if </w:t>
            </w:r>
            <w:proofErr w:type="spellStart"/>
            <w:r w:rsidRPr="00325326">
              <w:rPr>
                <w:lang w:val="en-US"/>
              </w:rPr>
              <w:t>df_val</w:t>
            </w:r>
            <w:proofErr w:type="spellEnd"/>
            <w:r w:rsidRPr="00325326">
              <w:rPr>
                <w:lang w:val="en-US"/>
              </w:rPr>
              <w:t xml:space="preserve"> == 0:</w:t>
            </w:r>
          </w:p>
          <w:p w14:paraId="636C6AE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raise </w:t>
            </w:r>
            <w:proofErr w:type="spellStart"/>
            <w:proofErr w:type="gramStart"/>
            <w:r w:rsidRPr="00325326">
              <w:rPr>
                <w:lang w:val="en-US"/>
              </w:rPr>
              <w:t>ValueError</w:t>
            </w:r>
            <w:proofErr w:type="spellEnd"/>
            <w:r w:rsidRPr="00325326">
              <w:rPr>
                <w:lang w:val="en-US"/>
              </w:rPr>
              <w:t>(</w:t>
            </w:r>
            <w:proofErr w:type="gramEnd"/>
            <w:r w:rsidRPr="00325326">
              <w:rPr>
                <w:lang w:val="en-US"/>
              </w:rPr>
              <w:t>"Derivative is zero!")</w:t>
            </w:r>
          </w:p>
          <w:p w14:paraId="514F4D8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6A5F2EA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dx = -</w:t>
            </w:r>
            <w:proofErr w:type="spellStart"/>
            <w:r w:rsidRPr="00325326">
              <w:rPr>
                <w:lang w:val="en-US"/>
              </w:rPr>
              <w:t>f_val</w:t>
            </w:r>
            <w:proofErr w:type="spellEnd"/>
            <w:r w:rsidRPr="00325326">
              <w:rPr>
                <w:lang w:val="en-US"/>
              </w:rPr>
              <w:t xml:space="preserve"> / </w:t>
            </w:r>
            <w:proofErr w:type="spellStart"/>
            <w:r w:rsidRPr="00325326">
              <w:rPr>
                <w:lang w:val="en-US"/>
              </w:rPr>
              <w:t>df_</w:t>
            </w:r>
            <w:proofErr w:type="gram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  #</w:t>
            </w:r>
            <w:proofErr w:type="gramEnd"/>
            <w:r w:rsidRPr="00325326">
              <w:rPr>
                <w:lang w:val="en-US"/>
              </w:rPr>
              <w:t xml:space="preserve"> Compute change </w:t>
            </w:r>
            <w:proofErr w:type="spellStart"/>
            <w:r w:rsidRPr="00325326">
              <w:rPr>
                <w:lang w:val="en-US"/>
              </w:rPr>
              <w:t>Δx</w:t>
            </w:r>
            <w:proofErr w:type="spellEnd"/>
          </w:p>
          <w:p w14:paraId="608DB65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if abs(dx) &lt; 1e-4:  # Check if change is small </w:t>
            </w:r>
            <w:proofErr w:type="gramStart"/>
            <w:r w:rsidRPr="00325326">
              <w:rPr>
                <w:lang w:val="en-US"/>
              </w:rPr>
              <w:t>enough</w:t>
            </w:r>
            <w:proofErr w:type="gramEnd"/>
          </w:p>
          <w:p w14:paraId="379973F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return </w:t>
            </w:r>
            <w:proofErr w:type="spellStart"/>
            <w:r w:rsidRPr="00325326">
              <w:rPr>
                <w:lang w:val="en-US"/>
              </w:rPr>
              <w:t>x_</w:t>
            </w:r>
            <w:proofErr w:type="gramStart"/>
            <w:r w:rsidRPr="00325326">
              <w:rPr>
                <w:lang w:val="en-US"/>
              </w:rPr>
              <w:t>current</w:t>
            </w:r>
            <w:proofErr w:type="spellEnd"/>
            <w:proofErr w:type="gramEnd"/>
          </w:p>
          <w:p w14:paraId="15017E7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x_current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x_current</w:t>
            </w:r>
            <w:proofErr w:type="spellEnd"/>
            <w:r w:rsidRPr="00325326">
              <w:rPr>
                <w:lang w:val="en-US"/>
              </w:rPr>
              <w:t xml:space="preserve"> + dx</w:t>
            </w:r>
          </w:p>
          <w:p w14:paraId="755DE25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raise </w:t>
            </w:r>
            <w:proofErr w:type="spellStart"/>
            <w:proofErr w:type="gramStart"/>
            <w:r w:rsidRPr="00325326">
              <w:rPr>
                <w:lang w:val="en-US"/>
              </w:rPr>
              <w:t>ValueError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proofErr w:type="gramEnd"/>
            <w:r w:rsidRPr="00325326">
              <w:rPr>
                <w:lang w:val="en-US"/>
              </w:rPr>
              <w:t>f"Newton's</w:t>
            </w:r>
            <w:proofErr w:type="spellEnd"/>
            <w:r w:rsidRPr="00325326">
              <w:rPr>
                <w:lang w:val="en-US"/>
              </w:rPr>
              <w:t xml:space="preserve"> method did not converge after {</w:t>
            </w:r>
            <w:proofErr w:type="spellStart"/>
            <w:r w:rsidRPr="00325326">
              <w:rPr>
                <w:lang w:val="en-US"/>
              </w:rPr>
              <w:t>max_iter</w:t>
            </w:r>
            <w:proofErr w:type="spellEnd"/>
            <w:r w:rsidRPr="00325326">
              <w:rPr>
                <w:lang w:val="en-US"/>
              </w:rPr>
              <w:t>} iterations")</w:t>
            </w:r>
          </w:p>
          <w:p w14:paraId="2DC008A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3B18D69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def </w:t>
            </w:r>
            <w:proofErr w:type="spellStart"/>
            <w:r w:rsidRPr="00325326">
              <w:rPr>
                <w:lang w:val="en-US"/>
              </w:rPr>
              <w:t>find_</w:t>
            </w:r>
            <w:proofErr w:type="gramStart"/>
            <w:r w:rsidRPr="00325326">
              <w:rPr>
                <w:lang w:val="en-US"/>
              </w:rPr>
              <w:t>roots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proofErr w:type="gramEnd"/>
            <w:r w:rsidRPr="00325326">
              <w:rPr>
                <w:lang w:val="en-US"/>
              </w:rPr>
              <w:t>func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df</w:t>
            </w:r>
            <w:proofErr w:type="spellEnd"/>
            <w:r w:rsidRPr="00325326">
              <w:rPr>
                <w:lang w:val="en-US"/>
              </w:rPr>
              <w:t>, start, end, step=0.1):</w:t>
            </w:r>
          </w:p>
          <w:p w14:paraId="42ED5C9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# Scanning for sign changes</w:t>
            </w:r>
          </w:p>
          <w:p w14:paraId="2705B86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intervals = []</w:t>
            </w:r>
          </w:p>
          <w:p w14:paraId="217F9C4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 = start</w:t>
            </w:r>
          </w:p>
          <w:p w14:paraId="379A783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while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 &lt; end:</w:t>
            </w:r>
          </w:p>
          <w:p w14:paraId="3C022FC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if </w:t>
            </w:r>
            <w:proofErr w:type="spellStart"/>
            <w:r w:rsidRPr="00325326">
              <w:rPr>
                <w:lang w:val="en-US"/>
              </w:rPr>
              <w:t>func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) * </w:t>
            </w:r>
            <w:proofErr w:type="spellStart"/>
            <w:proofErr w:type="gramStart"/>
            <w:r w:rsidRPr="00325326">
              <w:rPr>
                <w:lang w:val="en-US"/>
              </w:rPr>
              <w:t>func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proofErr w:type="gramEnd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 + step) &lt;= 0:</w:t>
            </w:r>
          </w:p>
          <w:p w14:paraId="3AEF59F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25326">
              <w:rPr>
                <w:lang w:val="en-US"/>
              </w:rPr>
              <w:t>intervals.append</w:t>
            </w:r>
            <w:proofErr w:type="spellEnd"/>
            <w:proofErr w:type="gramEnd"/>
            <w:r w:rsidRPr="00325326">
              <w:rPr>
                <w:lang w:val="en-US"/>
              </w:rPr>
              <w:t>((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 + step))</w:t>
            </w:r>
          </w:p>
          <w:p w14:paraId="0B5BBB9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 += step</w:t>
            </w:r>
          </w:p>
          <w:p w14:paraId="5939502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06C5958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# Applying Newton's method for detected intervals</w:t>
            </w:r>
          </w:p>
          <w:p w14:paraId="65064B4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roots = []</w:t>
            </w:r>
          </w:p>
          <w:p w14:paraId="3D840BC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for region in intervals:</w:t>
            </w:r>
          </w:p>
          <w:p w14:paraId="0DC5020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x0 = (</w:t>
            </w:r>
            <w:proofErr w:type="gramStart"/>
            <w:r w:rsidRPr="00325326">
              <w:rPr>
                <w:lang w:val="en-US"/>
              </w:rPr>
              <w:t>region[</w:t>
            </w:r>
            <w:proofErr w:type="gramEnd"/>
            <w:r w:rsidRPr="00325326">
              <w:rPr>
                <w:lang w:val="en-US"/>
              </w:rPr>
              <w:t>0] + region[1]) / 2</w:t>
            </w:r>
          </w:p>
          <w:p w14:paraId="59EC730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root = </w:t>
            </w:r>
            <w:proofErr w:type="gramStart"/>
            <w:r w:rsidRPr="00325326">
              <w:rPr>
                <w:lang w:val="en-US"/>
              </w:rPr>
              <w:t>newton(</w:t>
            </w:r>
            <w:proofErr w:type="spellStart"/>
            <w:proofErr w:type="gramEnd"/>
            <w:r w:rsidRPr="00325326">
              <w:rPr>
                <w:lang w:val="en-US"/>
              </w:rPr>
              <w:t>func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df</w:t>
            </w:r>
            <w:proofErr w:type="spellEnd"/>
            <w:r w:rsidRPr="00325326">
              <w:rPr>
                <w:lang w:val="en-US"/>
              </w:rPr>
              <w:t>, x0)</w:t>
            </w:r>
          </w:p>
          <w:p w14:paraId="5F04D5B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if root not in roots:</w:t>
            </w:r>
          </w:p>
          <w:p w14:paraId="57888E7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25326">
              <w:rPr>
                <w:lang w:val="en-US"/>
              </w:rPr>
              <w:t>roots.append</w:t>
            </w:r>
            <w:proofErr w:type="spellEnd"/>
            <w:proofErr w:type="gramEnd"/>
            <w:r w:rsidRPr="00325326">
              <w:rPr>
                <w:lang w:val="en-US"/>
              </w:rPr>
              <w:t>(root)</w:t>
            </w:r>
          </w:p>
          <w:p w14:paraId="2CCE977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return </w:t>
            </w:r>
            <w:proofErr w:type="gramStart"/>
            <w:r w:rsidRPr="00325326">
              <w:rPr>
                <w:lang w:val="en-US"/>
              </w:rPr>
              <w:t>roots</w:t>
            </w:r>
            <w:proofErr w:type="gramEnd"/>
          </w:p>
          <w:p w14:paraId="0C9686F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05C411B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a = -6</w:t>
            </w:r>
          </w:p>
          <w:p w14:paraId="4DE943F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lastRenderedPageBreak/>
              <w:t>b = 3</w:t>
            </w:r>
          </w:p>
          <w:p w14:paraId="08E25A4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x0_val = (a + b) / 2</w:t>
            </w:r>
          </w:p>
          <w:p w14:paraId="6EAE9BC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3B9A10E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Find the derivative of h(x)</w:t>
            </w:r>
          </w:p>
          <w:p w14:paraId="20876D6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fh_der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(x</w:t>
            </w:r>
            <w:proofErr w:type="gramStart"/>
            <w:r w:rsidRPr="00325326">
              <w:rPr>
                <w:lang w:val="en-US"/>
              </w:rPr>
              <w:t>).diff</w:t>
            </w:r>
            <w:proofErr w:type="gramEnd"/>
            <w:r w:rsidRPr="00325326">
              <w:rPr>
                <w:lang w:val="en-US"/>
              </w:rPr>
              <w:t>(x)</w:t>
            </w:r>
          </w:p>
          <w:p w14:paraId="067BAE3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51D7C34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Find all roots for h(x)</w:t>
            </w:r>
          </w:p>
          <w:p w14:paraId="5D6C782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find_</w:t>
            </w:r>
            <w:proofErr w:type="gramStart"/>
            <w:r w:rsidRPr="00325326">
              <w:rPr>
                <w:lang w:val="en-US"/>
              </w:rPr>
              <w:t>roots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fh_der</w:t>
            </w:r>
            <w:proofErr w:type="spellEnd"/>
            <w:r w:rsidRPr="00325326">
              <w:rPr>
                <w:lang w:val="en-US"/>
              </w:rPr>
              <w:t>, a, b)</w:t>
            </w:r>
          </w:p>
          <w:p w14:paraId="254B455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print(</w:t>
            </w:r>
            <w:proofErr w:type="spellStart"/>
            <w:r w:rsidRPr="00325326">
              <w:rPr>
                <w:lang w:val="en-US"/>
              </w:rPr>
              <w:t>f"h</w:t>
            </w:r>
            <w:proofErr w:type="spellEnd"/>
            <w:r w:rsidRPr="00325326">
              <w:rPr>
                <w:lang w:val="en-US"/>
              </w:rPr>
              <w:t xml:space="preserve">(x) </w:t>
            </w:r>
            <w:proofErr w:type="spellStart"/>
            <w:r w:rsidRPr="00325326">
              <w:rPr>
                <w:lang w:val="en-US"/>
              </w:rPr>
              <w:t>šaknys</w:t>
            </w:r>
            <w:proofErr w:type="spellEnd"/>
            <w:r w:rsidRPr="00325326">
              <w:rPr>
                <w:lang w:val="en-US"/>
              </w:rPr>
              <w:t>: {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}")</w:t>
            </w:r>
          </w:p>
          <w:p w14:paraId="53AF0EA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7DD177B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Find all roots for the Taylor expansion</w:t>
            </w:r>
          </w:p>
          <w:p w14:paraId="67EB05B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N = 1</w:t>
            </w:r>
          </w:p>
          <w:p w14:paraId="3E47341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while True:</w:t>
            </w:r>
          </w:p>
          <w:p w14:paraId="4CA644C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f_N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, x, x0_val, N)</w:t>
            </w:r>
          </w:p>
          <w:p w14:paraId="21AA3C4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f_N_der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f_</w:t>
            </w:r>
            <w:proofErr w:type="gramStart"/>
            <w:r w:rsidRPr="00325326">
              <w:rPr>
                <w:lang w:val="en-US"/>
              </w:rPr>
              <w:t>N.diff</w:t>
            </w:r>
            <w:proofErr w:type="spellEnd"/>
            <w:proofErr w:type="gramEnd"/>
            <w:r w:rsidRPr="00325326">
              <w:rPr>
                <w:lang w:val="en-US"/>
              </w:rPr>
              <w:t>(x)</w:t>
            </w:r>
          </w:p>
          <w:p w14:paraId="1AD70E1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roots_f_N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find_</w:t>
            </w:r>
            <w:proofErr w:type="gramStart"/>
            <w:r w:rsidRPr="00325326">
              <w:rPr>
                <w:lang w:val="en-US"/>
              </w:rPr>
              <w:t>roots</w:t>
            </w:r>
            <w:proofErr w:type="spellEnd"/>
            <w:r w:rsidRPr="00325326">
              <w:rPr>
                <w:lang w:val="en-US"/>
              </w:rPr>
              <w:t>(</w:t>
            </w:r>
            <w:proofErr w:type="gramEnd"/>
            <w:r w:rsidRPr="00325326">
              <w:rPr>
                <w:lang w:val="en-US"/>
              </w:rPr>
              <w:t xml:space="preserve">lambda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: </w:t>
            </w:r>
            <w:proofErr w:type="spellStart"/>
            <w:r w:rsidRPr="00325326">
              <w:rPr>
                <w:lang w:val="en-US"/>
              </w:rPr>
              <w:t>f_N.subs</w:t>
            </w:r>
            <w:proofErr w:type="spell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), </w:t>
            </w:r>
            <w:proofErr w:type="spellStart"/>
            <w:r w:rsidRPr="00325326">
              <w:rPr>
                <w:lang w:val="en-US"/>
              </w:rPr>
              <w:t>f_N_der</w:t>
            </w:r>
            <w:proofErr w:type="spellEnd"/>
            <w:r w:rsidRPr="00325326">
              <w:rPr>
                <w:lang w:val="en-US"/>
              </w:rPr>
              <w:t>, a, b)</w:t>
            </w:r>
          </w:p>
          <w:p w14:paraId="4743645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7F6D1FF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# Compare roots of </w:t>
            </w:r>
            <w:proofErr w:type="spellStart"/>
            <w:r w:rsidRPr="00325326">
              <w:rPr>
                <w:lang w:val="en-US"/>
              </w:rPr>
              <w:t>f_N</w:t>
            </w:r>
            <w:proofErr w:type="spellEnd"/>
            <w:r w:rsidRPr="00325326">
              <w:rPr>
                <w:lang w:val="en-US"/>
              </w:rPr>
              <w:t xml:space="preserve"> with roots of h(x) with given accuracy</w:t>
            </w:r>
          </w:p>
          <w:p w14:paraId="18712A9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roots_match</w:t>
            </w:r>
            <w:proofErr w:type="spellEnd"/>
            <w:r w:rsidRPr="00325326">
              <w:rPr>
                <w:lang w:val="en-US"/>
              </w:rPr>
              <w:t xml:space="preserve"> = True</w:t>
            </w:r>
          </w:p>
          <w:p w14:paraId="487AC7A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for </w:t>
            </w:r>
            <w:proofErr w:type="spellStart"/>
            <w:r w:rsidRPr="00325326">
              <w:rPr>
                <w:lang w:val="en-US"/>
              </w:rPr>
              <w:t>root_f_N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spellStart"/>
            <w:r w:rsidRPr="00325326">
              <w:rPr>
                <w:lang w:val="en-US"/>
              </w:rPr>
              <w:t>roots_f_N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294B313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is_match_for_this_root</w:t>
            </w:r>
            <w:proofErr w:type="spellEnd"/>
            <w:r w:rsidRPr="00325326">
              <w:rPr>
                <w:lang w:val="en-US"/>
              </w:rPr>
              <w:t xml:space="preserve"> = False</w:t>
            </w:r>
          </w:p>
          <w:p w14:paraId="44AC882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for 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29F0840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if </w:t>
            </w:r>
            <w:proofErr w:type="gramStart"/>
            <w:r w:rsidRPr="00325326">
              <w:rPr>
                <w:lang w:val="en-US"/>
              </w:rPr>
              <w:t>abs(</w:t>
            </w:r>
            <w:proofErr w:type="spellStart"/>
            <w:proofErr w:type="gramEnd"/>
            <w:r w:rsidRPr="00325326">
              <w:rPr>
                <w:lang w:val="en-US"/>
              </w:rPr>
              <w:t>root_f_N</w:t>
            </w:r>
            <w:proofErr w:type="spellEnd"/>
            <w:r w:rsidRPr="00325326">
              <w:rPr>
                <w:lang w:val="en-US"/>
              </w:rPr>
              <w:t xml:space="preserve"> - 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>) &lt; 1e-4:</w:t>
            </w:r>
          </w:p>
          <w:p w14:paraId="0B05F96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    </w:t>
            </w:r>
            <w:proofErr w:type="spellStart"/>
            <w:r w:rsidRPr="00325326">
              <w:rPr>
                <w:lang w:val="en-US"/>
              </w:rPr>
              <w:t>is_match_for_this_root</w:t>
            </w:r>
            <w:proofErr w:type="spellEnd"/>
            <w:r w:rsidRPr="00325326">
              <w:rPr>
                <w:lang w:val="en-US"/>
              </w:rPr>
              <w:t xml:space="preserve"> = True</w:t>
            </w:r>
          </w:p>
          <w:p w14:paraId="7F3DBDB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    break</w:t>
            </w:r>
          </w:p>
          <w:p w14:paraId="7EA49C8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if not </w:t>
            </w:r>
            <w:proofErr w:type="spellStart"/>
            <w:r w:rsidRPr="00325326">
              <w:rPr>
                <w:lang w:val="en-US"/>
              </w:rPr>
              <w:t>is_match_for_this_root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0C16C38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</w:t>
            </w:r>
            <w:proofErr w:type="spellStart"/>
            <w:r w:rsidRPr="00325326">
              <w:rPr>
                <w:lang w:val="en-US"/>
              </w:rPr>
              <w:t>roots_match</w:t>
            </w:r>
            <w:proofErr w:type="spellEnd"/>
            <w:r w:rsidRPr="00325326">
              <w:rPr>
                <w:lang w:val="en-US"/>
              </w:rPr>
              <w:t xml:space="preserve"> = False</w:t>
            </w:r>
          </w:p>
          <w:p w14:paraId="6058316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    break</w:t>
            </w:r>
          </w:p>
          <w:p w14:paraId="326C96C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if </w:t>
            </w:r>
            <w:proofErr w:type="spellStart"/>
            <w:r w:rsidRPr="00325326">
              <w:rPr>
                <w:lang w:val="en-US"/>
              </w:rPr>
              <w:t>roots_match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0AE075D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break</w:t>
            </w:r>
          </w:p>
          <w:p w14:paraId="6016232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N += 1</w:t>
            </w:r>
          </w:p>
          <w:p w14:paraId="4C5086A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849D66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spellStart"/>
            <w:proofErr w:type="gramEnd"/>
            <w:r w:rsidRPr="00325326">
              <w:rPr>
                <w:lang w:val="en-US"/>
              </w:rPr>
              <w:t>f"Kad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Teiloro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eilutė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pasiektų</w:t>
            </w:r>
            <w:proofErr w:type="spellEnd"/>
            <w:r w:rsidRPr="00325326">
              <w:rPr>
                <w:lang w:val="en-US"/>
              </w:rPr>
              <w:t xml:space="preserve"> visas </w:t>
            </w:r>
            <w:proofErr w:type="spellStart"/>
            <w:r w:rsidRPr="00325326">
              <w:rPr>
                <w:lang w:val="en-US"/>
              </w:rPr>
              <w:t>šaknis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reikia</w:t>
            </w:r>
            <w:proofErr w:type="spellEnd"/>
            <w:r w:rsidRPr="00325326">
              <w:rPr>
                <w:lang w:val="en-US"/>
              </w:rPr>
              <w:t xml:space="preserve"> {N} </w:t>
            </w:r>
            <w:proofErr w:type="spellStart"/>
            <w:r w:rsidRPr="00325326">
              <w:rPr>
                <w:lang w:val="en-US"/>
              </w:rPr>
              <w:t>narių</w:t>
            </w:r>
            <w:proofErr w:type="spellEnd"/>
            <w:r w:rsidRPr="00325326">
              <w:rPr>
                <w:lang w:val="en-US"/>
              </w:rPr>
              <w:t>")</w:t>
            </w:r>
          </w:p>
          <w:p w14:paraId="53B340A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spellStart"/>
            <w:proofErr w:type="gramEnd"/>
            <w:r w:rsidRPr="00325326">
              <w:rPr>
                <w:lang w:val="en-US"/>
              </w:rPr>
              <w:t>f"Teiloro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eilutės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šaknys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su</w:t>
            </w:r>
            <w:proofErr w:type="spellEnd"/>
            <w:r w:rsidRPr="00325326">
              <w:rPr>
                <w:lang w:val="en-US"/>
              </w:rPr>
              <w:t xml:space="preserve"> N={N}: {</w:t>
            </w:r>
            <w:proofErr w:type="spellStart"/>
            <w:r w:rsidRPr="00325326">
              <w:rPr>
                <w:lang w:val="en-US"/>
              </w:rPr>
              <w:t>roots_f_N</w:t>
            </w:r>
            <w:proofErr w:type="spellEnd"/>
            <w:r w:rsidRPr="00325326">
              <w:rPr>
                <w:lang w:val="en-US"/>
              </w:rPr>
              <w:t>}")</w:t>
            </w:r>
          </w:p>
          <w:p w14:paraId="1EC41D9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print(</w:t>
            </w:r>
            <w:proofErr w:type="spellStart"/>
            <w:r w:rsidRPr="00325326">
              <w:rPr>
                <w:lang w:val="en-US"/>
              </w:rPr>
              <w:t>f"h</w:t>
            </w:r>
            <w:proofErr w:type="spellEnd"/>
            <w:r w:rsidRPr="00325326">
              <w:rPr>
                <w:lang w:val="en-US"/>
              </w:rPr>
              <w:t xml:space="preserve">(x) </w:t>
            </w:r>
            <w:proofErr w:type="spellStart"/>
            <w:r w:rsidRPr="00325326">
              <w:rPr>
                <w:lang w:val="en-US"/>
              </w:rPr>
              <w:t>šaknys</w:t>
            </w:r>
            <w:proofErr w:type="spellEnd"/>
            <w:r w:rsidRPr="00325326">
              <w:rPr>
                <w:lang w:val="en-US"/>
              </w:rPr>
              <w:t>: {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}")</w:t>
            </w:r>
          </w:p>
          <w:p w14:paraId="64AFD1F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815EB3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gramEnd"/>
            <w:r w:rsidRPr="00325326">
              <w:rPr>
                <w:lang w:val="en-US"/>
              </w:rPr>
              <w:t>"\</w:t>
            </w:r>
            <w:proofErr w:type="spellStart"/>
            <w:r w:rsidRPr="00325326">
              <w:rPr>
                <w:lang w:val="en-US"/>
              </w:rPr>
              <w:t>nPirma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užduotis</w:t>
            </w:r>
            <w:proofErr w:type="spellEnd"/>
            <w:r w:rsidRPr="00325326">
              <w:rPr>
                <w:lang w:val="en-US"/>
              </w:rPr>
              <w:t>:\n")</w:t>
            </w:r>
          </w:p>
          <w:p w14:paraId="0BED363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2646577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f_3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, x, x0_val, 3)</w:t>
            </w:r>
          </w:p>
          <w:p w14:paraId="7395540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f_4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, x, x0_val, 4)</w:t>
            </w:r>
          </w:p>
          <w:p w14:paraId="42C48EE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f_5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, x, x0_val, 5)</w:t>
            </w:r>
          </w:p>
          <w:p w14:paraId="09AB9E3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xxx = </w:t>
            </w:r>
            <w:proofErr w:type="spellStart"/>
            <w:proofErr w:type="gramStart"/>
            <w:r w:rsidRPr="00325326">
              <w:rPr>
                <w:lang w:val="en-US"/>
              </w:rPr>
              <w:t>np.linspace</w:t>
            </w:r>
            <w:proofErr w:type="spellEnd"/>
            <w:proofErr w:type="gramEnd"/>
            <w:r w:rsidRPr="00325326">
              <w:rPr>
                <w:lang w:val="en-US"/>
              </w:rPr>
              <w:t>(a, b, 200)</w:t>
            </w:r>
          </w:p>
          <w:p w14:paraId="17E1A3D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hx_values</w:t>
            </w:r>
            <w:proofErr w:type="spellEnd"/>
            <w:r w:rsidRPr="00325326">
              <w:rPr>
                <w:lang w:val="en-US"/>
              </w:rPr>
              <w:t xml:space="preserve"> = [</w:t>
            </w:r>
            <w:proofErr w:type="spellStart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(x</w:t>
            </w:r>
            <w:proofErr w:type="gramStart"/>
            <w:r w:rsidRPr="00325326">
              <w:rPr>
                <w:lang w:val="en-US"/>
              </w:rPr>
              <w:t>).subs</w:t>
            </w:r>
            <w:proofErr w:type="gram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) for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 in xxx]</w:t>
            </w:r>
          </w:p>
          <w:p w14:paraId="4656116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f3_values = [f_</w:t>
            </w:r>
            <w:proofErr w:type="gramStart"/>
            <w:r w:rsidRPr="00325326">
              <w:rPr>
                <w:lang w:val="en-US"/>
              </w:rPr>
              <w:t>3.subs</w:t>
            </w:r>
            <w:proofErr w:type="gram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) for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 in xxx]</w:t>
            </w:r>
          </w:p>
          <w:p w14:paraId="6EE6175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f4_values = [f_</w:t>
            </w:r>
            <w:proofErr w:type="gramStart"/>
            <w:r w:rsidRPr="00325326">
              <w:rPr>
                <w:lang w:val="en-US"/>
              </w:rPr>
              <w:t>4.subs</w:t>
            </w:r>
            <w:proofErr w:type="gram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) for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 in xxx]</w:t>
            </w:r>
          </w:p>
          <w:p w14:paraId="0C19978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f5_values = [f_</w:t>
            </w:r>
            <w:proofErr w:type="gramStart"/>
            <w:r w:rsidRPr="00325326">
              <w:rPr>
                <w:lang w:val="en-US"/>
              </w:rPr>
              <w:t>5.subs</w:t>
            </w:r>
            <w:proofErr w:type="gram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) for </w:t>
            </w:r>
            <w:proofErr w:type="spellStart"/>
            <w:r w:rsidRPr="00325326">
              <w:rPr>
                <w:lang w:val="en-US"/>
              </w:rPr>
              <w:t>val</w:t>
            </w:r>
            <w:proofErr w:type="spellEnd"/>
            <w:r w:rsidRPr="00325326">
              <w:rPr>
                <w:lang w:val="en-US"/>
              </w:rPr>
              <w:t xml:space="preserve"> in xxx]</w:t>
            </w:r>
          </w:p>
          <w:p w14:paraId="4CD60D4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AC909D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plt.figure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1D8BE9F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plt.ylim</w:t>
            </w:r>
            <w:proofErr w:type="spellEnd"/>
            <w:proofErr w:type="gramEnd"/>
            <w:r w:rsidRPr="00325326">
              <w:rPr>
                <w:lang w:val="en-US"/>
              </w:rPr>
              <w:t>(-500, 500)</w:t>
            </w:r>
          </w:p>
          <w:p w14:paraId="1B9B15D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([a, b], [0, 0], 'k--')</w:t>
            </w:r>
          </w:p>
          <w:p w14:paraId="27A2085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</w:t>
            </w:r>
            <w:proofErr w:type="spellStart"/>
            <w:r w:rsidRPr="00325326">
              <w:rPr>
                <w:lang w:val="en-US"/>
              </w:rPr>
              <w:t>hx_values</w:t>
            </w:r>
            <w:proofErr w:type="spellEnd"/>
            <w:r w:rsidRPr="00325326">
              <w:rPr>
                <w:lang w:val="en-US"/>
              </w:rPr>
              <w:t>, label='h(x)', color='orange')</w:t>
            </w:r>
          </w:p>
          <w:p w14:paraId="0E27AC2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f3_values, label='TE, N=3', color='blue', </w:t>
            </w:r>
            <w:proofErr w:type="spellStart"/>
            <w:r w:rsidRPr="00325326">
              <w:rPr>
                <w:lang w:val="en-US"/>
              </w:rPr>
              <w:t>linestyle</w:t>
            </w:r>
            <w:proofErr w:type="spellEnd"/>
            <w:r w:rsidRPr="00325326">
              <w:rPr>
                <w:lang w:val="en-US"/>
              </w:rPr>
              <w:t>='dashed')</w:t>
            </w:r>
          </w:p>
          <w:p w14:paraId="2304423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f4_values, label='TE, N=4', color='green', </w:t>
            </w:r>
            <w:proofErr w:type="spellStart"/>
            <w:r w:rsidRPr="00325326">
              <w:rPr>
                <w:lang w:val="en-US"/>
              </w:rPr>
              <w:t>linestyle</w:t>
            </w:r>
            <w:proofErr w:type="spellEnd"/>
            <w:r w:rsidRPr="00325326">
              <w:rPr>
                <w:lang w:val="en-US"/>
              </w:rPr>
              <w:t>='dashed')</w:t>
            </w:r>
          </w:p>
          <w:p w14:paraId="756DF17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f5_values, label='TE, N=5', color='red', </w:t>
            </w:r>
            <w:proofErr w:type="spellStart"/>
            <w:r w:rsidRPr="00325326">
              <w:rPr>
                <w:lang w:val="en-US"/>
              </w:rPr>
              <w:t>linestyle</w:t>
            </w:r>
            <w:proofErr w:type="spellEnd"/>
            <w:r w:rsidRPr="00325326">
              <w:rPr>
                <w:lang w:val="en-US"/>
              </w:rPr>
              <w:t>='dashed')</w:t>
            </w:r>
          </w:p>
          <w:p w14:paraId="15D5D4E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plt.xlabel</w:t>
            </w:r>
            <w:proofErr w:type="spellEnd"/>
            <w:proofErr w:type="gramEnd"/>
            <w:r w:rsidRPr="00325326">
              <w:rPr>
                <w:lang w:val="en-US"/>
              </w:rPr>
              <w:t>('x')</w:t>
            </w:r>
          </w:p>
          <w:p w14:paraId="4756487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plt.ylabel</w:t>
            </w:r>
            <w:proofErr w:type="spellEnd"/>
            <w:proofErr w:type="gramEnd"/>
            <w:r w:rsidRPr="00325326">
              <w:rPr>
                <w:lang w:val="en-US"/>
              </w:rPr>
              <w:t>('y')</w:t>
            </w:r>
          </w:p>
          <w:p w14:paraId="5426B1D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np.zeros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len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)), '</w:t>
            </w:r>
            <w:proofErr w:type="spellStart"/>
            <w:r w:rsidRPr="00325326">
              <w:rPr>
                <w:lang w:val="en-US"/>
              </w:rPr>
              <w:t>mp</w:t>
            </w:r>
            <w:proofErr w:type="spellEnd"/>
            <w:r w:rsidRPr="00325326">
              <w:rPr>
                <w:lang w:val="en-US"/>
              </w:rPr>
              <w:t>')</w:t>
            </w:r>
          </w:p>
          <w:p w14:paraId="6B80FF7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plt.legend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4ED6205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lastRenderedPageBreak/>
              <w:t>plt.grid</w:t>
            </w:r>
            <w:proofErr w:type="spellEnd"/>
            <w:proofErr w:type="gramEnd"/>
            <w:r w:rsidRPr="00325326">
              <w:rPr>
                <w:lang w:val="en-US"/>
              </w:rPr>
              <w:t>(True)</w:t>
            </w:r>
          </w:p>
          <w:p w14:paraId="07A3CA2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plt.title</w:t>
            </w:r>
            <w:proofErr w:type="spellEnd"/>
            <w:proofErr w:type="gramEnd"/>
            <w:r w:rsidRPr="00325326">
              <w:rPr>
                <w:lang w:val="en-US"/>
              </w:rPr>
              <w:t xml:space="preserve">("g(x) </w:t>
            </w:r>
            <w:proofErr w:type="spellStart"/>
            <w:r w:rsidRPr="00325326">
              <w:rPr>
                <w:lang w:val="en-US"/>
              </w:rPr>
              <w:t>ir</w:t>
            </w:r>
            <w:proofErr w:type="spellEnd"/>
            <w:r w:rsidRPr="00325326">
              <w:rPr>
                <w:lang w:val="en-US"/>
              </w:rPr>
              <w:t xml:space="preserve"> TE </w:t>
            </w:r>
            <w:proofErr w:type="spellStart"/>
            <w:r w:rsidRPr="00325326">
              <w:rPr>
                <w:lang w:val="en-US"/>
              </w:rPr>
              <w:t>tarpiniai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grafikai</w:t>
            </w:r>
            <w:proofErr w:type="spellEnd"/>
            <w:r w:rsidRPr="00325326">
              <w:rPr>
                <w:lang w:val="en-US"/>
              </w:rPr>
              <w:t>")</w:t>
            </w:r>
          </w:p>
          <w:p w14:paraId="3190040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plt.show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7CF6642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136D9C3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gramEnd"/>
            <w:r w:rsidRPr="00325326">
              <w:rPr>
                <w:lang w:val="en-US"/>
              </w:rPr>
              <w:t>"\</w:t>
            </w:r>
            <w:proofErr w:type="spellStart"/>
            <w:r w:rsidRPr="00325326">
              <w:rPr>
                <w:lang w:val="en-US"/>
              </w:rPr>
              <w:t>nAntra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užduotis</w:t>
            </w:r>
            <w:proofErr w:type="spellEnd"/>
            <w:r w:rsidRPr="00325326">
              <w:rPr>
                <w:lang w:val="en-US"/>
              </w:rPr>
              <w:t>:\n")</w:t>
            </w:r>
          </w:p>
          <w:p w14:paraId="6F0FA91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6D7153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fp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, x, x0_val, N)</w:t>
            </w:r>
          </w:p>
          <w:p w14:paraId="4456105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npoints</w:t>
            </w:r>
            <w:proofErr w:type="spellEnd"/>
            <w:r w:rsidRPr="00325326">
              <w:rPr>
                <w:lang w:val="en-US"/>
              </w:rPr>
              <w:t xml:space="preserve"> = 200</w:t>
            </w:r>
          </w:p>
          <w:p w14:paraId="34BD8AE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xxx = </w:t>
            </w:r>
            <w:proofErr w:type="spellStart"/>
            <w:proofErr w:type="gramStart"/>
            <w:r w:rsidRPr="00325326">
              <w:rPr>
                <w:lang w:val="en-US"/>
              </w:rPr>
              <w:t>np.linspace</w:t>
            </w:r>
            <w:proofErr w:type="spellEnd"/>
            <w:proofErr w:type="gramEnd"/>
            <w:r w:rsidRPr="00325326">
              <w:rPr>
                <w:lang w:val="en-US"/>
              </w:rPr>
              <w:t xml:space="preserve">(a, b, </w:t>
            </w:r>
            <w:proofErr w:type="spellStart"/>
            <w:r w:rsidRPr="00325326">
              <w:rPr>
                <w:lang w:val="en-US"/>
              </w:rPr>
              <w:t>npoints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6686D40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ggg</w:t>
            </w:r>
            <w:proofErr w:type="spellEnd"/>
            <w:r w:rsidRPr="00325326">
              <w:rPr>
                <w:lang w:val="en-US"/>
              </w:rPr>
              <w:t xml:space="preserve"> = []</w:t>
            </w:r>
          </w:p>
          <w:p w14:paraId="5D81D48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tggg</w:t>
            </w:r>
            <w:proofErr w:type="spellEnd"/>
            <w:r w:rsidRPr="00325326">
              <w:rPr>
                <w:lang w:val="en-US"/>
              </w:rPr>
              <w:t xml:space="preserve"> = []</w:t>
            </w:r>
          </w:p>
          <w:p w14:paraId="58C34F2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for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 xml:space="preserve"> in range(</w:t>
            </w:r>
            <w:proofErr w:type="spellStart"/>
            <w:r w:rsidRPr="00325326">
              <w:rPr>
                <w:lang w:val="en-US"/>
              </w:rPr>
              <w:t>npoints</w:t>
            </w:r>
            <w:proofErr w:type="spellEnd"/>
            <w:r w:rsidRPr="00325326">
              <w:rPr>
                <w:lang w:val="en-US"/>
              </w:rPr>
              <w:t>):</w:t>
            </w:r>
          </w:p>
          <w:p w14:paraId="57BF8A2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25326">
              <w:rPr>
                <w:lang w:val="en-US"/>
              </w:rPr>
              <w:t>ggg.append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(x).subs(x, xxx[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>]))</w:t>
            </w:r>
          </w:p>
          <w:p w14:paraId="6A23692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25326">
              <w:rPr>
                <w:lang w:val="en-US"/>
              </w:rPr>
              <w:t>tggg.append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fp.subs</w:t>
            </w:r>
            <w:proofErr w:type="spellEnd"/>
            <w:r w:rsidRPr="00325326">
              <w:rPr>
                <w:lang w:val="en-US"/>
              </w:rPr>
              <w:t>(x, xxx[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>]))</w:t>
            </w:r>
          </w:p>
          <w:p w14:paraId="6B861AD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12BFA45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plt.figure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5D112E9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</w:t>
            </w:r>
            <w:proofErr w:type="spellStart"/>
            <w:r w:rsidRPr="00325326">
              <w:rPr>
                <w:lang w:val="en-US"/>
              </w:rPr>
              <w:t>ggg</w:t>
            </w:r>
            <w:proofErr w:type="spellEnd"/>
            <w:r w:rsidRPr="00325326">
              <w:rPr>
                <w:lang w:val="en-US"/>
              </w:rPr>
              <w:t>, 'b-', label='g(x)')</w:t>
            </w:r>
          </w:p>
          <w:p w14:paraId="7734660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 xml:space="preserve">(xxx, </w:t>
            </w:r>
            <w:proofErr w:type="spellStart"/>
            <w:r w:rsidRPr="00325326">
              <w:rPr>
                <w:lang w:val="en-US"/>
              </w:rPr>
              <w:t>tggg</w:t>
            </w:r>
            <w:proofErr w:type="spellEnd"/>
            <w:r w:rsidRPr="00325326">
              <w:rPr>
                <w:lang w:val="en-US"/>
              </w:rPr>
              <w:t>, 'r-', label=</w:t>
            </w:r>
            <w:proofErr w:type="spellStart"/>
            <w:r w:rsidRPr="00325326">
              <w:rPr>
                <w:lang w:val="en-US"/>
              </w:rPr>
              <w:t>f'Teiloro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eilute</w:t>
            </w:r>
            <w:proofErr w:type="spellEnd"/>
            <w:r w:rsidRPr="00325326">
              <w:rPr>
                <w:lang w:val="en-US"/>
              </w:rPr>
              <w:t>, N={N}')</w:t>
            </w:r>
          </w:p>
          <w:p w14:paraId="303A6C2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([a, b], [0, 0], 'k--')</w:t>
            </w:r>
          </w:p>
          <w:p w14:paraId="4C54507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plt.grid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599FAA7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plt.xlabel</w:t>
            </w:r>
            <w:proofErr w:type="spellEnd"/>
            <w:proofErr w:type="gramEnd"/>
            <w:r w:rsidRPr="00325326">
              <w:rPr>
                <w:lang w:val="en-US"/>
              </w:rPr>
              <w:t>('x')</w:t>
            </w:r>
          </w:p>
          <w:p w14:paraId="5D5B6AC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plt.ylabel</w:t>
            </w:r>
            <w:proofErr w:type="spellEnd"/>
            <w:proofErr w:type="gramEnd"/>
            <w:r w:rsidRPr="00325326">
              <w:rPr>
                <w:lang w:val="en-US"/>
              </w:rPr>
              <w:t>('g(x), TE')</w:t>
            </w:r>
          </w:p>
          <w:p w14:paraId="171C1C1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plt.legend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2C6DDF3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plt.title</w:t>
            </w:r>
            <w:proofErr w:type="spellEnd"/>
            <w:proofErr w:type="gramEnd"/>
            <w:r w:rsidRPr="00325326">
              <w:rPr>
                <w:lang w:val="en-US"/>
              </w:rPr>
              <w:t xml:space="preserve">("g(x) </w:t>
            </w:r>
            <w:proofErr w:type="spellStart"/>
            <w:r w:rsidRPr="00325326">
              <w:rPr>
                <w:lang w:val="en-US"/>
              </w:rPr>
              <w:t>ir</w:t>
            </w:r>
            <w:proofErr w:type="spellEnd"/>
            <w:r w:rsidRPr="00325326">
              <w:rPr>
                <w:lang w:val="en-US"/>
              </w:rPr>
              <w:t xml:space="preserve"> TE </w:t>
            </w:r>
            <w:proofErr w:type="spellStart"/>
            <w:r w:rsidRPr="00325326">
              <w:rPr>
                <w:lang w:val="en-US"/>
              </w:rPr>
              <w:t>grafikai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su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reikalaujančiu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tikslumu</w:t>
            </w:r>
            <w:proofErr w:type="spellEnd"/>
            <w:r w:rsidRPr="00325326">
              <w:rPr>
                <w:lang w:val="en-US"/>
              </w:rPr>
              <w:t>")</w:t>
            </w:r>
          </w:p>
          <w:p w14:paraId="0E182FE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np.zeros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len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)), '</w:t>
            </w:r>
            <w:proofErr w:type="spellStart"/>
            <w:r w:rsidRPr="00325326">
              <w:rPr>
                <w:lang w:val="en-US"/>
              </w:rPr>
              <w:t>mp</w:t>
            </w:r>
            <w:proofErr w:type="spellEnd"/>
            <w:r w:rsidRPr="00325326">
              <w:rPr>
                <w:lang w:val="en-US"/>
              </w:rPr>
              <w:t>')</w:t>
            </w:r>
          </w:p>
          <w:p w14:paraId="50F3316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plt.show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1CBAE68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92AA60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gramEnd"/>
            <w:r w:rsidRPr="00325326">
              <w:rPr>
                <w:lang w:val="en-US"/>
              </w:rPr>
              <w:t>"\</w:t>
            </w:r>
            <w:proofErr w:type="spellStart"/>
            <w:r w:rsidRPr="00325326">
              <w:rPr>
                <w:lang w:val="en-US"/>
              </w:rPr>
              <w:t>nTrečia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užduotis</w:t>
            </w:r>
            <w:proofErr w:type="spellEnd"/>
            <w:r w:rsidRPr="00325326">
              <w:rPr>
                <w:lang w:val="en-US"/>
              </w:rPr>
              <w:t>:\n")</w:t>
            </w:r>
          </w:p>
          <w:p w14:paraId="0430445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4ABAA9B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taylor_expansion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>(x</w:t>
            </w:r>
            <w:proofErr w:type="gramStart"/>
            <w:r w:rsidRPr="00325326">
              <w:rPr>
                <w:lang w:val="en-US"/>
              </w:rPr>
              <w:t>).series</w:t>
            </w:r>
            <w:proofErr w:type="gramEnd"/>
            <w:r w:rsidRPr="00325326">
              <w:rPr>
                <w:lang w:val="en-US"/>
              </w:rPr>
              <w:t>(x, x0_val, N).</w:t>
            </w:r>
            <w:proofErr w:type="spellStart"/>
            <w:r w:rsidRPr="00325326">
              <w:rPr>
                <w:lang w:val="en-US"/>
              </w:rPr>
              <w:t>removeO</w:t>
            </w:r>
            <w:proofErr w:type="spellEnd"/>
            <w:r w:rsidRPr="00325326">
              <w:rPr>
                <w:lang w:val="en-US"/>
              </w:rPr>
              <w:t>()</w:t>
            </w:r>
          </w:p>
          <w:p w14:paraId="760E228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spellStart"/>
            <w:proofErr w:type="gramEnd"/>
            <w:r w:rsidRPr="00325326">
              <w:rPr>
                <w:lang w:val="en-US"/>
              </w:rPr>
              <w:t>f"TE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analitinė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išraiška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daugianario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pavidalu</w:t>
            </w:r>
            <w:proofErr w:type="spellEnd"/>
            <w:r w:rsidRPr="00325326">
              <w:rPr>
                <w:lang w:val="en-US"/>
              </w:rPr>
              <w:t xml:space="preserve"> N={N}: {</w:t>
            </w:r>
            <w:proofErr w:type="spellStart"/>
            <w:r w:rsidRPr="00325326">
              <w:rPr>
                <w:lang w:val="en-US"/>
              </w:rPr>
              <w:t>taylor_expansion</w:t>
            </w:r>
            <w:proofErr w:type="spellEnd"/>
            <w:r w:rsidRPr="00325326">
              <w:rPr>
                <w:lang w:val="en-US"/>
              </w:rPr>
              <w:t>}")</w:t>
            </w:r>
          </w:p>
          <w:p w14:paraId="174F8CB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61D5B26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gramStart"/>
            <w:r w:rsidRPr="00325326">
              <w:rPr>
                <w:lang w:val="en-US"/>
              </w:rPr>
              <w:t>print(</w:t>
            </w:r>
            <w:proofErr w:type="gramEnd"/>
            <w:r w:rsidRPr="00325326">
              <w:rPr>
                <w:lang w:val="en-US"/>
              </w:rPr>
              <w:t>"\</w:t>
            </w:r>
            <w:proofErr w:type="spellStart"/>
            <w:r w:rsidRPr="00325326">
              <w:rPr>
                <w:lang w:val="en-US"/>
              </w:rPr>
              <w:t>nKetvirta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užduotis</w:t>
            </w:r>
            <w:proofErr w:type="spellEnd"/>
            <w:r w:rsidRPr="00325326">
              <w:rPr>
                <w:lang w:val="en-US"/>
              </w:rPr>
              <w:t>:\n")</w:t>
            </w:r>
          </w:p>
          <w:p w14:paraId="5E28F6A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648C109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For part a)</w:t>
            </w:r>
          </w:p>
          <w:p w14:paraId="6C65E844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list(</w:t>
            </w:r>
            <w:proofErr w:type="gramEnd"/>
            <w:r w:rsidRPr="00325326">
              <w:rPr>
                <w:lang w:val="en-US"/>
              </w:rPr>
              <w:t>range(1, N+1))</w:t>
            </w:r>
          </w:p>
          <w:p w14:paraId="1C8C705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root_counts</w:t>
            </w:r>
            <w:proofErr w:type="spellEnd"/>
            <w:r w:rsidRPr="00325326">
              <w:rPr>
                <w:lang w:val="en-US"/>
              </w:rPr>
              <w:t xml:space="preserve"> = []</w:t>
            </w:r>
          </w:p>
          <w:p w14:paraId="52BF7CC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for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spellStart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17227B5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f_i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 xml:space="preserve">, x, x0_val,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20E38AE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f_i_der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f_</w:t>
            </w:r>
            <w:proofErr w:type="gramStart"/>
            <w:r w:rsidRPr="00325326">
              <w:rPr>
                <w:lang w:val="en-US"/>
              </w:rPr>
              <w:t>i.diff</w:t>
            </w:r>
            <w:proofErr w:type="spellEnd"/>
            <w:proofErr w:type="gramEnd"/>
            <w:r w:rsidRPr="00325326">
              <w:rPr>
                <w:lang w:val="en-US"/>
              </w:rPr>
              <w:t>(x)</w:t>
            </w:r>
          </w:p>
          <w:p w14:paraId="5454C43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roots_f_i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find_</w:t>
            </w:r>
            <w:proofErr w:type="gramStart"/>
            <w:r w:rsidRPr="00325326">
              <w:rPr>
                <w:lang w:val="en-US"/>
              </w:rPr>
              <w:t>roots</w:t>
            </w:r>
            <w:proofErr w:type="spellEnd"/>
            <w:r w:rsidRPr="00325326">
              <w:rPr>
                <w:lang w:val="en-US"/>
              </w:rPr>
              <w:t>(</w:t>
            </w:r>
            <w:proofErr w:type="gramEnd"/>
            <w:r w:rsidRPr="00325326">
              <w:rPr>
                <w:lang w:val="en-US"/>
              </w:rPr>
              <w:t xml:space="preserve">lambda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: </w:t>
            </w:r>
            <w:proofErr w:type="spellStart"/>
            <w:r w:rsidRPr="00325326">
              <w:rPr>
                <w:lang w:val="en-US"/>
              </w:rPr>
              <w:t>f_i.subs</w:t>
            </w:r>
            <w:proofErr w:type="spell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), </w:t>
            </w:r>
            <w:proofErr w:type="spellStart"/>
            <w:r w:rsidRPr="00325326">
              <w:rPr>
                <w:lang w:val="en-US"/>
              </w:rPr>
              <w:t>f_i_der</w:t>
            </w:r>
            <w:proofErr w:type="spellEnd"/>
            <w:r w:rsidRPr="00325326">
              <w:rPr>
                <w:lang w:val="en-US"/>
              </w:rPr>
              <w:t>, a, b)</w:t>
            </w:r>
          </w:p>
          <w:p w14:paraId="52F94FD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root_</w:t>
            </w:r>
            <w:proofErr w:type="gramStart"/>
            <w:r w:rsidRPr="00325326">
              <w:rPr>
                <w:lang w:val="en-US"/>
              </w:rPr>
              <w:t>counts.append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len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roots_f_i</w:t>
            </w:r>
            <w:proofErr w:type="spellEnd"/>
            <w:r w:rsidRPr="00325326">
              <w:rPr>
                <w:lang w:val="en-US"/>
              </w:rPr>
              <w:t>))</w:t>
            </w:r>
          </w:p>
          <w:p w14:paraId="4178083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34DF6F5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plt.figure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7ABFE64C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 xml:space="preserve">, </w:t>
            </w:r>
            <w:proofErr w:type="spellStart"/>
            <w:r w:rsidRPr="00325326">
              <w:rPr>
                <w:lang w:val="en-US"/>
              </w:rPr>
              <w:t>root_counts</w:t>
            </w:r>
            <w:proofErr w:type="spellEnd"/>
            <w:r w:rsidRPr="00325326">
              <w:rPr>
                <w:lang w:val="en-US"/>
              </w:rPr>
              <w:t>, '-o')</w:t>
            </w:r>
          </w:p>
          <w:p w14:paraId="2EF2F58F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plt.xlabel</w:t>
            </w:r>
            <w:proofErr w:type="spellEnd"/>
            <w:proofErr w:type="gramEnd"/>
            <w:r w:rsidRPr="00325326">
              <w:rPr>
                <w:lang w:val="en-US"/>
              </w:rPr>
              <w:t>('TE')</w:t>
            </w:r>
          </w:p>
          <w:p w14:paraId="39C343D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plt.ylabel</w:t>
            </w:r>
            <w:proofErr w:type="spellEnd"/>
            <w:proofErr w:type="gramEnd"/>
            <w:r w:rsidRPr="00325326">
              <w:rPr>
                <w:lang w:val="en-US"/>
              </w:rPr>
              <w:t>('</w:t>
            </w:r>
            <w:proofErr w:type="spellStart"/>
            <w:r w:rsidRPr="00325326">
              <w:rPr>
                <w:lang w:val="en-US"/>
              </w:rPr>
              <w:t>Šaknų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skaičius</w:t>
            </w:r>
            <w:proofErr w:type="spellEnd"/>
            <w:r w:rsidRPr="00325326">
              <w:rPr>
                <w:lang w:val="en-US"/>
              </w:rPr>
              <w:t>')</w:t>
            </w:r>
          </w:p>
          <w:p w14:paraId="130E879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plt.title</w:t>
            </w:r>
            <w:proofErr w:type="spellEnd"/>
            <w:proofErr w:type="gramEnd"/>
            <w:r w:rsidRPr="00325326">
              <w:rPr>
                <w:lang w:val="en-US"/>
              </w:rPr>
              <w:t>('</w:t>
            </w:r>
            <w:proofErr w:type="spellStart"/>
            <w:r w:rsidRPr="00325326">
              <w:rPr>
                <w:lang w:val="en-US"/>
              </w:rPr>
              <w:t>Šaknų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skaičius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pagal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Teiloro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eilutę</w:t>
            </w:r>
            <w:proofErr w:type="spellEnd"/>
            <w:r w:rsidRPr="00325326">
              <w:rPr>
                <w:lang w:val="en-US"/>
              </w:rPr>
              <w:t>')</w:t>
            </w:r>
          </w:p>
          <w:p w14:paraId="2F7488B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plt.grid</w:t>
            </w:r>
            <w:proofErr w:type="spellEnd"/>
            <w:proofErr w:type="gramEnd"/>
            <w:r w:rsidRPr="00325326">
              <w:rPr>
                <w:lang w:val="en-US"/>
              </w:rPr>
              <w:t>(True)</w:t>
            </w:r>
          </w:p>
          <w:p w14:paraId="24ACCA2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5326">
              <w:rPr>
                <w:lang w:val="en-US"/>
              </w:rPr>
              <w:t>plt.show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13D47B4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5989703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># For part b)</w:t>
            </w:r>
          </w:p>
          <w:p w14:paraId="08A1B9C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proofErr w:type="spellStart"/>
            <w:r w:rsidRPr="00325326">
              <w:rPr>
                <w:lang w:val="en-US"/>
              </w:rPr>
              <w:t>root_index</w:t>
            </w:r>
            <w:proofErr w:type="spellEnd"/>
            <w:r w:rsidRPr="00325326">
              <w:rPr>
                <w:lang w:val="en-US"/>
              </w:rPr>
              <w:t xml:space="preserve"> = 1</w:t>
            </w:r>
          </w:p>
          <w:p w14:paraId="3F60E70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for 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spellStart"/>
            <w:r w:rsidRPr="00325326">
              <w:rPr>
                <w:lang w:val="en-US"/>
              </w:rPr>
              <w:t>roots_hx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038CBCD0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errors = []</w:t>
            </w:r>
          </w:p>
          <w:p w14:paraId="493417E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for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 xml:space="preserve"> in </w:t>
            </w:r>
            <w:proofErr w:type="spellStart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>:</w:t>
            </w:r>
          </w:p>
          <w:p w14:paraId="6E86F148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f_i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Taylor(</w:t>
            </w:r>
            <w:proofErr w:type="spellStart"/>
            <w:proofErr w:type="gramEnd"/>
            <w:r w:rsidRPr="00325326">
              <w:rPr>
                <w:lang w:val="en-US"/>
              </w:rPr>
              <w:t>fh</w:t>
            </w:r>
            <w:proofErr w:type="spellEnd"/>
            <w:r w:rsidRPr="00325326">
              <w:rPr>
                <w:lang w:val="en-US"/>
              </w:rPr>
              <w:t xml:space="preserve">, x, x0_val, </w:t>
            </w:r>
            <w:proofErr w:type="spellStart"/>
            <w:r w:rsidRPr="00325326">
              <w:rPr>
                <w:lang w:val="en-US"/>
              </w:rPr>
              <w:t>i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49E33F9B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f_i_der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f_</w:t>
            </w:r>
            <w:proofErr w:type="gramStart"/>
            <w:r w:rsidRPr="00325326">
              <w:rPr>
                <w:lang w:val="en-US"/>
              </w:rPr>
              <w:t>i.diff</w:t>
            </w:r>
            <w:proofErr w:type="spellEnd"/>
            <w:proofErr w:type="gramEnd"/>
            <w:r w:rsidRPr="00325326">
              <w:rPr>
                <w:lang w:val="en-US"/>
              </w:rPr>
              <w:t>(x)</w:t>
            </w:r>
          </w:p>
          <w:p w14:paraId="2E0BFF3E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lastRenderedPageBreak/>
              <w:t xml:space="preserve">        </w:t>
            </w:r>
            <w:proofErr w:type="spellStart"/>
            <w:r w:rsidRPr="00325326">
              <w:rPr>
                <w:lang w:val="en-US"/>
              </w:rPr>
              <w:t>roots_f_i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spellStart"/>
            <w:r w:rsidRPr="00325326">
              <w:rPr>
                <w:lang w:val="en-US"/>
              </w:rPr>
              <w:t>find_</w:t>
            </w:r>
            <w:proofErr w:type="gramStart"/>
            <w:r w:rsidRPr="00325326">
              <w:rPr>
                <w:lang w:val="en-US"/>
              </w:rPr>
              <w:t>roots</w:t>
            </w:r>
            <w:proofErr w:type="spellEnd"/>
            <w:r w:rsidRPr="00325326">
              <w:rPr>
                <w:lang w:val="en-US"/>
              </w:rPr>
              <w:t>(</w:t>
            </w:r>
            <w:proofErr w:type="gramEnd"/>
            <w:r w:rsidRPr="00325326">
              <w:rPr>
                <w:lang w:val="en-US"/>
              </w:rPr>
              <w:t xml:space="preserve">lambda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: </w:t>
            </w:r>
            <w:proofErr w:type="spellStart"/>
            <w:r w:rsidRPr="00325326">
              <w:rPr>
                <w:lang w:val="en-US"/>
              </w:rPr>
              <w:t>f_i.subs</w:t>
            </w:r>
            <w:proofErr w:type="spellEnd"/>
            <w:r w:rsidRPr="00325326">
              <w:rPr>
                <w:lang w:val="en-US"/>
              </w:rPr>
              <w:t xml:space="preserve">(x, </w:t>
            </w:r>
            <w:proofErr w:type="spellStart"/>
            <w:r w:rsidRPr="00325326">
              <w:rPr>
                <w:lang w:val="en-US"/>
              </w:rPr>
              <w:t>x_val</w:t>
            </w:r>
            <w:proofErr w:type="spellEnd"/>
            <w:r w:rsidRPr="00325326">
              <w:rPr>
                <w:lang w:val="en-US"/>
              </w:rPr>
              <w:t xml:space="preserve">), </w:t>
            </w:r>
            <w:proofErr w:type="spellStart"/>
            <w:r w:rsidRPr="00325326">
              <w:rPr>
                <w:lang w:val="en-US"/>
              </w:rPr>
              <w:t>f_i_der</w:t>
            </w:r>
            <w:proofErr w:type="spellEnd"/>
            <w:r w:rsidRPr="00325326">
              <w:rPr>
                <w:lang w:val="en-US"/>
              </w:rPr>
              <w:t>, a, b)</w:t>
            </w:r>
          </w:p>
          <w:p w14:paraId="1D4BB08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r w:rsidRPr="00325326">
              <w:rPr>
                <w:lang w:val="en-US"/>
              </w:rPr>
              <w:t>nearest_root</w:t>
            </w:r>
            <w:proofErr w:type="spellEnd"/>
            <w:r w:rsidRPr="00325326">
              <w:rPr>
                <w:lang w:val="en-US"/>
              </w:rPr>
              <w:t xml:space="preserve"> = </w:t>
            </w:r>
            <w:proofErr w:type="gramStart"/>
            <w:r w:rsidRPr="00325326">
              <w:rPr>
                <w:lang w:val="en-US"/>
              </w:rPr>
              <w:t>min(</w:t>
            </w:r>
            <w:proofErr w:type="spellStart"/>
            <w:proofErr w:type="gramEnd"/>
            <w:r w:rsidRPr="00325326">
              <w:rPr>
                <w:lang w:val="en-US"/>
              </w:rPr>
              <w:t>roots_f_i</w:t>
            </w:r>
            <w:proofErr w:type="spellEnd"/>
            <w:r w:rsidRPr="00325326">
              <w:rPr>
                <w:lang w:val="en-US"/>
              </w:rPr>
              <w:t>, key=lambda root: abs(root-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>))</w:t>
            </w:r>
          </w:p>
          <w:p w14:paraId="7BBF53E6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error = </w:t>
            </w:r>
            <w:proofErr w:type="gramStart"/>
            <w:r w:rsidRPr="00325326">
              <w:rPr>
                <w:lang w:val="en-US"/>
              </w:rPr>
              <w:t>abs(</w:t>
            </w:r>
            <w:proofErr w:type="spellStart"/>
            <w:proofErr w:type="gramEnd"/>
            <w:r w:rsidRPr="00325326">
              <w:rPr>
                <w:lang w:val="en-US"/>
              </w:rPr>
              <w:t>nearest_root</w:t>
            </w:r>
            <w:proofErr w:type="spellEnd"/>
            <w:r w:rsidRPr="00325326">
              <w:rPr>
                <w:lang w:val="en-US"/>
              </w:rPr>
              <w:t xml:space="preserve"> - 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>)</w:t>
            </w:r>
          </w:p>
          <w:p w14:paraId="7602953D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errors.append</w:t>
            </w:r>
            <w:proofErr w:type="spellEnd"/>
            <w:proofErr w:type="gramEnd"/>
            <w:r w:rsidRPr="00325326">
              <w:rPr>
                <w:lang w:val="en-US"/>
              </w:rPr>
              <w:t>(error)</w:t>
            </w:r>
          </w:p>
          <w:p w14:paraId="5C243A9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</w:p>
          <w:p w14:paraId="74E7E52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if </w:t>
            </w:r>
            <w:proofErr w:type="spellStart"/>
            <w:proofErr w:type="gramStart"/>
            <w:r w:rsidRPr="00325326">
              <w:rPr>
                <w:lang w:val="en-US"/>
              </w:rPr>
              <w:t>len</w:t>
            </w:r>
            <w:proofErr w:type="spellEnd"/>
            <w:r w:rsidRPr="00325326">
              <w:rPr>
                <w:lang w:val="en-US"/>
              </w:rPr>
              <w:t>(</w:t>
            </w:r>
            <w:proofErr w:type="spellStart"/>
            <w:proofErr w:type="gramEnd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 xml:space="preserve">) == </w:t>
            </w:r>
            <w:proofErr w:type="spellStart"/>
            <w:r w:rsidRPr="00325326">
              <w:rPr>
                <w:lang w:val="en-US"/>
              </w:rPr>
              <w:t>len</w:t>
            </w:r>
            <w:proofErr w:type="spellEnd"/>
            <w:r w:rsidRPr="00325326">
              <w:rPr>
                <w:lang w:val="en-US"/>
              </w:rPr>
              <w:t>(errors):  # Check if lengths match</w:t>
            </w:r>
          </w:p>
          <w:p w14:paraId="7F4EFB81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plt.figure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14138B43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plt.plot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TE_terms</w:t>
            </w:r>
            <w:proofErr w:type="spellEnd"/>
            <w:r w:rsidRPr="00325326">
              <w:rPr>
                <w:lang w:val="en-US"/>
              </w:rPr>
              <w:t>, errors, '-o')</w:t>
            </w:r>
          </w:p>
          <w:p w14:paraId="4CD2458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plt.xlabel</w:t>
            </w:r>
            <w:proofErr w:type="spellEnd"/>
            <w:proofErr w:type="gramEnd"/>
            <w:r w:rsidRPr="00325326">
              <w:rPr>
                <w:lang w:val="en-US"/>
              </w:rPr>
              <w:t>('TE')</w:t>
            </w:r>
          </w:p>
          <w:p w14:paraId="39C16099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plt.ylabel</w:t>
            </w:r>
            <w:proofErr w:type="spellEnd"/>
            <w:proofErr w:type="gramEnd"/>
            <w:r w:rsidRPr="00325326">
              <w:rPr>
                <w:lang w:val="en-US"/>
              </w:rPr>
              <w:t>('</w:t>
            </w:r>
            <w:proofErr w:type="spellStart"/>
            <w:r w:rsidRPr="00325326">
              <w:rPr>
                <w:lang w:val="en-US"/>
              </w:rPr>
              <w:t>Tikslumas</w:t>
            </w:r>
            <w:proofErr w:type="spellEnd"/>
            <w:r w:rsidRPr="00325326">
              <w:rPr>
                <w:lang w:val="en-US"/>
              </w:rPr>
              <w:t>')</w:t>
            </w:r>
          </w:p>
          <w:p w14:paraId="4AA3954A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plt.title</w:t>
            </w:r>
            <w:proofErr w:type="spellEnd"/>
            <w:proofErr w:type="gramEnd"/>
            <w:r w:rsidRPr="00325326">
              <w:rPr>
                <w:lang w:val="en-US"/>
              </w:rPr>
              <w:t>(</w:t>
            </w:r>
            <w:proofErr w:type="spellStart"/>
            <w:r w:rsidRPr="00325326">
              <w:rPr>
                <w:lang w:val="en-US"/>
              </w:rPr>
              <w:t>f'Tikslumas</w:t>
            </w:r>
            <w:proofErr w:type="spellEnd"/>
            <w:r w:rsidRPr="00325326">
              <w:rPr>
                <w:lang w:val="en-US"/>
              </w:rPr>
              <w:t xml:space="preserve"> </w:t>
            </w:r>
            <w:proofErr w:type="spellStart"/>
            <w:r w:rsidRPr="00325326">
              <w:rPr>
                <w:lang w:val="en-US"/>
              </w:rPr>
              <w:t>šakniai</w:t>
            </w:r>
            <w:proofErr w:type="spellEnd"/>
            <w:r w:rsidRPr="00325326">
              <w:rPr>
                <w:lang w:val="en-US"/>
              </w:rPr>
              <w:t xml:space="preserve"> nr. {</w:t>
            </w:r>
            <w:proofErr w:type="spellStart"/>
            <w:r w:rsidRPr="00325326">
              <w:rPr>
                <w:lang w:val="en-US"/>
              </w:rPr>
              <w:t>root_index</w:t>
            </w:r>
            <w:proofErr w:type="spellEnd"/>
            <w:r w:rsidRPr="00325326">
              <w:rPr>
                <w:lang w:val="en-US"/>
              </w:rPr>
              <w:t>}: {</w:t>
            </w:r>
            <w:proofErr w:type="spellStart"/>
            <w:r w:rsidRPr="00325326">
              <w:rPr>
                <w:lang w:val="en-US"/>
              </w:rPr>
              <w:t>root_hx</w:t>
            </w:r>
            <w:proofErr w:type="spellEnd"/>
            <w:r w:rsidRPr="00325326">
              <w:rPr>
                <w:lang w:val="en-US"/>
              </w:rPr>
              <w:t>}')</w:t>
            </w:r>
          </w:p>
          <w:p w14:paraId="00A30B3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plt.grid</w:t>
            </w:r>
            <w:proofErr w:type="spellEnd"/>
            <w:proofErr w:type="gramEnd"/>
            <w:r w:rsidRPr="00325326">
              <w:rPr>
                <w:lang w:val="en-US"/>
              </w:rPr>
              <w:t>(True)</w:t>
            </w:r>
          </w:p>
          <w:p w14:paraId="09F1A32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plt.yscale</w:t>
            </w:r>
            <w:proofErr w:type="spellEnd"/>
            <w:proofErr w:type="gramEnd"/>
            <w:r w:rsidRPr="00325326">
              <w:rPr>
                <w:lang w:val="en-US"/>
              </w:rPr>
              <w:t>('log')</w:t>
            </w:r>
          </w:p>
          <w:p w14:paraId="160C0FA5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325326">
              <w:rPr>
                <w:lang w:val="en-US"/>
              </w:rPr>
              <w:t>plt.show</w:t>
            </w:r>
            <w:proofErr w:type="spellEnd"/>
            <w:proofErr w:type="gramEnd"/>
            <w:r w:rsidRPr="00325326">
              <w:rPr>
                <w:lang w:val="en-US"/>
              </w:rPr>
              <w:t>()</w:t>
            </w:r>
          </w:p>
          <w:p w14:paraId="67C0E612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</w:p>
          <w:p w14:paraId="6E4740C7" w14:textId="77777777" w:rsidR="00325326" w:rsidRPr="00325326" w:rsidRDefault="00325326" w:rsidP="00325326">
            <w:pPr>
              <w:ind w:firstLine="0"/>
              <w:rPr>
                <w:lang w:val="en-US"/>
              </w:rPr>
            </w:pPr>
            <w:r w:rsidRPr="00325326">
              <w:rPr>
                <w:lang w:val="en-US"/>
              </w:rPr>
              <w:t xml:space="preserve">    </w:t>
            </w:r>
            <w:proofErr w:type="spellStart"/>
            <w:r w:rsidRPr="00325326">
              <w:rPr>
                <w:lang w:val="en-US"/>
              </w:rPr>
              <w:t>root_index</w:t>
            </w:r>
            <w:proofErr w:type="spellEnd"/>
            <w:r w:rsidRPr="00325326">
              <w:rPr>
                <w:lang w:val="en-US"/>
              </w:rPr>
              <w:t xml:space="preserve"> += 1</w:t>
            </w:r>
          </w:p>
          <w:p w14:paraId="3E0ADA35" w14:textId="77777777" w:rsidR="00325326" w:rsidRDefault="00325326" w:rsidP="00325326">
            <w:pPr>
              <w:ind w:firstLine="0"/>
              <w:rPr>
                <w:lang w:val="en-US"/>
              </w:rPr>
            </w:pPr>
          </w:p>
        </w:tc>
      </w:tr>
    </w:tbl>
    <w:p w14:paraId="54E1CA7A" w14:textId="77777777" w:rsidR="00325326" w:rsidRPr="00325326" w:rsidRDefault="00325326" w:rsidP="00325326">
      <w:pPr>
        <w:rPr>
          <w:lang w:val="en-US"/>
        </w:rPr>
      </w:pPr>
    </w:p>
    <w:sectPr w:rsidR="00325326" w:rsidRPr="00325326" w:rsidSect="0062301A">
      <w:footerReference w:type="default" r:id="rId28"/>
      <w:footerReference w:type="first" r:id="rId29"/>
      <w:pgSz w:w="11906" w:h="16838"/>
      <w:pgMar w:top="851" w:right="567" w:bottom="851" w:left="1418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011C" w14:textId="77777777" w:rsidR="00A671E3" w:rsidRDefault="00A671E3">
      <w:r>
        <w:separator/>
      </w:r>
    </w:p>
  </w:endnote>
  <w:endnote w:type="continuationSeparator" w:id="0">
    <w:p w14:paraId="77BF30B0" w14:textId="77777777" w:rsidR="00A671E3" w:rsidRDefault="00A6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59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D2D8" w14:textId="70F10CE5" w:rsidR="0062301A" w:rsidRDefault="006230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9F937" w14:textId="77777777" w:rsidR="00000000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E5C4" w14:textId="77777777" w:rsidR="001322A0" w:rsidRDefault="001322A0"/>
  <w:p w14:paraId="1F2D87AF" w14:textId="77777777" w:rsidR="001322A0" w:rsidRDefault="001322A0"/>
  <w:p w14:paraId="7730EBE9" w14:textId="77777777" w:rsidR="001322A0" w:rsidRDefault="001322A0"/>
  <w:p w14:paraId="7B12847E" w14:textId="77777777" w:rsidR="001322A0" w:rsidRDefault="001322A0"/>
  <w:p w14:paraId="7EEFD558" w14:textId="77777777" w:rsidR="001322A0" w:rsidRDefault="001322A0"/>
  <w:p w14:paraId="548A09F3" w14:textId="77777777" w:rsidR="001322A0" w:rsidRDefault="00CA347D"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ADC4" w14:textId="77777777" w:rsidR="00A671E3" w:rsidRDefault="00A671E3">
      <w:r>
        <w:separator/>
      </w:r>
    </w:p>
  </w:footnote>
  <w:footnote w:type="continuationSeparator" w:id="0">
    <w:p w14:paraId="079E92EE" w14:textId="77777777" w:rsidR="00A671E3" w:rsidRDefault="00A6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3335"/>
        </w:tabs>
        <w:ind w:left="3335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946CB"/>
    <w:multiLevelType w:val="multilevel"/>
    <w:tmpl w:val="0F5C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4502993"/>
    <w:multiLevelType w:val="multilevel"/>
    <w:tmpl w:val="42D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5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6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0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1" w15:restartNumberingAfterBreak="0">
    <w:nsid w:val="771A7190"/>
    <w:multiLevelType w:val="multilevel"/>
    <w:tmpl w:val="DB6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5" w15:restartNumberingAfterBreak="0">
    <w:nsid w:val="7B4D10EE"/>
    <w:multiLevelType w:val="multilevel"/>
    <w:tmpl w:val="4B6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85265">
    <w:abstractNumId w:val="38"/>
  </w:num>
  <w:num w:numId="2" w16cid:durableId="2039968818">
    <w:abstractNumId w:val="27"/>
  </w:num>
  <w:num w:numId="3" w16cid:durableId="1651321850">
    <w:abstractNumId w:val="37"/>
  </w:num>
  <w:num w:numId="4" w16cid:durableId="1790319115">
    <w:abstractNumId w:val="26"/>
  </w:num>
  <w:num w:numId="5" w16cid:durableId="946932878">
    <w:abstractNumId w:val="35"/>
  </w:num>
  <w:num w:numId="6" w16cid:durableId="2095200297">
    <w:abstractNumId w:val="42"/>
  </w:num>
  <w:num w:numId="7" w16cid:durableId="1998142928">
    <w:abstractNumId w:val="13"/>
  </w:num>
  <w:num w:numId="8" w16cid:durableId="550923575">
    <w:abstractNumId w:val="11"/>
  </w:num>
  <w:num w:numId="9" w16cid:durableId="877593548">
    <w:abstractNumId w:val="14"/>
  </w:num>
  <w:num w:numId="10" w16cid:durableId="1441683042">
    <w:abstractNumId w:val="32"/>
  </w:num>
  <w:num w:numId="11" w16cid:durableId="1606309477">
    <w:abstractNumId w:val="21"/>
  </w:num>
  <w:num w:numId="12" w16cid:durableId="1418789436">
    <w:abstractNumId w:val="29"/>
  </w:num>
  <w:num w:numId="13" w16cid:durableId="1018043928">
    <w:abstractNumId w:val="12"/>
  </w:num>
  <w:num w:numId="14" w16cid:durableId="2055034726">
    <w:abstractNumId w:val="31"/>
  </w:num>
  <w:num w:numId="15" w16cid:durableId="1837256974">
    <w:abstractNumId w:val="16"/>
  </w:num>
  <w:num w:numId="16" w16cid:durableId="660040664">
    <w:abstractNumId w:val="40"/>
  </w:num>
  <w:num w:numId="17" w16cid:durableId="1793210807">
    <w:abstractNumId w:val="17"/>
  </w:num>
  <w:num w:numId="18" w16cid:durableId="404686522">
    <w:abstractNumId w:val="14"/>
  </w:num>
  <w:num w:numId="19" w16cid:durableId="1622228103">
    <w:abstractNumId w:val="20"/>
  </w:num>
  <w:num w:numId="20" w16cid:durableId="773206175">
    <w:abstractNumId w:val="18"/>
  </w:num>
  <w:num w:numId="21" w16cid:durableId="862473919">
    <w:abstractNumId w:val="22"/>
  </w:num>
  <w:num w:numId="22" w16cid:durableId="1234776289">
    <w:abstractNumId w:val="43"/>
  </w:num>
  <w:num w:numId="23" w16cid:durableId="1990548922">
    <w:abstractNumId w:val="15"/>
  </w:num>
  <w:num w:numId="24" w16cid:durableId="1923291549">
    <w:abstractNumId w:val="33"/>
  </w:num>
  <w:num w:numId="25" w16cid:durableId="777943136">
    <w:abstractNumId w:val="36"/>
  </w:num>
  <w:num w:numId="26" w16cid:durableId="1912696397">
    <w:abstractNumId w:val="19"/>
  </w:num>
  <w:num w:numId="27" w16cid:durableId="160512597">
    <w:abstractNumId w:val="34"/>
  </w:num>
  <w:num w:numId="28" w16cid:durableId="978921682">
    <w:abstractNumId w:val="44"/>
  </w:num>
  <w:num w:numId="29" w16cid:durableId="71241551">
    <w:abstractNumId w:val="30"/>
  </w:num>
  <w:num w:numId="30" w16cid:durableId="1881473865">
    <w:abstractNumId w:val="28"/>
  </w:num>
  <w:num w:numId="31" w16cid:durableId="1228882350">
    <w:abstractNumId w:val="24"/>
  </w:num>
  <w:num w:numId="32" w16cid:durableId="1109936516">
    <w:abstractNumId w:val="25"/>
  </w:num>
  <w:num w:numId="33" w16cid:durableId="1252012875">
    <w:abstractNumId w:val="44"/>
  </w:num>
  <w:num w:numId="34" w16cid:durableId="105514859">
    <w:abstractNumId w:val="39"/>
  </w:num>
  <w:num w:numId="35" w16cid:durableId="15464044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4901676">
    <w:abstractNumId w:val="9"/>
  </w:num>
  <w:num w:numId="37" w16cid:durableId="1910846619">
    <w:abstractNumId w:val="7"/>
  </w:num>
  <w:num w:numId="38" w16cid:durableId="2119520950">
    <w:abstractNumId w:val="6"/>
  </w:num>
  <w:num w:numId="39" w16cid:durableId="917177542">
    <w:abstractNumId w:val="5"/>
  </w:num>
  <w:num w:numId="40" w16cid:durableId="1300185990">
    <w:abstractNumId w:val="4"/>
  </w:num>
  <w:num w:numId="41" w16cid:durableId="1817337692">
    <w:abstractNumId w:val="8"/>
  </w:num>
  <w:num w:numId="42" w16cid:durableId="28342997">
    <w:abstractNumId w:val="3"/>
  </w:num>
  <w:num w:numId="43" w16cid:durableId="766463309">
    <w:abstractNumId w:val="2"/>
  </w:num>
  <w:num w:numId="44" w16cid:durableId="1105685038">
    <w:abstractNumId w:val="1"/>
  </w:num>
  <w:num w:numId="45" w16cid:durableId="567226321">
    <w:abstractNumId w:val="0"/>
  </w:num>
  <w:num w:numId="46" w16cid:durableId="2069528350">
    <w:abstractNumId w:val="10"/>
  </w:num>
  <w:num w:numId="47" w16cid:durableId="2001227882">
    <w:abstractNumId w:val="41"/>
  </w:num>
  <w:num w:numId="48" w16cid:durableId="866912451">
    <w:abstractNumId w:val="45"/>
  </w:num>
  <w:num w:numId="49" w16cid:durableId="4611214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360EC"/>
    <w:rsid w:val="00052178"/>
    <w:rsid w:val="0009081F"/>
    <w:rsid w:val="000C195D"/>
    <w:rsid w:val="000D7125"/>
    <w:rsid w:val="000F7E9F"/>
    <w:rsid w:val="000F7F7F"/>
    <w:rsid w:val="00100F55"/>
    <w:rsid w:val="00111C20"/>
    <w:rsid w:val="001164B5"/>
    <w:rsid w:val="001322A0"/>
    <w:rsid w:val="00140BF3"/>
    <w:rsid w:val="0015714D"/>
    <w:rsid w:val="0016215D"/>
    <w:rsid w:val="00173CAA"/>
    <w:rsid w:val="0019003D"/>
    <w:rsid w:val="00195029"/>
    <w:rsid w:val="001C6003"/>
    <w:rsid w:val="001E733B"/>
    <w:rsid w:val="001E78C7"/>
    <w:rsid w:val="001F0046"/>
    <w:rsid w:val="001F53B6"/>
    <w:rsid w:val="00223B27"/>
    <w:rsid w:val="00226BE9"/>
    <w:rsid w:val="00260F87"/>
    <w:rsid w:val="0026528E"/>
    <w:rsid w:val="00291C8F"/>
    <w:rsid w:val="002949A3"/>
    <w:rsid w:val="00297AE4"/>
    <w:rsid w:val="002C56BD"/>
    <w:rsid w:val="002E3EF8"/>
    <w:rsid w:val="00322B4F"/>
    <w:rsid w:val="003240FD"/>
    <w:rsid w:val="00325326"/>
    <w:rsid w:val="0035110B"/>
    <w:rsid w:val="00363623"/>
    <w:rsid w:val="003826EB"/>
    <w:rsid w:val="003C2DC4"/>
    <w:rsid w:val="003C6780"/>
    <w:rsid w:val="003C7EA9"/>
    <w:rsid w:val="003F1D21"/>
    <w:rsid w:val="003F2C84"/>
    <w:rsid w:val="003F5D18"/>
    <w:rsid w:val="003F5F13"/>
    <w:rsid w:val="00404E84"/>
    <w:rsid w:val="00415D80"/>
    <w:rsid w:val="00421252"/>
    <w:rsid w:val="004518E4"/>
    <w:rsid w:val="004771C9"/>
    <w:rsid w:val="004965DE"/>
    <w:rsid w:val="004A6A01"/>
    <w:rsid w:val="004B330C"/>
    <w:rsid w:val="004B4C30"/>
    <w:rsid w:val="004C3D88"/>
    <w:rsid w:val="004E181F"/>
    <w:rsid w:val="00513867"/>
    <w:rsid w:val="0052026C"/>
    <w:rsid w:val="005259DD"/>
    <w:rsid w:val="00531F74"/>
    <w:rsid w:val="00567E11"/>
    <w:rsid w:val="005922DA"/>
    <w:rsid w:val="005A66F7"/>
    <w:rsid w:val="005B13B5"/>
    <w:rsid w:val="005C73ED"/>
    <w:rsid w:val="005F283E"/>
    <w:rsid w:val="005F3153"/>
    <w:rsid w:val="0061399B"/>
    <w:rsid w:val="0062301A"/>
    <w:rsid w:val="00627A40"/>
    <w:rsid w:val="00635E64"/>
    <w:rsid w:val="006555E7"/>
    <w:rsid w:val="006C09D0"/>
    <w:rsid w:val="006F141F"/>
    <w:rsid w:val="007016E8"/>
    <w:rsid w:val="00703F1F"/>
    <w:rsid w:val="0070668B"/>
    <w:rsid w:val="00716769"/>
    <w:rsid w:val="0071773B"/>
    <w:rsid w:val="007E6559"/>
    <w:rsid w:val="007F39F5"/>
    <w:rsid w:val="007F3AFD"/>
    <w:rsid w:val="00803DB6"/>
    <w:rsid w:val="00806D9A"/>
    <w:rsid w:val="00816B92"/>
    <w:rsid w:val="00844988"/>
    <w:rsid w:val="008D3026"/>
    <w:rsid w:val="008E2762"/>
    <w:rsid w:val="008E4C03"/>
    <w:rsid w:val="009103C4"/>
    <w:rsid w:val="00920809"/>
    <w:rsid w:val="00932992"/>
    <w:rsid w:val="00933673"/>
    <w:rsid w:val="00935F36"/>
    <w:rsid w:val="00953893"/>
    <w:rsid w:val="00965287"/>
    <w:rsid w:val="009659CD"/>
    <w:rsid w:val="0098431C"/>
    <w:rsid w:val="00990D35"/>
    <w:rsid w:val="009C0211"/>
    <w:rsid w:val="009D09D8"/>
    <w:rsid w:val="009E0710"/>
    <w:rsid w:val="00A049DD"/>
    <w:rsid w:val="00A262C1"/>
    <w:rsid w:val="00A671E3"/>
    <w:rsid w:val="00A6795E"/>
    <w:rsid w:val="00AA2789"/>
    <w:rsid w:val="00AA2D3A"/>
    <w:rsid w:val="00AB26BB"/>
    <w:rsid w:val="00AB7416"/>
    <w:rsid w:val="00AE0E37"/>
    <w:rsid w:val="00AE7730"/>
    <w:rsid w:val="00AE7C8B"/>
    <w:rsid w:val="00B10415"/>
    <w:rsid w:val="00B2375F"/>
    <w:rsid w:val="00B4162B"/>
    <w:rsid w:val="00B57858"/>
    <w:rsid w:val="00B63D0F"/>
    <w:rsid w:val="00B64A16"/>
    <w:rsid w:val="00B871EA"/>
    <w:rsid w:val="00B93D28"/>
    <w:rsid w:val="00BA4DB8"/>
    <w:rsid w:val="00BE7267"/>
    <w:rsid w:val="00C25271"/>
    <w:rsid w:val="00C274E2"/>
    <w:rsid w:val="00C35E4B"/>
    <w:rsid w:val="00C43AC9"/>
    <w:rsid w:val="00C450FE"/>
    <w:rsid w:val="00C73038"/>
    <w:rsid w:val="00C802E3"/>
    <w:rsid w:val="00C87140"/>
    <w:rsid w:val="00C92248"/>
    <w:rsid w:val="00CA034F"/>
    <w:rsid w:val="00CA347D"/>
    <w:rsid w:val="00CA387A"/>
    <w:rsid w:val="00CD083D"/>
    <w:rsid w:val="00CD283B"/>
    <w:rsid w:val="00CD58DB"/>
    <w:rsid w:val="00CD77AD"/>
    <w:rsid w:val="00D006D3"/>
    <w:rsid w:val="00D10218"/>
    <w:rsid w:val="00D10655"/>
    <w:rsid w:val="00D253F8"/>
    <w:rsid w:val="00D52156"/>
    <w:rsid w:val="00D560C9"/>
    <w:rsid w:val="00D91DD1"/>
    <w:rsid w:val="00DB6F2C"/>
    <w:rsid w:val="00E03A86"/>
    <w:rsid w:val="00E22860"/>
    <w:rsid w:val="00E55394"/>
    <w:rsid w:val="00E64418"/>
    <w:rsid w:val="00E72412"/>
    <w:rsid w:val="00E768B1"/>
    <w:rsid w:val="00E9168F"/>
    <w:rsid w:val="00EA74D8"/>
    <w:rsid w:val="00EA7E22"/>
    <w:rsid w:val="00EB5168"/>
    <w:rsid w:val="00EC43F4"/>
    <w:rsid w:val="00F01203"/>
    <w:rsid w:val="00F16C66"/>
    <w:rsid w:val="00F32903"/>
    <w:rsid w:val="00F45991"/>
    <w:rsid w:val="00F7101F"/>
    <w:rsid w:val="00FD1638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33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33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1845</TotalTime>
  <Pages>1</Pages>
  <Words>3980</Words>
  <Characters>22692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46</cp:revision>
  <cp:lastPrinted>2023-10-26T16:39:00Z</cp:lastPrinted>
  <dcterms:created xsi:type="dcterms:W3CDTF">2014-04-04T06:05:00Z</dcterms:created>
  <dcterms:modified xsi:type="dcterms:W3CDTF">2023-10-26T16:59:00Z</dcterms:modified>
  <cp:contentStatus/>
</cp:coreProperties>
</file>