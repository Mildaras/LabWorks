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6D2474" w14:textId="77777777" w:rsidR="00D560C9" w:rsidRPr="00844988" w:rsidRDefault="00D560C9" w:rsidP="004771C9">
      <w:pPr>
        <w:pStyle w:val="Vireliouraai"/>
      </w:pPr>
      <w:r w:rsidRPr="00844988">
        <w:t>KAUNO TECHNOLOGIJOS UNIVERSITETAS</w:t>
      </w:r>
    </w:p>
    <w:p w14:paraId="2C1C3F0C" w14:textId="556C3AC0" w:rsidR="00D560C9" w:rsidRPr="00844988" w:rsidRDefault="00A262C1" w:rsidP="004771C9">
      <w:pPr>
        <w:pStyle w:val="Vireliouraai"/>
      </w:pPr>
      <w:r>
        <w:t xml:space="preserve">INFORMATIKOS </w:t>
      </w:r>
      <w:r w:rsidR="00404E84">
        <w:t>FAKULTETAS</w:t>
      </w:r>
    </w:p>
    <w:p w14:paraId="52AB7F15" w14:textId="77777777" w:rsidR="00D560C9" w:rsidRPr="00844988" w:rsidRDefault="00D560C9" w:rsidP="004771C9">
      <w:pPr>
        <w:pStyle w:val="Vireliouraai"/>
      </w:pPr>
    </w:p>
    <w:p w14:paraId="18372CA9" w14:textId="77777777" w:rsidR="00D560C9" w:rsidRPr="00844988" w:rsidRDefault="00D560C9" w:rsidP="004771C9">
      <w:pPr>
        <w:pStyle w:val="Vireliouraai"/>
      </w:pPr>
    </w:p>
    <w:p w14:paraId="17B915AE" w14:textId="77777777" w:rsidR="00D560C9" w:rsidRPr="00844988" w:rsidRDefault="00D560C9" w:rsidP="004771C9">
      <w:pPr>
        <w:pStyle w:val="Vireliouraai"/>
      </w:pPr>
    </w:p>
    <w:p w14:paraId="32817639" w14:textId="77777777" w:rsidR="00D560C9" w:rsidRPr="00844988" w:rsidRDefault="00D560C9" w:rsidP="004771C9">
      <w:pPr>
        <w:pStyle w:val="Vireliouraai"/>
      </w:pPr>
    </w:p>
    <w:p w14:paraId="2BA14386" w14:textId="77777777" w:rsidR="00D560C9" w:rsidRPr="00844988" w:rsidRDefault="00D560C9" w:rsidP="004771C9">
      <w:pPr>
        <w:pStyle w:val="Vireliouraai"/>
      </w:pPr>
    </w:p>
    <w:p w14:paraId="64A824D9" w14:textId="77777777" w:rsidR="00D560C9" w:rsidRPr="00844988" w:rsidRDefault="00D560C9" w:rsidP="004771C9">
      <w:pPr>
        <w:pStyle w:val="Vireliouraai"/>
      </w:pPr>
    </w:p>
    <w:p w14:paraId="219A8960" w14:textId="77777777" w:rsidR="004C3D88" w:rsidRPr="00844988" w:rsidRDefault="004C3D88" w:rsidP="004771C9">
      <w:pPr>
        <w:pStyle w:val="Vireliouraai"/>
      </w:pPr>
    </w:p>
    <w:p w14:paraId="4094FAF9" w14:textId="77777777" w:rsidR="004C3D88" w:rsidRPr="00844988" w:rsidRDefault="004C3D88" w:rsidP="004771C9">
      <w:pPr>
        <w:pStyle w:val="Vireliouraai"/>
      </w:pPr>
    </w:p>
    <w:p w14:paraId="2E6CE6CB" w14:textId="77777777" w:rsidR="00D560C9" w:rsidRPr="00844988" w:rsidRDefault="00D560C9" w:rsidP="004771C9">
      <w:pPr>
        <w:pStyle w:val="Vireliouraai"/>
      </w:pPr>
    </w:p>
    <w:p w14:paraId="22DEC666" w14:textId="77777777" w:rsidR="00D560C9" w:rsidRPr="00844988" w:rsidRDefault="00D560C9" w:rsidP="004771C9">
      <w:pPr>
        <w:pStyle w:val="Vireliouraai"/>
      </w:pPr>
    </w:p>
    <w:p w14:paraId="576E09ED" w14:textId="77777777" w:rsidR="00D560C9" w:rsidRPr="00844988" w:rsidRDefault="00D560C9" w:rsidP="004771C9">
      <w:pPr>
        <w:pStyle w:val="Vireliouraai"/>
      </w:pPr>
    </w:p>
    <w:p w14:paraId="337F9EE4" w14:textId="005D2FB9" w:rsidR="004C3D88" w:rsidRPr="00844988" w:rsidRDefault="003F645A" w:rsidP="004771C9">
      <w:pPr>
        <w:pStyle w:val="Ataskaitospavadinimas"/>
      </w:pPr>
      <w:r w:rsidRPr="003F645A">
        <w:t>Kompiuterių tinklai ir internetinės technologijos</w:t>
      </w:r>
      <w:r w:rsidR="001F53B6">
        <w:t xml:space="preserve"> </w:t>
      </w:r>
      <w:r w:rsidR="00CD083D">
        <w:t>(</w:t>
      </w:r>
      <w:r w:rsidRPr="003F645A">
        <w:t>T120B145</w:t>
      </w:r>
      <w:r w:rsidR="00CD083D">
        <w:t>)</w:t>
      </w:r>
    </w:p>
    <w:p w14:paraId="41FF69D8" w14:textId="623B33BE" w:rsidR="00D560C9" w:rsidRDefault="003F645A" w:rsidP="004771C9">
      <w:pPr>
        <w:pStyle w:val="Ataskaita"/>
      </w:pPr>
      <w:r>
        <w:t>IT projekto</w:t>
      </w:r>
      <w:r w:rsidR="00111C20">
        <w:t xml:space="preserve"> ataskaita</w:t>
      </w:r>
    </w:p>
    <w:p w14:paraId="00AF203C" w14:textId="6D13E2BF" w:rsidR="003F645A" w:rsidRPr="003F645A" w:rsidRDefault="003F645A" w:rsidP="003F645A">
      <w:pPr>
        <w:pStyle w:val="Vireliouraai"/>
      </w:pPr>
      <w:r>
        <w:t>„</w:t>
      </w:r>
      <w:r w:rsidRPr="003F645A">
        <w:t>Vandens turizmo portalas</w:t>
      </w:r>
      <w:r>
        <w:t>“</w:t>
      </w:r>
    </w:p>
    <w:p w14:paraId="7E8C5536" w14:textId="77777777" w:rsidR="00D560C9" w:rsidRPr="00844988" w:rsidRDefault="00D560C9" w:rsidP="004771C9">
      <w:pPr>
        <w:pStyle w:val="Vireliouraai"/>
      </w:pPr>
    </w:p>
    <w:p w14:paraId="68ADFF56" w14:textId="77777777" w:rsidR="00D560C9" w:rsidRPr="00844988" w:rsidRDefault="00D560C9" w:rsidP="004771C9">
      <w:pPr>
        <w:pStyle w:val="Vireliouraai"/>
      </w:pPr>
    </w:p>
    <w:p w14:paraId="762976DB" w14:textId="77777777" w:rsidR="00D560C9" w:rsidRPr="00844988" w:rsidRDefault="00D560C9" w:rsidP="004771C9">
      <w:pPr>
        <w:pStyle w:val="Vireliouraai"/>
      </w:pPr>
    </w:p>
    <w:p w14:paraId="34893D46" w14:textId="77777777" w:rsidR="00D560C9" w:rsidRPr="00844988" w:rsidRDefault="00D560C9" w:rsidP="004771C9">
      <w:pPr>
        <w:pStyle w:val="Vireliouraai"/>
      </w:pPr>
    </w:p>
    <w:p w14:paraId="10008165" w14:textId="77777777" w:rsidR="00D560C9" w:rsidRPr="00844988" w:rsidRDefault="00D560C9" w:rsidP="004771C9">
      <w:pPr>
        <w:pStyle w:val="Vireliouraai"/>
      </w:pPr>
    </w:p>
    <w:p w14:paraId="7E70C6CB" w14:textId="77777777" w:rsidR="004771C9" w:rsidRDefault="004771C9" w:rsidP="00EB5168">
      <w:pPr>
        <w:pStyle w:val="Autorius"/>
      </w:pPr>
      <w:r>
        <w:t xml:space="preserve">Atliko: </w:t>
      </w:r>
    </w:p>
    <w:p w14:paraId="47876869" w14:textId="46C159AB" w:rsidR="004771C9" w:rsidRDefault="004771C9" w:rsidP="00EB5168">
      <w:pPr>
        <w:pStyle w:val="Autorius"/>
      </w:pPr>
      <w:r>
        <w:tab/>
      </w:r>
      <w:r w:rsidR="000F7E9F">
        <w:t>IFF-1/4</w:t>
      </w:r>
      <w:r w:rsidR="00AE7C8B">
        <w:t xml:space="preserve"> </w:t>
      </w:r>
      <w:r>
        <w:t xml:space="preserve">gr. </w:t>
      </w:r>
      <w:r w:rsidR="00AE7C8B">
        <w:t>studentas</w:t>
      </w:r>
    </w:p>
    <w:p w14:paraId="30BD57FE" w14:textId="59DD4314" w:rsidR="00D560C9" w:rsidRPr="00844988" w:rsidRDefault="004771C9" w:rsidP="00EB5168">
      <w:pPr>
        <w:pStyle w:val="Autorius"/>
      </w:pPr>
      <w:r>
        <w:tab/>
      </w:r>
      <w:r w:rsidR="000F7E9F">
        <w:t>Mildaras Karvelis</w:t>
      </w:r>
    </w:p>
    <w:p w14:paraId="6AE56890" w14:textId="125CC48D" w:rsidR="00D560C9" w:rsidRPr="0052026C" w:rsidRDefault="00CD58DB" w:rsidP="00EB5168">
      <w:pPr>
        <w:pStyle w:val="Autorius"/>
      </w:pPr>
      <w:r>
        <w:tab/>
      </w:r>
      <w:r w:rsidR="00844988" w:rsidRPr="00844988">
        <w:fldChar w:fldCharType="begin"/>
      </w:r>
      <w:r w:rsidR="00844988" w:rsidRPr="00844988">
        <w:instrText xml:space="preserve"> TIME \@ "yyyy 'm.' MMMM d 'd.'" </w:instrText>
      </w:r>
      <w:r w:rsidR="00844988" w:rsidRPr="00844988">
        <w:fldChar w:fldCharType="separate"/>
      </w:r>
      <w:r w:rsidR="0076059E">
        <w:rPr>
          <w:noProof/>
        </w:rPr>
        <w:t>2025 m. birželio 11 d.</w:t>
      </w:r>
      <w:r w:rsidR="00844988" w:rsidRPr="00844988">
        <w:fldChar w:fldCharType="end"/>
      </w:r>
    </w:p>
    <w:p w14:paraId="7DE94C7A" w14:textId="77777777" w:rsidR="004771C9" w:rsidRDefault="00D560C9" w:rsidP="00EB5168">
      <w:pPr>
        <w:pStyle w:val="Autorius"/>
      </w:pPr>
      <w:r w:rsidRPr="0052026C">
        <w:t>Priėmė:</w:t>
      </w:r>
    </w:p>
    <w:p w14:paraId="7A27E15F" w14:textId="4D6562FA" w:rsidR="00D560C9" w:rsidRPr="0052026C" w:rsidRDefault="004771C9" w:rsidP="00EB5168">
      <w:pPr>
        <w:pStyle w:val="Autorius"/>
      </w:pPr>
      <w:r>
        <w:tab/>
      </w:r>
    </w:p>
    <w:p w14:paraId="66FDFFDB" w14:textId="77777777" w:rsidR="00CD58DB" w:rsidRPr="00844988" w:rsidRDefault="00CD58DB" w:rsidP="004771C9">
      <w:pPr>
        <w:pStyle w:val="Vireliouraai"/>
      </w:pPr>
    </w:p>
    <w:p w14:paraId="394D68A0" w14:textId="77777777" w:rsidR="00D560C9" w:rsidRPr="00844988" w:rsidRDefault="00D560C9" w:rsidP="004771C9">
      <w:pPr>
        <w:pStyle w:val="Vireliouraai"/>
      </w:pPr>
    </w:p>
    <w:p w14:paraId="69B38376" w14:textId="77777777" w:rsidR="00D560C9" w:rsidRPr="00844988" w:rsidRDefault="00D560C9" w:rsidP="004771C9">
      <w:pPr>
        <w:pStyle w:val="Vireliouraai"/>
      </w:pPr>
    </w:p>
    <w:p w14:paraId="26C72EB2" w14:textId="77777777" w:rsidR="00CD58DB" w:rsidRDefault="00CD58DB" w:rsidP="004771C9">
      <w:pPr>
        <w:pStyle w:val="Vireliouraai"/>
      </w:pPr>
    </w:p>
    <w:p w14:paraId="42571A90" w14:textId="77777777" w:rsidR="00CD58DB" w:rsidRDefault="00CD58DB" w:rsidP="004771C9">
      <w:pPr>
        <w:pStyle w:val="Vireliouraai"/>
      </w:pPr>
    </w:p>
    <w:p w14:paraId="22A2CD1F" w14:textId="77777777" w:rsidR="00CD58DB" w:rsidRDefault="00CD58DB" w:rsidP="004771C9">
      <w:pPr>
        <w:pStyle w:val="Vireliouraai"/>
      </w:pPr>
    </w:p>
    <w:p w14:paraId="5AA3EAB0" w14:textId="77777777" w:rsidR="0052026C" w:rsidRPr="00844988" w:rsidRDefault="0052026C" w:rsidP="004771C9">
      <w:pPr>
        <w:pStyle w:val="Vireliouraai"/>
      </w:pPr>
    </w:p>
    <w:p w14:paraId="5D6F4644" w14:textId="419E2725" w:rsidR="0052026C" w:rsidRPr="00A262C1" w:rsidRDefault="00D560C9" w:rsidP="00CD083D">
      <w:pPr>
        <w:pStyle w:val="Vireliouraai"/>
        <w:ind w:firstLine="0"/>
        <w:rPr>
          <w:lang w:val="en-US"/>
        </w:rPr>
      </w:pPr>
      <w:r w:rsidRPr="00844988">
        <w:t>KAUNAS 20</w:t>
      </w:r>
      <w:r w:rsidR="00A262C1">
        <w:rPr>
          <w:lang w:val="en-US"/>
        </w:rPr>
        <w:t>23</w:t>
      </w:r>
    </w:p>
    <w:p w14:paraId="10E780DD" w14:textId="77777777" w:rsidR="0052026C" w:rsidRDefault="0052026C" w:rsidP="0015714D">
      <w:pPr>
        <w:sectPr w:rsidR="0052026C" w:rsidSect="00322B4F">
          <w:footerReference w:type="even" r:id="rId8"/>
          <w:footerReference w:type="default" r:id="rId9"/>
          <w:headerReference w:type="first" r:id="rId10"/>
          <w:pgSz w:w="11906" w:h="16838"/>
          <w:pgMar w:top="851" w:right="567" w:bottom="851" w:left="1418" w:header="567" w:footer="567" w:gutter="0"/>
          <w:cols w:space="720"/>
          <w:titlePg/>
        </w:sectPr>
      </w:pPr>
    </w:p>
    <w:p w14:paraId="1C474FD1" w14:textId="77777777" w:rsidR="00D560C9" w:rsidRPr="0015714D" w:rsidRDefault="00D560C9" w:rsidP="00816B92">
      <w:pPr>
        <w:pStyle w:val="Vireliouraai"/>
        <w:ind w:firstLine="0"/>
      </w:pPr>
      <w:r w:rsidRPr="00844988">
        <w:lastRenderedPageBreak/>
        <w:t>TURINYS</w:t>
      </w:r>
    </w:p>
    <w:p w14:paraId="76CDBADF" w14:textId="77777777" w:rsidR="00D560C9" w:rsidRDefault="00D560C9" w:rsidP="0052026C"/>
    <w:p w14:paraId="15B4EFF5" w14:textId="334A395F" w:rsidR="00E94138" w:rsidRDefault="00D560C9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val="en-US"/>
          <w14:ligatures w14:val="standardContextual"/>
        </w:rPr>
      </w:pPr>
      <w:r w:rsidRPr="00EB5168">
        <w:fldChar w:fldCharType="begin"/>
      </w:r>
      <w:r w:rsidRPr="00844988">
        <w:instrText xml:space="preserve"> TOC \o "1-3" </w:instrText>
      </w:r>
      <w:r w:rsidRPr="00EB5168">
        <w:fldChar w:fldCharType="separate"/>
      </w:r>
      <w:r w:rsidR="00E94138">
        <w:rPr>
          <w:noProof/>
        </w:rPr>
        <w:t>Užduotis</w:t>
      </w:r>
      <w:r w:rsidR="00E94138">
        <w:rPr>
          <w:noProof/>
        </w:rPr>
        <w:tab/>
      </w:r>
      <w:r w:rsidR="00E94138">
        <w:rPr>
          <w:noProof/>
        </w:rPr>
        <w:fldChar w:fldCharType="begin"/>
      </w:r>
      <w:r w:rsidR="00E94138">
        <w:rPr>
          <w:noProof/>
        </w:rPr>
        <w:instrText xml:space="preserve"> PAGEREF _Toc151662120 \h </w:instrText>
      </w:r>
      <w:r w:rsidR="00E94138">
        <w:rPr>
          <w:noProof/>
        </w:rPr>
      </w:r>
      <w:r w:rsidR="00E94138">
        <w:rPr>
          <w:noProof/>
        </w:rPr>
        <w:fldChar w:fldCharType="separate"/>
      </w:r>
      <w:r w:rsidR="00E94138">
        <w:rPr>
          <w:noProof/>
        </w:rPr>
        <w:t>3</w:t>
      </w:r>
      <w:r w:rsidR="00E94138">
        <w:rPr>
          <w:noProof/>
        </w:rPr>
        <w:fldChar w:fldCharType="end"/>
      </w:r>
    </w:p>
    <w:p w14:paraId="59663E01" w14:textId="014A37BC" w:rsidR="00E94138" w:rsidRDefault="00E94138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Funkcijos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658873" w14:textId="4FED92CE" w:rsidR="00E94138" w:rsidRDefault="00E94138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Duomenų bazės modelis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C3086AF" w14:textId="58D13813" w:rsidR="00E94138" w:rsidRDefault="00E94138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Panaudos atvejų diagrama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ABB86B" w14:textId="661F0EF5" w:rsidR="00E94138" w:rsidRDefault="00E94138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Sekų diagramos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CEE0B2" w14:textId="3C210ED8" w:rsidR="00E94138" w:rsidRDefault="00E94138">
      <w:pPr>
        <w:pStyle w:val="TOC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Veiksmų diagramos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58F085F" w14:textId="0D3852A6" w:rsidR="00E94138" w:rsidRDefault="00E94138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Vartotojo sąsaja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B40FA14" w14:textId="3DC91B9A" w:rsidR="00E94138" w:rsidRDefault="00E94138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val="en-US"/>
          <w14:ligatures w14:val="standardContextual"/>
        </w:rPr>
      </w:pPr>
      <w:r>
        <w:rPr>
          <w:noProof/>
        </w:rPr>
        <w:t>Testavimas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_Toc151662127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CE004AF" w14:textId="16C6BBBE" w:rsidR="00D560C9" w:rsidRPr="0015714D" w:rsidRDefault="00D560C9" w:rsidP="00EA7E22">
      <w:pPr>
        <w:ind w:firstLine="0"/>
      </w:pPr>
      <w:r w:rsidRPr="00EB5168">
        <w:fldChar w:fldCharType="end"/>
      </w:r>
    </w:p>
    <w:p w14:paraId="7B637EE6" w14:textId="67CEEADE" w:rsidR="003F645A" w:rsidRDefault="003F645A">
      <w:pPr>
        <w:ind w:firstLine="0"/>
        <w:jc w:val="left"/>
        <w:rPr>
          <w:rFonts w:ascii="Arial" w:hAnsi="Arial"/>
          <w:b/>
          <w:snapToGrid w:val="0"/>
          <w:kern w:val="28"/>
          <w:sz w:val="28"/>
        </w:rPr>
      </w:pPr>
      <w:r>
        <w:br w:type="page"/>
      </w:r>
    </w:p>
    <w:p w14:paraId="08154727" w14:textId="0C5F3467" w:rsidR="00E72412" w:rsidRDefault="003F645A" w:rsidP="003F645A">
      <w:pPr>
        <w:pStyle w:val="Heading1"/>
        <w:numPr>
          <w:ilvl w:val="0"/>
          <w:numId w:val="0"/>
        </w:numPr>
      </w:pPr>
      <w:bookmarkStart w:id="0" w:name="_Toc151662120"/>
      <w:r>
        <w:lastRenderedPageBreak/>
        <w:t>Užduotis</w:t>
      </w:r>
      <w:bookmarkEnd w:id="0"/>
      <w:r>
        <w:t xml:space="preserve"> </w:t>
      </w:r>
    </w:p>
    <w:tbl>
      <w:tblPr>
        <w:tblW w:w="11065" w:type="dxa"/>
        <w:tblInd w:w="-98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CEFDC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4"/>
        <w:gridCol w:w="9221"/>
      </w:tblGrid>
      <w:tr w:rsidR="003F645A" w:rsidRPr="003F645A" w14:paraId="71A44286" w14:textId="77777777" w:rsidTr="003F645A">
        <w:tc>
          <w:tcPr>
            <w:tcW w:w="18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0434D4FC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Temos pavadinimas</w:t>
            </w:r>
          </w:p>
        </w:tc>
        <w:tc>
          <w:tcPr>
            <w:tcW w:w="922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79DB6AFC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Vandens turizmo portalas</w:t>
            </w:r>
          </w:p>
        </w:tc>
      </w:tr>
      <w:tr w:rsidR="003F645A" w:rsidRPr="003F645A" w14:paraId="68C3BD78" w14:textId="77777777" w:rsidTr="003F645A">
        <w:tc>
          <w:tcPr>
            <w:tcW w:w="18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45990DFC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Pagrindinės funkcijos</w:t>
            </w:r>
          </w:p>
        </w:tc>
        <w:tc>
          <w:tcPr>
            <w:tcW w:w="922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1BBA4767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Pateikimas plaukiojimo maršrutų pagal sudėtingumą, pagal maršruto ilgį</w:t>
            </w:r>
          </w:p>
          <w:p w14:paraId="5451FF80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Rezervavimo sistema (kanojų, baidarių, valčių). Nuolaidų sistema pagal vartotojo užsakymo sumą (nuo 200 lt – 3%, 250 lt – 5%, 400 lt – 10%). Jei bendroje sumoje (per kelis kartus) vartotojas yra užsakęs paslaugų daugiau kaip už 1000 lt papildomai+3%, 2000 lt + 5 %, už 3000 lt + 10 %)</w:t>
            </w:r>
          </w:p>
        </w:tc>
      </w:tr>
      <w:tr w:rsidR="003F645A" w:rsidRPr="003F645A" w14:paraId="2AB45D5F" w14:textId="77777777" w:rsidTr="003F645A">
        <w:tc>
          <w:tcPr>
            <w:tcW w:w="184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38489AFB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Papildomos funkcijos</w:t>
            </w:r>
          </w:p>
        </w:tc>
        <w:tc>
          <w:tcPr>
            <w:tcW w:w="922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CEFDC"/>
            <w:hideMark/>
          </w:tcPr>
          <w:p w14:paraId="546E68B9" w14:textId="77777777" w:rsidR="003F645A" w:rsidRPr="003F645A" w:rsidRDefault="003F645A" w:rsidP="003F645A">
            <w:pPr>
              <w:spacing w:after="120"/>
              <w:ind w:firstLine="0"/>
              <w:jc w:val="left"/>
              <w:rPr>
                <w:rFonts w:ascii="Segoe UI" w:hAnsi="Segoe UI" w:cs="Segoe UI"/>
                <w:color w:val="8E662E"/>
                <w:sz w:val="23"/>
                <w:szCs w:val="23"/>
                <w:lang w:val="en-US"/>
              </w:rPr>
            </w:pPr>
            <w:r w:rsidRPr="003F645A">
              <w:rPr>
                <w:rFonts w:ascii="Segoe UI" w:hAnsi="Segoe UI" w:cs="Segoe UI"/>
                <w:color w:val="8E662E"/>
                <w:sz w:val="23"/>
                <w:szCs w:val="23"/>
              </w:rPr>
              <w:t>Po 10‘to užsakymo nereikalingas rezervavimo patvirtinimas (t.y. nereikalingas rezervavimo mokestis).</w:t>
            </w:r>
          </w:p>
        </w:tc>
      </w:tr>
    </w:tbl>
    <w:p w14:paraId="6FBC5829" w14:textId="0DC48F5D" w:rsidR="003F645A" w:rsidRDefault="003F645A" w:rsidP="003F645A">
      <w:pPr>
        <w:pStyle w:val="Heading1"/>
        <w:numPr>
          <w:ilvl w:val="0"/>
          <w:numId w:val="0"/>
        </w:numPr>
      </w:pPr>
      <w:bookmarkStart w:id="1" w:name="_Toc151662121"/>
      <w:r>
        <w:t>Funkcijos</w:t>
      </w:r>
      <w:bookmarkEnd w:id="1"/>
    </w:p>
    <w:p w14:paraId="5E848E7E" w14:textId="061FF0F6" w:rsidR="003F645A" w:rsidRDefault="00131258" w:rsidP="003F645A">
      <w:r w:rsidRPr="00131258">
        <w:rPr>
          <w:b/>
          <w:bCs/>
        </w:rPr>
        <w:t>Pateikimas plaukiojimo maršrutų pagal sudėtingumą, pagal maršruto ilgį</w:t>
      </w:r>
      <w:r>
        <w:t xml:space="preserve"> – užsakovas turės galimybę pasirinkti norimo maršruto sudėtingumą ir ilgį, iš viso bus </w:t>
      </w:r>
      <w:r w:rsidR="00613C46">
        <w:t>3</w:t>
      </w:r>
      <w:r>
        <w:t xml:space="preserve"> sudėtingumo lygiai: lengvas, vidutinis, sudėtingas</w:t>
      </w:r>
      <w:r w:rsidR="00613C46">
        <w:t>.</w:t>
      </w:r>
    </w:p>
    <w:p w14:paraId="63C450E7" w14:textId="4B4F3D11" w:rsidR="00131258" w:rsidRDefault="00131258" w:rsidP="003F645A">
      <w:r w:rsidRPr="00131258">
        <w:rPr>
          <w:b/>
          <w:bCs/>
        </w:rPr>
        <w:t>Rezervavimo sistema</w:t>
      </w:r>
      <w:r>
        <w:rPr>
          <w:b/>
          <w:bCs/>
        </w:rPr>
        <w:t xml:space="preserve"> – </w:t>
      </w:r>
      <w:r>
        <w:t xml:space="preserve">Vartotojai turės galimybę rezervuoti plaukimą pasirinktomis dienomis su pasirinkta valtimi, baidare, kanoja, </w:t>
      </w:r>
      <w:r w:rsidR="00613C46">
        <w:t>taip pat, varototjas galės užsisakyti skirtingą kiekį baidarių, kanojų ar valčių</w:t>
      </w:r>
      <w:r>
        <w:t>.</w:t>
      </w:r>
    </w:p>
    <w:p w14:paraId="5AEE76FA" w14:textId="57D4C2FC" w:rsidR="00131258" w:rsidRDefault="00131258" w:rsidP="003F645A">
      <w:r w:rsidRPr="00131258">
        <w:rPr>
          <w:b/>
          <w:bCs/>
        </w:rPr>
        <w:t>Nuolaidų sistema</w:t>
      </w:r>
      <w:r>
        <w:rPr>
          <w:b/>
          <w:bCs/>
        </w:rPr>
        <w:t xml:space="preserve"> </w:t>
      </w:r>
      <w:r>
        <w:t>– vartotojams bus suteikiamos nuolaidos jei jie atitinka sumos kriterijus, taip pat, dažni plaukikai gaus didesnes nuolaidas ir nemokės rezervacijos mokesčio.</w:t>
      </w:r>
    </w:p>
    <w:p w14:paraId="487A5279" w14:textId="04263B75" w:rsidR="00131258" w:rsidRDefault="00131258" w:rsidP="00131258">
      <w:pPr>
        <w:pStyle w:val="Heading1"/>
        <w:numPr>
          <w:ilvl w:val="0"/>
          <w:numId w:val="0"/>
        </w:numPr>
      </w:pPr>
      <w:bookmarkStart w:id="2" w:name="_Toc151662122"/>
      <w:r w:rsidRPr="00131258">
        <w:rPr>
          <w:noProof/>
        </w:rPr>
        <w:drawing>
          <wp:anchor distT="0" distB="0" distL="114300" distR="114300" simplePos="0" relativeHeight="251650560" behindDoc="0" locked="0" layoutInCell="1" allowOverlap="1" wp14:anchorId="6E54724C" wp14:editId="00A4EAC4">
            <wp:simplePos x="0" y="0"/>
            <wp:positionH relativeFrom="column">
              <wp:posOffset>-151361</wp:posOffset>
            </wp:positionH>
            <wp:positionV relativeFrom="paragraph">
              <wp:posOffset>395605</wp:posOffset>
            </wp:positionV>
            <wp:extent cx="6299835" cy="4147820"/>
            <wp:effectExtent l="0" t="0" r="5715" b="5080"/>
            <wp:wrapSquare wrapText="bothSides"/>
            <wp:docPr id="1931661015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1015" name="Picture 1" descr="A computer screen 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Duomenų bazės modelis</w:t>
      </w:r>
      <w:bookmarkEnd w:id="2"/>
    </w:p>
    <w:p w14:paraId="77493C64" w14:textId="49C3BB63" w:rsidR="00131258" w:rsidRDefault="00131258">
      <w:pPr>
        <w:ind w:firstLine="0"/>
        <w:jc w:val="left"/>
      </w:pPr>
      <w:r>
        <w:br w:type="page"/>
      </w:r>
    </w:p>
    <w:p w14:paraId="74F8B488" w14:textId="55B0C471" w:rsidR="00131258" w:rsidRDefault="00613C46" w:rsidP="00131258">
      <w:pPr>
        <w:pStyle w:val="Heading2"/>
        <w:numPr>
          <w:ilvl w:val="0"/>
          <w:numId w:val="0"/>
        </w:numPr>
        <w:ind w:left="566"/>
      </w:pPr>
      <w:bookmarkStart w:id="3" w:name="_Toc151662123"/>
      <w:r>
        <w:lastRenderedPageBreak/>
        <w:t>Panaudos atvejų</w:t>
      </w:r>
      <w:r w:rsidR="00131258">
        <w:t xml:space="preserve"> diagrama</w:t>
      </w:r>
      <w:bookmarkEnd w:id="3"/>
    </w:p>
    <w:p w14:paraId="5C75A891" w14:textId="77777777" w:rsidR="00D65C05" w:rsidRDefault="00D65C05" w:rsidP="00131258"/>
    <w:p w14:paraId="65BDE960" w14:textId="77777777" w:rsidR="00D65C05" w:rsidRDefault="00D65C05" w:rsidP="00131258"/>
    <w:p w14:paraId="6DAE544C" w14:textId="1EF65AEA" w:rsidR="00D65C05" w:rsidRDefault="004501CC" w:rsidP="00131258">
      <w:r w:rsidRPr="004501CC">
        <w:rPr>
          <w:noProof/>
        </w:rPr>
        <w:drawing>
          <wp:inline distT="0" distB="0" distL="0" distR="0" wp14:anchorId="6C0A8551" wp14:editId="4B4F350C">
            <wp:extent cx="6299835" cy="3728720"/>
            <wp:effectExtent l="0" t="0" r="5715" b="5080"/>
            <wp:docPr id="957820058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0058" name="Picture 1" descr="A diagram of a 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3713" w14:textId="77777777" w:rsidR="00D65C05" w:rsidRDefault="00D65C05" w:rsidP="00131258"/>
    <w:p w14:paraId="551FFD3F" w14:textId="77777777" w:rsidR="00D65C05" w:rsidRDefault="00D65C05" w:rsidP="00131258"/>
    <w:p w14:paraId="76F0A614" w14:textId="77777777" w:rsidR="00D65C05" w:rsidRDefault="00D65C05" w:rsidP="00131258"/>
    <w:p w14:paraId="344F08B0" w14:textId="77777777" w:rsidR="00D65C05" w:rsidRDefault="00D65C05" w:rsidP="00131258"/>
    <w:p w14:paraId="2CCA4CFE" w14:textId="77777777" w:rsidR="00D65C05" w:rsidRDefault="00D65C05" w:rsidP="00131258"/>
    <w:p w14:paraId="441E39A1" w14:textId="77777777" w:rsidR="00D65C05" w:rsidRDefault="00D65C05" w:rsidP="00131258"/>
    <w:p w14:paraId="486E0FF0" w14:textId="77777777" w:rsidR="00D65C05" w:rsidRDefault="00D65C05" w:rsidP="00131258"/>
    <w:p w14:paraId="093E89E3" w14:textId="77777777" w:rsidR="00D65C05" w:rsidRDefault="00D65C05" w:rsidP="00131258"/>
    <w:p w14:paraId="0C89B2A2" w14:textId="77777777" w:rsidR="00D65C05" w:rsidRDefault="00D65C05" w:rsidP="00131258"/>
    <w:p w14:paraId="45A63F9B" w14:textId="77777777" w:rsidR="00D65C05" w:rsidRDefault="00D65C05" w:rsidP="00131258"/>
    <w:p w14:paraId="409D4E0D" w14:textId="77777777" w:rsidR="00D65C05" w:rsidRDefault="00D65C05" w:rsidP="00131258"/>
    <w:p w14:paraId="33DF8918" w14:textId="77777777" w:rsidR="00D65C05" w:rsidRDefault="00D65C05" w:rsidP="00131258"/>
    <w:p w14:paraId="5A8CBC2C" w14:textId="77777777" w:rsidR="00D65C05" w:rsidRDefault="00D65C05" w:rsidP="00131258"/>
    <w:p w14:paraId="18E646F6" w14:textId="77777777" w:rsidR="00D65C05" w:rsidRDefault="00D65C05" w:rsidP="00131258"/>
    <w:p w14:paraId="24424584" w14:textId="77777777" w:rsidR="00D65C05" w:rsidRDefault="00D65C05" w:rsidP="00131258"/>
    <w:p w14:paraId="2B94C210" w14:textId="77777777" w:rsidR="00D65C05" w:rsidRDefault="00D65C05" w:rsidP="00131258"/>
    <w:p w14:paraId="76FCC7CB" w14:textId="77777777" w:rsidR="00D65C05" w:rsidRDefault="00D65C05" w:rsidP="00131258"/>
    <w:p w14:paraId="6D9BB849" w14:textId="77777777" w:rsidR="00D65C05" w:rsidRDefault="00D65C05" w:rsidP="00131258"/>
    <w:p w14:paraId="4A99C0CA" w14:textId="77777777" w:rsidR="00D65C05" w:rsidRDefault="00D65C05">
      <w:pPr>
        <w:ind w:firstLine="0"/>
        <w:jc w:val="left"/>
      </w:pPr>
      <w:r>
        <w:br w:type="page"/>
      </w:r>
    </w:p>
    <w:p w14:paraId="2777CEE6" w14:textId="0B3D92C8" w:rsidR="00131258" w:rsidRDefault="00D65C05" w:rsidP="00D65C05">
      <w:pPr>
        <w:pStyle w:val="Heading2"/>
        <w:numPr>
          <w:ilvl w:val="0"/>
          <w:numId w:val="0"/>
        </w:numPr>
        <w:ind w:left="566"/>
      </w:pPr>
      <w:bookmarkStart w:id="4" w:name="_Toc151662124"/>
      <w:r>
        <w:lastRenderedPageBreak/>
        <w:t>Sekų diagramos</w:t>
      </w:r>
      <w:bookmarkEnd w:id="4"/>
    </w:p>
    <w:p w14:paraId="7E30AD50" w14:textId="07FFB4A2" w:rsidR="00D65C05" w:rsidRDefault="00D65C05" w:rsidP="00D65C05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7C17088" wp14:editId="3F98F5D5">
                <wp:simplePos x="0" y="0"/>
                <wp:positionH relativeFrom="column">
                  <wp:posOffset>323850</wp:posOffset>
                </wp:positionH>
                <wp:positionV relativeFrom="paragraph">
                  <wp:posOffset>3825240</wp:posOffset>
                </wp:positionV>
                <wp:extent cx="4685665" cy="635"/>
                <wp:effectExtent l="0" t="0" r="0" b="0"/>
                <wp:wrapSquare wrapText="bothSides"/>
                <wp:docPr id="882524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5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BA40A" w14:textId="02656B2E" w:rsidR="00D65C05" w:rsidRPr="005D51EB" w:rsidRDefault="00206A3F" w:rsidP="00D65C05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fldSimple w:instr=" SEQ pav.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D65C05">
                              <w:t xml:space="preserve"> pav. Maršruto pasirinkimo sekų diagrama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C1708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5.5pt;margin-top:301.2pt;width:368.95pt;height: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" stroked="f">
                <v:textbox style="mso-fit-shape-to-text:t" inset="0,0,0,0">
                  <w:txbxContent>
                    <w:p w14:paraId="7A6BA40A" w14:textId="02656B2E" w:rsidR="00D65C05" w:rsidRPr="005D51EB" w:rsidRDefault="00206A3F" w:rsidP="00D65C05">
                      <w:pPr>
                        <w:pStyle w:val="Caption"/>
                        <w:rPr>
                          <w:szCs w:val="20"/>
                        </w:rPr>
                      </w:pPr>
                      <w:fldSimple w:instr=" SEQ pav.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 w:rsidR="00D65C05">
                        <w:t xml:space="preserve"> pav. Maršruto pasirinkimo sekų diagrama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5C05">
        <w:rPr>
          <w:noProof/>
        </w:rPr>
        <w:drawing>
          <wp:anchor distT="0" distB="0" distL="114300" distR="114300" simplePos="0" relativeHeight="251667968" behindDoc="0" locked="0" layoutInCell="1" allowOverlap="1" wp14:anchorId="6BAAC0BA" wp14:editId="546326D7">
            <wp:simplePos x="0" y="0"/>
            <wp:positionH relativeFrom="column">
              <wp:posOffset>324369</wp:posOffset>
            </wp:positionH>
            <wp:positionV relativeFrom="paragraph">
              <wp:posOffset>44738</wp:posOffset>
            </wp:positionV>
            <wp:extent cx="4685665" cy="3723640"/>
            <wp:effectExtent l="0" t="0" r="635" b="0"/>
            <wp:wrapSquare wrapText="bothSides"/>
            <wp:docPr id="1714379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79105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CDC63" w14:textId="78B6F1D2" w:rsidR="00D65C05" w:rsidRDefault="00D65C05" w:rsidP="00D65C05"/>
    <w:p w14:paraId="33CE4906" w14:textId="55FAB986" w:rsidR="00D65C05" w:rsidRDefault="00D65C05" w:rsidP="00D65C05"/>
    <w:p w14:paraId="665DA589" w14:textId="31AEF287" w:rsidR="00D65C05" w:rsidRDefault="00D65C05" w:rsidP="00D65C05"/>
    <w:p w14:paraId="089495C0" w14:textId="1A01AD32" w:rsidR="00D65C05" w:rsidRDefault="00D65C05" w:rsidP="00D65C05"/>
    <w:p w14:paraId="3DB4B2FD" w14:textId="495FBF2B" w:rsidR="00D65C05" w:rsidRDefault="00D65C05" w:rsidP="00D65C05"/>
    <w:p w14:paraId="0AF263B1" w14:textId="7F95D54D" w:rsidR="00D65C05" w:rsidRDefault="00D65C05" w:rsidP="00D65C05"/>
    <w:p w14:paraId="28AD3BCC" w14:textId="77777777" w:rsidR="00D65C05" w:rsidRDefault="00D65C05" w:rsidP="00D65C05"/>
    <w:p w14:paraId="2A0A23DE" w14:textId="77777777" w:rsidR="00D65C05" w:rsidRDefault="00D65C05" w:rsidP="00D65C05"/>
    <w:p w14:paraId="6CA29F48" w14:textId="77777777" w:rsidR="00D65C05" w:rsidRDefault="00D65C05" w:rsidP="00D65C05"/>
    <w:p w14:paraId="72A26412" w14:textId="77777777" w:rsidR="00D65C05" w:rsidRDefault="00D65C05" w:rsidP="00D65C05"/>
    <w:p w14:paraId="44B4A352" w14:textId="77777777" w:rsidR="00D65C05" w:rsidRDefault="00D65C05" w:rsidP="00D65C05"/>
    <w:p w14:paraId="19F140AC" w14:textId="77777777" w:rsidR="00D65C05" w:rsidRDefault="00D65C05" w:rsidP="00D65C05"/>
    <w:p w14:paraId="694E3E38" w14:textId="77777777" w:rsidR="00D65C05" w:rsidRDefault="00D65C05" w:rsidP="00D65C05"/>
    <w:p w14:paraId="4E172687" w14:textId="77777777" w:rsidR="00D65C05" w:rsidRDefault="00D65C05" w:rsidP="00D65C05"/>
    <w:p w14:paraId="234B6869" w14:textId="77777777" w:rsidR="00D65C05" w:rsidRDefault="00D65C05" w:rsidP="00D65C05"/>
    <w:p w14:paraId="28820E54" w14:textId="77777777" w:rsidR="00D65C05" w:rsidRDefault="00D65C05" w:rsidP="00D65C05"/>
    <w:p w14:paraId="7E206617" w14:textId="77777777" w:rsidR="00D65C05" w:rsidRDefault="00D65C05" w:rsidP="00D65C05"/>
    <w:p w14:paraId="6C83CE2E" w14:textId="77777777" w:rsidR="00D65C05" w:rsidRDefault="00D65C05" w:rsidP="00D65C05"/>
    <w:p w14:paraId="153CC9BA" w14:textId="77777777" w:rsidR="00D65C05" w:rsidRDefault="00D65C05" w:rsidP="00D65C05"/>
    <w:p w14:paraId="04636306" w14:textId="77777777" w:rsidR="00D65C05" w:rsidRDefault="00D65C05" w:rsidP="00D65C05"/>
    <w:p w14:paraId="240EA1A5" w14:textId="77777777" w:rsidR="00D65C05" w:rsidRDefault="00D65C05" w:rsidP="00D65C05"/>
    <w:p w14:paraId="420BD33B" w14:textId="77777777" w:rsidR="00D65C05" w:rsidRDefault="00D65C05" w:rsidP="00D65C05"/>
    <w:p w14:paraId="2EC3F64A" w14:textId="3FE4EBE5" w:rsidR="00D65C05" w:rsidRDefault="00D65C05" w:rsidP="00D65C05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3A768C" wp14:editId="33505B29">
                <wp:simplePos x="0" y="0"/>
                <wp:positionH relativeFrom="column">
                  <wp:posOffset>-5337810</wp:posOffset>
                </wp:positionH>
                <wp:positionV relativeFrom="paragraph">
                  <wp:posOffset>3841115</wp:posOffset>
                </wp:positionV>
                <wp:extent cx="6299835" cy="635"/>
                <wp:effectExtent l="0" t="0" r="0" b="0"/>
                <wp:wrapSquare wrapText="bothSides"/>
                <wp:docPr id="1243308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027FDE" w14:textId="6E864AC1" w:rsidR="00D65C05" w:rsidRPr="003E1ACA" w:rsidRDefault="00206A3F" w:rsidP="00D65C05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fldSimple w:instr=" SEQ pav.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 w:rsidR="00D65C05">
                              <w:t xml:space="preserve"> pav. Rezervacijos sukūrimo sekų diagrama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A768C" id="_x0000_s1027" type="#_x0000_t202" style="position:absolute;left:0;text-align:left;margin-left:-420.3pt;margin-top:302.45pt;width:496.05pt;height:.0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" stroked="f">
                <v:textbox style="mso-fit-shape-to-text:t" inset="0,0,0,0">
                  <w:txbxContent>
                    <w:p w14:paraId="42027FDE" w14:textId="6E864AC1" w:rsidR="00D65C05" w:rsidRPr="003E1ACA" w:rsidRDefault="00206A3F" w:rsidP="00D65C05">
                      <w:pPr>
                        <w:pStyle w:val="Caption"/>
                        <w:rPr>
                          <w:szCs w:val="20"/>
                        </w:rPr>
                      </w:pPr>
                      <w:fldSimple w:instr=" SEQ pav.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 w:rsidR="00D65C05">
                        <w:t xml:space="preserve"> pav. Rezervacijos sukūrimo sekų diagrama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5C05">
        <w:rPr>
          <w:noProof/>
        </w:rPr>
        <w:drawing>
          <wp:anchor distT="0" distB="0" distL="114300" distR="114300" simplePos="0" relativeHeight="251671040" behindDoc="0" locked="0" layoutInCell="1" allowOverlap="1" wp14:anchorId="76F3CB1F" wp14:editId="176451AD">
            <wp:simplePos x="0" y="0"/>
            <wp:positionH relativeFrom="column">
              <wp:posOffset>-5338157</wp:posOffset>
            </wp:positionH>
            <wp:positionV relativeFrom="paragraph">
              <wp:posOffset>199794</wp:posOffset>
            </wp:positionV>
            <wp:extent cx="6299835" cy="3584575"/>
            <wp:effectExtent l="0" t="0" r="5715" b="0"/>
            <wp:wrapSquare wrapText="bothSides"/>
            <wp:docPr id="104527250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72504" name="Picture 1" descr="A diagram of a projec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75F53" w14:textId="69B5FE79" w:rsidR="00D65C05" w:rsidRDefault="00D65C05" w:rsidP="00D65C05"/>
    <w:p w14:paraId="13BA0FB9" w14:textId="3453E693" w:rsidR="00D65C05" w:rsidRDefault="00D65C05">
      <w:pPr>
        <w:ind w:firstLine="0"/>
        <w:jc w:val="left"/>
      </w:pPr>
      <w:r>
        <w:br w:type="page"/>
      </w:r>
    </w:p>
    <w:p w14:paraId="3227F785" w14:textId="77777777" w:rsidR="00D65C05" w:rsidRDefault="00D65C05" w:rsidP="00D65C05">
      <w:pPr>
        <w:keepNext/>
      </w:pPr>
      <w:r w:rsidRPr="00D65C05">
        <w:rPr>
          <w:noProof/>
        </w:rPr>
        <w:lastRenderedPageBreak/>
        <w:drawing>
          <wp:inline distT="0" distB="0" distL="0" distR="0" wp14:anchorId="41709BC3" wp14:editId="18145492">
            <wp:extent cx="4829849" cy="3000794"/>
            <wp:effectExtent l="0" t="0" r="8890" b="9525"/>
            <wp:docPr id="58921469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14698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6761" w14:textId="712242C9" w:rsidR="00D65C05" w:rsidRDefault="00206A3F" w:rsidP="00D65C05">
      <w:pPr>
        <w:pStyle w:val="Caption"/>
      </w:pPr>
      <w:fldSimple w:instr=" SEQ pav. \* ARABIC ">
        <w:r>
          <w:rPr>
            <w:noProof/>
          </w:rPr>
          <w:t>3</w:t>
        </w:r>
      </w:fldSimple>
      <w:r w:rsidR="00D65C05">
        <w:t xml:space="preserve"> pav. Rezervacijos panaikinimo sekų diagrama</w:t>
      </w:r>
    </w:p>
    <w:p w14:paraId="0BDA205A" w14:textId="77777777" w:rsidR="00D65C05" w:rsidRDefault="00D65C05" w:rsidP="00D65C05">
      <w:pPr>
        <w:keepNext/>
      </w:pPr>
      <w:r w:rsidRPr="00D65C05">
        <w:rPr>
          <w:noProof/>
        </w:rPr>
        <w:drawing>
          <wp:inline distT="0" distB="0" distL="0" distR="0" wp14:anchorId="7E8A1D45" wp14:editId="1391E6DE">
            <wp:extent cx="4163006" cy="2924583"/>
            <wp:effectExtent l="0" t="0" r="9525" b="9525"/>
            <wp:docPr id="21774150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41507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51A0" w14:textId="74975446" w:rsidR="00D65C05" w:rsidRDefault="00206A3F" w:rsidP="00D65C05">
      <w:pPr>
        <w:pStyle w:val="Caption"/>
      </w:pPr>
      <w:fldSimple w:instr=" SEQ pav. \* ARABIC ">
        <w:r>
          <w:rPr>
            <w:noProof/>
          </w:rPr>
          <w:t>4</w:t>
        </w:r>
      </w:fldSimple>
      <w:r w:rsidR="00D65C05">
        <w:t xml:space="preserve"> pav. Rezervacijų sarašo sekų diagrama</w:t>
      </w:r>
    </w:p>
    <w:p w14:paraId="2342D241" w14:textId="5588D251" w:rsidR="00D65C05" w:rsidRDefault="00D65C05">
      <w:pPr>
        <w:ind w:firstLine="0"/>
        <w:jc w:val="left"/>
      </w:pPr>
      <w:r>
        <w:br w:type="page"/>
      </w:r>
    </w:p>
    <w:p w14:paraId="7CF94AEF" w14:textId="77777777" w:rsidR="00D65C05" w:rsidRPr="00D65C05" w:rsidRDefault="00D65C05" w:rsidP="00D65C05"/>
    <w:p w14:paraId="4463FBED" w14:textId="5304F285" w:rsidR="00D65C05" w:rsidRDefault="00D65C05" w:rsidP="00D65C05">
      <w:pPr>
        <w:pStyle w:val="Heading2"/>
        <w:numPr>
          <w:ilvl w:val="0"/>
          <w:numId w:val="0"/>
        </w:numPr>
        <w:ind w:left="566"/>
      </w:pPr>
      <w:bookmarkStart w:id="5" w:name="_Toc151662125"/>
      <w:r>
        <w:t>Veiksmų diagramos</w:t>
      </w:r>
      <w:bookmarkEnd w:id="5"/>
    </w:p>
    <w:p w14:paraId="648C5666" w14:textId="77777777" w:rsidR="00D65C05" w:rsidRDefault="00D65C05" w:rsidP="00D65C05">
      <w:pPr>
        <w:keepNext/>
      </w:pPr>
      <w:r w:rsidRPr="00D65C05">
        <w:rPr>
          <w:noProof/>
        </w:rPr>
        <w:drawing>
          <wp:inline distT="0" distB="0" distL="0" distR="0" wp14:anchorId="57D96D3E" wp14:editId="4B40DA22">
            <wp:extent cx="5220429" cy="5172797"/>
            <wp:effectExtent l="0" t="0" r="0" b="8890"/>
            <wp:docPr id="1819426653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26653" name="Picture 1" descr="A diagram of a projec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3E24" w14:textId="494D0A40" w:rsidR="00D65C05" w:rsidRDefault="00206A3F" w:rsidP="00D65C05">
      <w:pPr>
        <w:pStyle w:val="Caption"/>
        <w:jc w:val="center"/>
      </w:pPr>
      <w:fldSimple w:instr=" SEQ pav. \* ARABIC ">
        <w:r>
          <w:rPr>
            <w:noProof/>
          </w:rPr>
          <w:t>5</w:t>
        </w:r>
      </w:fldSimple>
      <w:r w:rsidR="00D65C05">
        <w:t xml:space="preserve"> pav. Rezervacijų sarašo veiksmų diagrama</w:t>
      </w:r>
    </w:p>
    <w:p w14:paraId="59BEF658" w14:textId="77777777" w:rsidR="00D65C05" w:rsidRDefault="00D65C05" w:rsidP="00D65C05">
      <w:pPr>
        <w:keepNext/>
      </w:pPr>
      <w:r w:rsidRPr="00D65C05">
        <w:rPr>
          <w:noProof/>
        </w:rPr>
        <w:lastRenderedPageBreak/>
        <w:drawing>
          <wp:inline distT="0" distB="0" distL="0" distR="0" wp14:anchorId="4AFEBE54" wp14:editId="10C7E2AF">
            <wp:extent cx="6299835" cy="6131560"/>
            <wp:effectExtent l="0" t="0" r="5715" b="2540"/>
            <wp:docPr id="1208448060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8060" name="Picture 1" descr="A diagram of a dia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B9E9" w14:textId="19C0675E" w:rsidR="00D65C05" w:rsidRDefault="00206A3F" w:rsidP="00D65C05">
      <w:pPr>
        <w:pStyle w:val="Caption"/>
        <w:jc w:val="center"/>
      </w:pPr>
      <w:fldSimple w:instr=" SEQ pav. \* ARABIC ">
        <w:r>
          <w:rPr>
            <w:noProof/>
          </w:rPr>
          <w:t>6</w:t>
        </w:r>
      </w:fldSimple>
      <w:r w:rsidR="00D65C05">
        <w:t xml:space="preserve"> pav. Rezervavimo lango veiksmų diagrama</w:t>
      </w:r>
    </w:p>
    <w:p w14:paraId="44AC868F" w14:textId="297AC8FC" w:rsidR="004501CC" w:rsidRDefault="004501CC">
      <w:pPr>
        <w:ind w:firstLine="0"/>
        <w:jc w:val="left"/>
      </w:pPr>
      <w:r>
        <w:br w:type="page"/>
      </w:r>
    </w:p>
    <w:p w14:paraId="667D2DEE" w14:textId="0B7A6CD1" w:rsidR="004501CC" w:rsidRDefault="004501CC" w:rsidP="004501CC">
      <w:pPr>
        <w:pStyle w:val="Heading1"/>
        <w:numPr>
          <w:ilvl w:val="0"/>
          <w:numId w:val="0"/>
        </w:numPr>
        <w:ind w:left="1276"/>
      </w:pPr>
      <w:bookmarkStart w:id="6" w:name="_Toc151662126"/>
      <w:r>
        <w:lastRenderedPageBreak/>
        <w:t>Vartotojo sąsaja</w:t>
      </w:r>
      <w:bookmarkEnd w:id="6"/>
    </w:p>
    <w:p w14:paraId="64C7DFE8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drawing>
          <wp:inline distT="0" distB="0" distL="0" distR="0" wp14:anchorId="60758CA0" wp14:editId="2D6BF97E">
            <wp:extent cx="7025640" cy="3107400"/>
            <wp:effectExtent l="0" t="0" r="3810" b="0"/>
            <wp:docPr id="28976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68721" name="Picture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8046" cy="31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C2D1" w14:textId="7A75BDDB" w:rsidR="004501CC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7</w:t>
        </w:r>
      </w:fldSimple>
      <w:r>
        <w:t xml:space="preserve"> pav. Prisijungimo langas</w:t>
      </w:r>
    </w:p>
    <w:p w14:paraId="2270C0FF" w14:textId="77777777" w:rsidR="00206A3F" w:rsidRDefault="00206A3F" w:rsidP="00206A3F">
      <w:pPr>
        <w:ind w:hanging="993"/>
        <w:jc w:val="left"/>
      </w:pPr>
    </w:p>
    <w:p w14:paraId="3E653B88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drawing>
          <wp:inline distT="0" distB="0" distL="0" distR="0" wp14:anchorId="518017CD" wp14:editId="36A83AF2">
            <wp:extent cx="7016018" cy="3116580"/>
            <wp:effectExtent l="0" t="0" r="0" b="7620"/>
            <wp:docPr id="1145737517" name="Picture 1" descr="A person in a kayak on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37517" name="Picture 1" descr="A person in a kayak on a riv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3419" cy="3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50CB" w14:textId="04121245" w:rsidR="00206A3F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8</w:t>
        </w:r>
      </w:fldSimple>
      <w:r>
        <w:t xml:space="preserve"> pav. Registracijos langas</w:t>
      </w:r>
    </w:p>
    <w:p w14:paraId="26BB8D5E" w14:textId="77777777" w:rsidR="00206A3F" w:rsidRDefault="00206A3F" w:rsidP="00206A3F">
      <w:pPr>
        <w:ind w:hanging="993"/>
        <w:jc w:val="left"/>
      </w:pPr>
    </w:p>
    <w:p w14:paraId="1C9EB301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lastRenderedPageBreak/>
        <w:drawing>
          <wp:inline distT="0" distB="0" distL="0" distR="0" wp14:anchorId="4CEEC253" wp14:editId="3FFB3146">
            <wp:extent cx="7015480" cy="3105027"/>
            <wp:effectExtent l="0" t="0" r="0" b="635"/>
            <wp:docPr id="1783983618" name="Picture 1" descr="A person in a kayak on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83618" name="Picture 1" descr="A person in a kayak on a riv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9721" cy="311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56F" w14:textId="3F616F04" w:rsidR="00206A3F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9</w:t>
        </w:r>
      </w:fldSimple>
      <w:r>
        <w:t xml:space="preserve"> pav. Pagr. langas</w:t>
      </w:r>
    </w:p>
    <w:p w14:paraId="2691EBDF" w14:textId="77777777" w:rsidR="00206A3F" w:rsidRDefault="00206A3F" w:rsidP="00206A3F">
      <w:pPr>
        <w:ind w:hanging="993"/>
        <w:jc w:val="left"/>
      </w:pPr>
    </w:p>
    <w:p w14:paraId="5151CB71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drawing>
          <wp:inline distT="0" distB="0" distL="0" distR="0" wp14:anchorId="7180850A" wp14:editId="191FF604">
            <wp:extent cx="7002366" cy="3101340"/>
            <wp:effectExtent l="0" t="0" r="8255" b="3810"/>
            <wp:docPr id="1935524199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24199" name="Picture 1" descr="A screenshot of a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06673" cy="31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313A" w14:textId="5A37850A" w:rsidR="00206A3F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10</w:t>
        </w:r>
      </w:fldSimple>
      <w:r>
        <w:t xml:space="preserve">  pav. Maršrutų langas</w:t>
      </w:r>
    </w:p>
    <w:p w14:paraId="47958084" w14:textId="77777777" w:rsidR="00206A3F" w:rsidRDefault="00206A3F" w:rsidP="00206A3F">
      <w:pPr>
        <w:ind w:hanging="993"/>
        <w:jc w:val="left"/>
      </w:pPr>
    </w:p>
    <w:p w14:paraId="6965B5D4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lastRenderedPageBreak/>
        <w:drawing>
          <wp:inline distT="0" distB="0" distL="0" distR="0" wp14:anchorId="75F57583" wp14:editId="74C54BC8">
            <wp:extent cx="6979074" cy="3086100"/>
            <wp:effectExtent l="0" t="0" r="0" b="0"/>
            <wp:docPr id="200528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48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1744" cy="30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208D" w14:textId="3ADC599B" w:rsidR="00206A3F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11</w:t>
        </w:r>
      </w:fldSimple>
      <w:r>
        <w:t xml:space="preserve">  pav. Rezervacijos langas</w:t>
      </w:r>
    </w:p>
    <w:p w14:paraId="26064E80" w14:textId="77777777" w:rsidR="00206A3F" w:rsidRDefault="00206A3F" w:rsidP="00206A3F">
      <w:pPr>
        <w:ind w:hanging="993"/>
        <w:jc w:val="left"/>
      </w:pPr>
    </w:p>
    <w:p w14:paraId="24F50C66" w14:textId="77777777" w:rsidR="00206A3F" w:rsidRDefault="00206A3F" w:rsidP="00206A3F">
      <w:pPr>
        <w:keepNext/>
        <w:ind w:hanging="993"/>
        <w:jc w:val="left"/>
      </w:pPr>
      <w:r w:rsidRPr="00206A3F">
        <w:rPr>
          <w:noProof/>
        </w:rPr>
        <w:drawing>
          <wp:inline distT="0" distB="0" distL="0" distR="0" wp14:anchorId="0D41BD85" wp14:editId="78C8A6AF">
            <wp:extent cx="6987037" cy="3086100"/>
            <wp:effectExtent l="0" t="0" r="4445" b="0"/>
            <wp:docPr id="1306244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440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2298" cy="30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CD60" w14:textId="4EB3B6FF" w:rsidR="00206A3F" w:rsidRDefault="00206A3F" w:rsidP="00206A3F">
      <w:pPr>
        <w:pStyle w:val="Caption"/>
        <w:jc w:val="center"/>
      </w:pPr>
      <w:fldSimple w:instr=" SEQ pav. \* ARABIC ">
        <w:r>
          <w:rPr>
            <w:noProof/>
          </w:rPr>
          <w:t>12</w:t>
        </w:r>
      </w:fldSimple>
      <w:r>
        <w:t xml:space="preserve">  pav. Rezervacijų sarašo ir inventoriaus langas</w:t>
      </w:r>
    </w:p>
    <w:p w14:paraId="557F08FC" w14:textId="058887B6" w:rsidR="00206A3F" w:rsidRDefault="00206A3F">
      <w:pPr>
        <w:ind w:firstLine="0"/>
        <w:jc w:val="left"/>
      </w:pPr>
      <w:r>
        <w:br w:type="page"/>
      </w:r>
    </w:p>
    <w:p w14:paraId="61CB14A0" w14:textId="3CAC44E0" w:rsidR="00206A3F" w:rsidRDefault="00206A3F" w:rsidP="00206A3F">
      <w:pPr>
        <w:pStyle w:val="Heading1"/>
        <w:numPr>
          <w:ilvl w:val="0"/>
          <w:numId w:val="0"/>
        </w:numPr>
        <w:ind w:left="1276"/>
      </w:pPr>
      <w:bookmarkStart w:id="7" w:name="_Toc151662127"/>
      <w:r>
        <w:lastRenderedPageBreak/>
        <w:t>Testavimas</w:t>
      </w:r>
      <w:bookmarkEnd w:id="7"/>
    </w:p>
    <w:p w14:paraId="6A7D6758" w14:textId="5C66E44F" w:rsidR="00206A3F" w:rsidRDefault="00206A3F" w:rsidP="00206A3F">
      <w:r>
        <w:t>1 testas – siekiama patikrinti ar svetainė mato ir susijungia su duomenų baze</w:t>
      </w:r>
    </w:p>
    <w:p w14:paraId="3CDD8DBA" w14:textId="46E832BA" w:rsidR="00206A3F" w:rsidRDefault="00206A3F" w:rsidP="00206A3F">
      <w:pPr>
        <w:ind w:hanging="1134"/>
      </w:pPr>
      <w:r w:rsidRPr="00206A3F">
        <w:rPr>
          <w:noProof/>
        </w:rPr>
        <w:drawing>
          <wp:inline distT="0" distB="0" distL="0" distR="0" wp14:anchorId="54EEEB0D" wp14:editId="0CA2FC8B">
            <wp:extent cx="7804654" cy="777240"/>
            <wp:effectExtent l="0" t="0" r="6350" b="3810"/>
            <wp:docPr id="69471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29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1313" cy="7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99B" w14:textId="77777777" w:rsidR="00206A3F" w:rsidRDefault="00206A3F" w:rsidP="00206A3F">
      <w:pPr>
        <w:ind w:hanging="1134"/>
      </w:pPr>
    </w:p>
    <w:p w14:paraId="26F10793" w14:textId="712A1846" w:rsidR="00206A3F" w:rsidRDefault="00206A3F" w:rsidP="00206A3F">
      <w:pPr>
        <w:ind w:hanging="1134"/>
      </w:pPr>
      <w:r>
        <w:t>Matome, kad duomenys iš duombazės yra matomi.</w:t>
      </w:r>
    </w:p>
    <w:p w14:paraId="7F29F2CC" w14:textId="77777777" w:rsidR="00C10724" w:rsidRDefault="00C10724" w:rsidP="00206A3F">
      <w:pPr>
        <w:ind w:hanging="1134"/>
      </w:pPr>
    </w:p>
    <w:p w14:paraId="45C6B09A" w14:textId="0C9EA0A9" w:rsidR="00206A3F" w:rsidRDefault="00206A3F" w:rsidP="00206A3F">
      <w:pPr>
        <w:ind w:hanging="1134"/>
      </w:pPr>
      <w:r>
        <w:tab/>
      </w:r>
      <w:r>
        <w:tab/>
      </w:r>
      <w:r w:rsidR="004F33C0">
        <w:t>2 testas – siekiama patikrinti ar pateikus rezervaciją, teisingai apskaičiuojama nuolaida:</w:t>
      </w:r>
    </w:p>
    <w:p w14:paraId="00BF1400" w14:textId="2F8DAF63" w:rsidR="004F33C0" w:rsidRDefault="004F33C0" w:rsidP="00206A3F">
      <w:pPr>
        <w:ind w:hanging="1134"/>
      </w:pPr>
      <w:r>
        <w:tab/>
        <w:t xml:space="preserve">Užsakymo dydis: Lengvas maršrutas – 80 eur, 1 baidarė – </w:t>
      </w:r>
      <w:r>
        <w:rPr>
          <w:lang w:val="en-US"/>
        </w:rPr>
        <w:t xml:space="preserve">10 </w:t>
      </w:r>
      <w:proofErr w:type="spellStart"/>
      <w:r>
        <w:rPr>
          <w:lang w:val="en-US"/>
        </w:rPr>
        <w:t>eur</w:t>
      </w:r>
      <w:proofErr w:type="spellEnd"/>
      <w:r>
        <w:rPr>
          <w:lang w:val="en-US"/>
        </w:rPr>
        <w:t xml:space="preserve">, 1 </w:t>
      </w:r>
      <w:proofErr w:type="spellStart"/>
      <w:r>
        <w:rPr>
          <w:lang w:val="en-US"/>
        </w:rPr>
        <w:t>kanoja</w:t>
      </w:r>
      <w:proofErr w:type="spellEnd"/>
      <w:r>
        <w:rPr>
          <w:lang w:val="en-US"/>
        </w:rPr>
        <w:t xml:space="preserve"> – 10eur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valtis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eur.</w:t>
      </w:r>
      <w:proofErr w:type="spellEnd"/>
      <w:r w:rsidR="00C66106">
        <w:rPr>
          <w:lang w:val="en-US"/>
        </w:rPr>
        <w:t xml:space="preserve"> (</w:t>
      </w:r>
      <w:proofErr w:type="spellStart"/>
      <w:r w:rsidR="00C66106">
        <w:rPr>
          <w:lang w:val="en-US"/>
        </w:rPr>
        <w:t>perkama</w:t>
      </w:r>
      <w:proofErr w:type="spellEnd"/>
      <w:r w:rsidR="00C66106">
        <w:rPr>
          <w:lang w:val="en-US"/>
        </w:rPr>
        <w:t xml:space="preserve"> </w:t>
      </w:r>
      <w:proofErr w:type="spellStart"/>
      <w:r w:rsidR="00C66106">
        <w:rPr>
          <w:lang w:val="en-US"/>
        </w:rPr>
        <w:t>pirm</w:t>
      </w:r>
      <w:proofErr w:type="spellEnd"/>
      <w:r w:rsidR="00C66106">
        <w:t>ą kartą</w:t>
      </w:r>
      <w:r w:rsidR="00C66106">
        <w:rPr>
          <w:lang w:val="en-US"/>
        </w:rPr>
        <w:t>)</w:t>
      </w:r>
      <w:r w:rsidR="00351BE1">
        <w:rPr>
          <w:lang w:val="en-US"/>
        </w:rPr>
        <w:t xml:space="preserve">, </w:t>
      </w:r>
      <w:proofErr w:type="spellStart"/>
      <w:r w:rsidR="00351BE1">
        <w:rPr>
          <w:lang w:val="en-US"/>
        </w:rPr>
        <w:t>tikimasi</w:t>
      </w:r>
      <w:proofErr w:type="spellEnd"/>
      <w:r w:rsidR="00351BE1">
        <w:rPr>
          <w:lang w:val="en-US"/>
        </w:rPr>
        <w:t xml:space="preserve"> – 112 </w:t>
      </w:r>
      <w:proofErr w:type="spellStart"/>
      <w:r w:rsidR="00351BE1">
        <w:rPr>
          <w:lang w:val="en-US"/>
        </w:rPr>
        <w:t>eur</w:t>
      </w:r>
      <w:proofErr w:type="spellEnd"/>
      <w:r w:rsidR="00351BE1">
        <w:rPr>
          <w:lang w:val="en-US"/>
        </w:rPr>
        <w:t xml:space="preserve"> </w:t>
      </w:r>
      <w:proofErr w:type="spellStart"/>
      <w:r w:rsidR="00351BE1">
        <w:rPr>
          <w:lang w:val="en-US"/>
        </w:rPr>
        <w:t>su</w:t>
      </w:r>
      <w:proofErr w:type="spellEnd"/>
      <w:r w:rsidR="00351BE1">
        <w:rPr>
          <w:lang w:val="en-US"/>
        </w:rPr>
        <w:t xml:space="preserve"> 5% </w:t>
      </w:r>
      <w:proofErr w:type="spellStart"/>
      <w:r w:rsidR="00351BE1">
        <w:rPr>
          <w:lang w:val="en-US"/>
        </w:rPr>
        <w:t>mokes</w:t>
      </w:r>
      <w:proofErr w:type="spellEnd"/>
      <w:r w:rsidR="00351BE1">
        <w:t>čiu = 117.6, Gauta – 117.6</w:t>
      </w:r>
    </w:p>
    <w:p w14:paraId="0F8C22B2" w14:textId="560AE65C" w:rsidR="00351BE1" w:rsidRPr="00351BE1" w:rsidRDefault="00351BE1" w:rsidP="00206A3F">
      <w:pPr>
        <w:ind w:hanging="1134"/>
        <w:rPr>
          <w:lang w:val="en-US"/>
        </w:rPr>
      </w:pPr>
      <w:r w:rsidRPr="00351BE1">
        <w:rPr>
          <w:noProof/>
          <w:lang w:val="en-US"/>
        </w:rPr>
        <w:drawing>
          <wp:inline distT="0" distB="0" distL="0" distR="0" wp14:anchorId="7B34372D" wp14:editId="418B5B70">
            <wp:extent cx="6299835" cy="311785"/>
            <wp:effectExtent l="0" t="0" r="5715" b="0"/>
            <wp:docPr id="20962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1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7692" w14:textId="6C030BBF" w:rsidR="004F33C0" w:rsidRDefault="004F33C0" w:rsidP="004F33C0">
      <w:pPr>
        <w:ind w:firstLine="0"/>
        <w:rPr>
          <w:lang w:val="en-US"/>
        </w:rPr>
      </w:pPr>
      <w:r>
        <w:t xml:space="preserve">Užsakymo dydis: Lengvas maršrutas – 80 eur, 1 baidarė – </w:t>
      </w:r>
      <w:r>
        <w:rPr>
          <w:lang w:val="en-US"/>
        </w:rPr>
        <w:t xml:space="preserve">10 </w:t>
      </w:r>
      <w:proofErr w:type="spellStart"/>
      <w:r>
        <w:rPr>
          <w:lang w:val="en-US"/>
        </w:rPr>
        <w:t>eur</w:t>
      </w:r>
      <w:proofErr w:type="spellEnd"/>
      <w:r>
        <w:rPr>
          <w:lang w:val="en-US"/>
        </w:rPr>
        <w:t xml:space="preserve">, 1 </w:t>
      </w:r>
      <w:proofErr w:type="spellStart"/>
      <w:r>
        <w:rPr>
          <w:lang w:val="en-US"/>
        </w:rPr>
        <w:t>kanoja</w:t>
      </w:r>
      <w:proofErr w:type="spellEnd"/>
      <w:r>
        <w:rPr>
          <w:lang w:val="en-US"/>
        </w:rPr>
        <w:t xml:space="preserve"> – 10eur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valtis</w:t>
      </w:r>
      <w:proofErr w:type="spellEnd"/>
      <w:r>
        <w:rPr>
          <w:lang w:val="en-US"/>
        </w:rPr>
        <w:t xml:space="preserve"> 12 </w:t>
      </w:r>
      <w:proofErr w:type="spellStart"/>
      <w:r>
        <w:rPr>
          <w:lang w:val="en-US"/>
        </w:rPr>
        <w:t>eur.</w:t>
      </w:r>
      <w:proofErr w:type="spellEnd"/>
      <w:r w:rsidR="00C66106">
        <w:rPr>
          <w:lang w:val="en-US"/>
        </w:rPr>
        <w:t xml:space="preserve"> (</w:t>
      </w:r>
      <w:proofErr w:type="spellStart"/>
      <w:r w:rsidR="00C66106">
        <w:rPr>
          <w:lang w:val="en-US"/>
        </w:rPr>
        <w:t>perkama</w:t>
      </w:r>
      <w:proofErr w:type="spellEnd"/>
      <w:r w:rsidR="00C66106">
        <w:rPr>
          <w:lang w:val="en-US"/>
        </w:rPr>
        <w:t xml:space="preserve"> 11 </w:t>
      </w:r>
      <w:proofErr w:type="spellStart"/>
      <w:r w:rsidR="00C66106">
        <w:rPr>
          <w:lang w:val="en-US"/>
        </w:rPr>
        <w:t>kartą</w:t>
      </w:r>
      <w:proofErr w:type="spellEnd"/>
      <w:r w:rsidR="00C66106">
        <w:rPr>
          <w:lang w:val="en-US"/>
        </w:rPr>
        <w:t>)</w:t>
      </w:r>
      <w:r w:rsidR="00351BE1">
        <w:rPr>
          <w:lang w:val="en-US"/>
        </w:rPr>
        <w:t xml:space="preserve">, </w:t>
      </w:r>
      <w:proofErr w:type="spellStart"/>
      <w:r w:rsidR="00351BE1">
        <w:rPr>
          <w:lang w:val="en-US"/>
        </w:rPr>
        <w:t>tikimasi</w:t>
      </w:r>
      <w:proofErr w:type="spellEnd"/>
      <w:r w:rsidR="00351BE1">
        <w:rPr>
          <w:lang w:val="en-US"/>
        </w:rPr>
        <w:t xml:space="preserve"> – 112 </w:t>
      </w:r>
      <w:proofErr w:type="spellStart"/>
      <w:r w:rsidR="00351BE1">
        <w:rPr>
          <w:lang w:val="en-US"/>
        </w:rPr>
        <w:t>eur</w:t>
      </w:r>
      <w:proofErr w:type="spellEnd"/>
      <w:r w:rsidR="00351BE1">
        <w:rPr>
          <w:lang w:val="en-US"/>
        </w:rPr>
        <w:t xml:space="preserve"> be 5% </w:t>
      </w:r>
      <w:proofErr w:type="spellStart"/>
      <w:r w:rsidR="00351BE1">
        <w:rPr>
          <w:lang w:val="en-US"/>
        </w:rPr>
        <w:t>mokes</w:t>
      </w:r>
      <w:proofErr w:type="spellEnd"/>
      <w:r w:rsidR="00351BE1">
        <w:t>čio = 112, Gauta – 112</w:t>
      </w:r>
    </w:p>
    <w:p w14:paraId="19C96B5D" w14:textId="1A3D6BFD" w:rsidR="00351BE1" w:rsidRDefault="00C10724" w:rsidP="00C10724">
      <w:pPr>
        <w:ind w:hanging="1134"/>
        <w:rPr>
          <w:lang w:val="en-US"/>
        </w:rPr>
      </w:pPr>
      <w:r w:rsidRPr="00C10724">
        <w:rPr>
          <w:noProof/>
          <w:lang w:val="en-US"/>
        </w:rPr>
        <w:drawing>
          <wp:inline distT="0" distB="0" distL="0" distR="0" wp14:anchorId="416479FD" wp14:editId="232EC4B7">
            <wp:extent cx="6299835" cy="283210"/>
            <wp:effectExtent l="0" t="0" r="5715" b="2540"/>
            <wp:docPr id="210093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316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F29B" w14:textId="7F6ECC3E" w:rsidR="004F33C0" w:rsidRDefault="004F33C0" w:rsidP="004F33C0">
      <w:pPr>
        <w:ind w:firstLine="0"/>
        <w:rPr>
          <w:lang w:val="en-US"/>
        </w:rPr>
      </w:pPr>
      <w:r>
        <w:t xml:space="preserve">Užsakymo dydis: Sunkus maršrutas – 300 eur, 10 baidarių – </w:t>
      </w:r>
      <w:r>
        <w:rPr>
          <w:lang w:val="en-US"/>
        </w:rPr>
        <w:t xml:space="preserve">100 </w:t>
      </w:r>
      <w:proofErr w:type="spellStart"/>
      <w:r>
        <w:rPr>
          <w:lang w:val="en-US"/>
        </w:rPr>
        <w:t>eur</w:t>
      </w:r>
      <w:proofErr w:type="spellEnd"/>
      <w:r>
        <w:rPr>
          <w:lang w:val="en-US"/>
        </w:rPr>
        <w:t xml:space="preserve">, 10 </w:t>
      </w:r>
      <w:proofErr w:type="spellStart"/>
      <w:r>
        <w:rPr>
          <w:lang w:val="en-US"/>
        </w:rPr>
        <w:t>kanojų</w:t>
      </w:r>
      <w:proofErr w:type="spellEnd"/>
      <w:r>
        <w:rPr>
          <w:lang w:val="en-US"/>
        </w:rPr>
        <w:t xml:space="preserve"> – 100 </w:t>
      </w:r>
      <w:proofErr w:type="spellStart"/>
      <w:r>
        <w:rPr>
          <w:lang w:val="en-US"/>
        </w:rPr>
        <w:t>eur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valčių</w:t>
      </w:r>
      <w:proofErr w:type="spellEnd"/>
      <w:r>
        <w:rPr>
          <w:lang w:val="en-US"/>
        </w:rPr>
        <w:t xml:space="preserve"> 120 </w:t>
      </w:r>
      <w:proofErr w:type="spellStart"/>
      <w:r>
        <w:rPr>
          <w:lang w:val="en-US"/>
        </w:rPr>
        <w:t>eur.</w:t>
      </w:r>
      <w:proofErr w:type="spellEnd"/>
    </w:p>
    <w:p w14:paraId="70A18A3F" w14:textId="3D7213E1" w:rsidR="00C10724" w:rsidRDefault="00C10724" w:rsidP="004F33C0">
      <w:pPr>
        <w:ind w:firstLine="0"/>
        <w:rPr>
          <w:lang w:val="en-US"/>
        </w:rPr>
      </w:pPr>
      <w:proofErr w:type="spellStart"/>
      <w:r>
        <w:rPr>
          <w:lang w:val="en-US"/>
        </w:rPr>
        <w:t>tikimasi</w:t>
      </w:r>
      <w:proofErr w:type="spellEnd"/>
      <w:r>
        <w:rPr>
          <w:lang w:val="en-US"/>
        </w:rPr>
        <w:t xml:space="preserve"> – 620 </w:t>
      </w:r>
      <w:proofErr w:type="spellStart"/>
      <w:r>
        <w:rPr>
          <w:lang w:val="en-US"/>
        </w:rPr>
        <w:t>eur</w:t>
      </w:r>
      <w:proofErr w:type="spellEnd"/>
      <w:r>
        <w:rPr>
          <w:lang w:val="en-US"/>
        </w:rPr>
        <w:t xml:space="preserve"> be 5% </w:t>
      </w:r>
      <w:proofErr w:type="spellStart"/>
      <w:r>
        <w:rPr>
          <w:lang w:val="en-US"/>
        </w:rPr>
        <w:t>mokes</w:t>
      </w:r>
      <w:proofErr w:type="spellEnd"/>
      <w:r>
        <w:t>čio, bet su 10% nuolaida = 558, Gauta – 558</w:t>
      </w:r>
    </w:p>
    <w:p w14:paraId="3A1044FA" w14:textId="0300006C" w:rsidR="004F33C0" w:rsidRDefault="00C10724" w:rsidP="00C10724">
      <w:pPr>
        <w:ind w:left="-1134" w:firstLine="0"/>
        <w:rPr>
          <w:lang w:val="en-US"/>
        </w:rPr>
      </w:pPr>
      <w:r w:rsidRPr="00C10724">
        <w:rPr>
          <w:noProof/>
          <w:lang w:val="en-US"/>
        </w:rPr>
        <w:drawing>
          <wp:inline distT="0" distB="0" distL="0" distR="0" wp14:anchorId="321CF345" wp14:editId="622B8843">
            <wp:extent cx="6299835" cy="321945"/>
            <wp:effectExtent l="0" t="0" r="5715" b="1905"/>
            <wp:docPr id="96045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4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3301" w14:textId="5490F631" w:rsidR="004F33C0" w:rsidRDefault="00C10724" w:rsidP="00206A3F">
      <w:pPr>
        <w:ind w:hanging="1134"/>
        <w:rPr>
          <w:lang w:val="en-US"/>
        </w:rPr>
      </w:pPr>
      <w:r>
        <w:rPr>
          <w:lang w:val="en-US"/>
        </w:rPr>
        <w:tab/>
      </w:r>
    </w:p>
    <w:p w14:paraId="6A3B29B1" w14:textId="2712227A" w:rsidR="00C10724" w:rsidRDefault="00C10724" w:rsidP="00206A3F">
      <w:pPr>
        <w:ind w:hanging="1134"/>
        <w:rPr>
          <w:lang w:val="en-US"/>
        </w:rPr>
      </w:pPr>
      <w:r>
        <w:rPr>
          <w:lang w:val="en-US"/>
        </w:rPr>
        <w:tab/>
        <w:t xml:space="preserve">3 </w:t>
      </w:r>
      <w:proofErr w:type="spellStart"/>
      <w:r>
        <w:rPr>
          <w:lang w:val="en-US"/>
        </w:rPr>
        <w:t>testas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siekiama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patikrinti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leidžiama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užrezervuoti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daugiau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plaustų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inventoriuje</w:t>
      </w:r>
      <w:proofErr w:type="spellEnd"/>
      <w:r>
        <w:rPr>
          <w:lang w:val="en-US"/>
        </w:rPr>
        <w:t xml:space="preserve">. Sistema </w:t>
      </w:r>
      <w:proofErr w:type="spellStart"/>
      <w:r>
        <w:rPr>
          <w:lang w:val="en-US"/>
        </w:rPr>
        <w:t>veikia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teisingai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neleidžia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pateikti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rezervacijos</w:t>
      </w:r>
      <w:proofErr w:type="spellEnd"/>
      <w:r>
        <w:rPr>
          <w:lang w:val="en-US"/>
        </w:rPr>
        <w:t>.</w:t>
      </w:r>
    </w:p>
    <w:p w14:paraId="3210F342" w14:textId="2322BDD7" w:rsidR="0027723B" w:rsidRDefault="0027723B" w:rsidP="00206A3F">
      <w:pPr>
        <w:ind w:hanging="1134"/>
        <w:rPr>
          <w:lang w:val="en-US"/>
        </w:rPr>
      </w:pPr>
      <w:r w:rsidRPr="0027723B">
        <w:rPr>
          <w:noProof/>
          <w:lang w:val="en-US"/>
        </w:rPr>
        <w:drawing>
          <wp:inline distT="0" distB="0" distL="0" distR="0" wp14:anchorId="06D99483" wp14:editId="642309EE">
            <wp:extent cx="4267796" cy="2143424"/>
            <wp:effectExtent l="0" t="0" r="0" b="9525"/>
            <wp:docPr id="1464916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167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3A4E" w14:textId="77777777" w:rsidR="0027723B" w:rsidRDefault="0027723B" w:rsidP="00206A3F">
      <w:pPr>
        <w:ind w:hanging="1134"/>
        <w:rPr>
          <w:lang w:val="en-US"/>
        </w:rPr>
      </w:pPr>
    </w:p>
    <w:p w14:paraId="07C7AC0B" w14:textId="26DD62A5" w:rsidR="0027723B" w:rsidRDefault="0027723B" w:rsidP="00206A3F">
      <w:pPr>
        <w:ind w:hanging="1134"/>
        <w:rPr>
          <w:lang w:val="en-US"/>
        </w:rPr>
      </w:pPr>
      <w:r>
        <w:rPr>
          <w:lang w:val="en-US"/>
        </w:rPr>
        <w:tab/>
      </w:r>
    </w:p>
    <w:p w14:paraId="4CF8CB06" w14:textId="577DFEEB" w:rsidR="004F33C0" w:rsidRDefault="0027723B" w:rsidP="0027723B">
      <w:pPr>
        <w:ind w:firstLine="0"/>
        <w:rPr>
          <w:lang w:val="en-US"/>
        </w:rPr>
      </w:pPr>
      <w:r>
        <w:rPr>
          <w:lang w:val="en-US"/>
        </w:rPr>
        <w:t xml:space="preserve">4 </w:t>
      </w:r>
      <w:proofErr w:type="spellStart"/>
      <w:r>
        <w:rPr>
          <w:lang w:val="en-US"/>
        </w:rPr>
        <w:t>testas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siekiama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patikrinti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ištrinti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rezervaciją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duomenų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bazės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Rezervacija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ištrinta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taisyklingai</w:t>
      </w:r>
      <w:proofErr w:type="spellEnd"/>
      <w:r>
        <w:rPr>
          <w:lang w:val="en-US"/>
        </w:rPr>
        <w:t>.</w:t>
      </w:r>
    </w:p>
    <w:p w14:paraId="58639A28" w14:textId="2560ECFB" w:rsidR="0027723B" w:rsidRDefault="004A290C" w:rsidP="0027723B">
      <w:pPr>
        <w:ind w:firstLine="0"/>
        <w:rPr>
          <w:lang w:val="en-US"/>
        </w:rPr>
      </w:pPr>
      <w:proofErr w:type="spellStart"/>
      <w:r>
        <w:rPr>
          <w:lang w:val="en-US"/>
        </w:rPr>
        <w:t>Prieš</w:t>
      </w:r>
      <w:proofErr w:type="spellEnd"/>
      <w:r>
        <w:rPr>
          <w:lang w:val="en-US"/>
        </w:rPr>
        <w:t>:</w:t>
      </w:r>
    </w:p>
    <w:p w14:paraId="724602AC" w14:textId="6ABCB7BE" w:rsidR="004A290C" w:rsidRDefault="004A290C" w:rsidP="0027723B">
      <w:pPr>
        <w:ind w:firstLine="0"/>
      </w:pPr>
      <w:r w:rsidRPr="004A290C">
        <w:rPr>
          <w:noProof/>
        </w:rPr>
        <w:drawing>
          <wp:inline distT="0" distB="0" distL="0" distR="0" wp14:anchorId="64E1E1A4" wp14:editId="0E7F648B">
            <wp:extent cx="6299835" cy="1610360"/>
            <wp:effectExtent l="0" t="0" r="5715" b="8890"/>
            <wp:docPr id="32882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291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DB9A" w14:textId="7084EF17" w:rsidR="004A290C" w:rsidRDefault="004A290C" w:rsidP="0027723B">
      <w:pPr>
        <w:ind w:firstLine="0"/>
      </w:pPr>
      <w:r>
        <w:t>Po:</w:t>
      </w:r>
    </w:p>
    <w:p w14:paraId="2FAF0721" w14:textId="4F0FCA7B" w:rsidR="004A290C" w:rsidRPr="0027723B" w:rsidRDefault="004A290C" w:rsidP="0027723B">
      <w:pPr>
        <w:ind w:firstLine="0"/>
      </w:pPr>
      <w:r w:rsidRPr="004A290C">
        <w:rPr>
          <w:noProof/>
        </w:rPr>
        <w:drawing>
          <wp:inline distT="0" distB="0" distL="0" distR="0" wp14:anchorId="2BD7AF18" wp14:editId="6915C19A">
            <wp:extent cx="6299835" cy="481330"/>
            <wp:effectExtent l="0" t="0" r="5715" b="0"/>
            <wp:docPr id="55332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216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429F" w14:textId="77777777" w:rsidR="004F33C0" w:rsidRPr="00206A3F" w:rsidRDefault="004F33C0" w:rsidP="00206A3F">
      <w:pPr>
        <w:ind w:hanging="1134"/>
      </w:pPr>
    </w:p>
    <w:sectPr w:rsidR="004F33C0" w:rsidRPr="00206A3F" w:rsidSect="00322B4F">
      <w:footerReference w:type="first" r:id="rId32"/>
      <w:pgSz w:w="11906" w:h="16838"/>
      <w:pgMar w:top="851" w:right="567" w:bottom="851" w:left="1418" w:header="567" w:footer="567" w:gutter="0"/>
      <w:cols w:space="720"/>
      <w:formProt w:val="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C7E2D2" w14:textId="77777777" w:rsidR="005C0F1F" w:rsidRDefault="005C0F1F">
      <w:r>
        <w:separator/>
      </w:r>
    </w:p>
  </w:endnote>
  <w:endnote w:type="continuationSeparator" w:id="0">
    <w:p w14:paraId="1B385097" w14:textId="77777777" w:rsidR="005C0F1F" w:rsidRDefault="005C0F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61923" w14:textId="77777777" w:rsidR="00CA347D" w:rsidRDefault="00CA347D" w:rsidP="00EB5168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Pr="00EB5168">
      <w:rPr>
        <w:rStyle w:val="PageNumber"/>
      </w:rPr>
      <w:t>1</w:t>
    </w:r>
    <w:r>
      <w:rPr>
        <w:rStyle w:val="PageNumber"/>
      </w:rPr>
      <w:fldChar w:fldCharType="end"/>
    </w:r>
  </w:p>
  <w:p w14:paraId="4BDF302D" w14:textId="77777777" w:rsidR="00CA347D" w:rsidRDefault="00CA347D" w:rsidP="00EB51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43A18B" w14:textId="77777777" w:rsidR="00CA347D" w:rsidRDefault="00CA347D" w:rsidP="00EB5168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93D28">
      <w:rPr>
        <w:rStyle w:val="PageNumber"/>
        <w:noProof/>
      </w:rPr>
      <w:t>6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098D2" w14:textId="77777777" w:rsidR="00CA347D" w:rsidRDefault="00CA347D" w:rsidP="00EB5168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22B4F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6FB5D5" w14:textId="77777777" w:rsidR="005C0F1F" w:rsidRDefault="005C0F1F">
      <w:r>
        <w:separator/>
      </w:r>
    </w:p>
  </w:footnote>
  <w:footnote w:type="continuationSeparator" w:id="0">
    <w:p w14:paraId="4E42F4A0" w14:textId="77777777" w:rsidR="005C0F1F" w:rsidRDefault="005C0F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9A138C" w14:textId="77777777" w:rsidR="00CA347D" w:rsidRPr="00EB5168" w:rsidRDefault="00CA347D" w:rsidP="00EB5168">
    <w:pPr>
      <w:pStyle w:val="Header"/>
    </w:pPr>
    <w:r w:rsidRPr="00EB5168"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567C6EE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CC6825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E70296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1644FF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DBCB07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7984F9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E24A16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042F0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E166F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A80F3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E946CB"/>
    <w:multiLevelType w:val="multilevel"/>
    <w:tmpl w:val="0F5C82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03004C8F"/>
    <w:multiLevelType w:val="multilevel"/>
    <w:tmpl w:val="FE6ADB74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05AC4C7A"/>
    <w:multiLevelType w:val="multilevel"/>
    <w:tmpl w:val="D8AE08E0"/>
    <w:lvl w:ilvl="0">
      <w:start w:val="1"/>
      <w:numFmt w:val="decimal"/>
      <w:lvlText w:val="%1."/>
      <w:lvlJc w:val="left"/>
      <w:pPr>
        <w:tabs>
          <w:tab w:val="num" w:pos="1865"/>
        </w:tabs>
        <w:ind w:left="186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574"/>
        </w:tabs>
        <w:ind w:left="257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5400"/>
        </w:tabs>
        <w:ind w:left="540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6840"/>
        </w:tabs>
        <w:ind w:left="684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560"/>
        </w:tabs>
        <w:ind w:left="7560" w:hanging="180"/>
      </w:pPr>
      <w:rPr>
        <w:rFonts w:hint="default"/>
      </w:rPr>
    </w:lvl>
  </w:abstractNum>
  <w:abstractNum w:abstractNumId="13" w15:restartNumberingAfterBreak="0">
    <w:nsid w:val="112906A7"/>
    <w:multiLevelType w:val="multilevel"/>
    <w:tmpl w:val="FF5403A6"/>
    <w:lvl w:ilvl="0">
      <w:start w:val="1"/>
      <w:numFmt w:val="decimal"/>
      <w:lvlText w:val="%1."/>
      <w:lvlJc w:val="left"/>
      <w:pPr>
        <w:tabs>
          <w:tab w:val="num" w:pos="-655"/>
        </w:tabs>
        <w:ind w:left="-658" w:firstLine="658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43852BA"/>
    <w:multiLevelType w:val="multilevel"/>
    <w:tmpl w:val="17CAEAC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4253"/>
        </w:tabs>
        <w:ind w:left="4253" w:hanging="851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15" w15:restartNumberingAfterBreak="0">
    <w:nsid w:val="156578BE"/>
    <w:multiLevelType w:val="multilevel"/>
    <w:tmpl w:val="28E2CFA6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96"/>
        </w:tabs>
        <w:ind w:left="1996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381"/>
        </w:tabs>
        <w:ind w:left="1701" w:firstLine="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16" w15:restartNumberingAfterBreak="0">
    <w:nsid w:val="161F5507"/>
    <w:multiLevelType w:val="multilevel"/>
    <w:tmpl w:val="EB92ED1C"/>
    <w:lvl w:ilvl="0">
      <w:start w:val="1"/>
      <w:numFmt w:val="decimal"/>
      <w:lvlText w:val="%1."/>
      <w:lvlJc w:val="left"/>
      <w:pPr>
        <w:tabs>
          <w:tab w:val="num" w:pos="1865"/>
        </w:tabs>
        <w:ind w:left="186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574"/>
        </w:tabs>
        <w:ind w:left="257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5400"/>
        </w:tabs>
        <w:ind w:left="540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6840"/>
        </w:tabs>
        <w:ind w:left="684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560"/>
        </w:tabs>
        <w:ind w:left="7560" w:hanging="180"/>
      </w:pPr>
      <w:rPr>
        <w:rFonts w:hint="default"/>
      </w:rPr>
    </w:lvl>
  </w:abstractNum>
  <w:abstractNum w:abstractNumId="17" w15:restartNumberingAfterBreak="0">
    <w:nsid w:val="16A27204"/>
    <w:multiLevelType w:val="multilevel"/>
    <w:tmpl w:val="5402291C"/>
    <w:lvl w:ilvl="0">
      <w:start w:val="1"/>
      <w:numFmt w:val="decimal"/>
      <w:lvlText w:val="%1."/>
      <w:lvlJc w:val="left"/>
      <w:pPr>
        <w:tabs>
          <w:tab w:val="num" w:pos="1865"/>
        </w:tabs>
        <w:ind w:left="186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574"/>
        </w:tabs>
        <w:ind w:left="257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5400"/>
        </w:tabs>
        <w:ind w:left="540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6840"/>
        </w:tabs>
        <w:ind w:left="684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560"/>
        </w:tabs>
        <w:ind w:left="7560" w:hanging="180"/>
      </w:pPr>
      <w:rPr>
        <w:rFonts w:hint="default"/>
      </w:rPr>
    </w:lvl>
  </w:abstractNum>
  <w:abstractNum w:abstractNumId="18" w15:restartNumberingAfterBreak="0">
    <w:nsid w:val="1C144F3E"/>
    <w:multiLevelType w:val="multilevel"/>
    <w:tmpl w:val="599890A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96"/>
        </w:tabs>
        <w:ind w:left="1996" w:hanging="425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960"/>
        </w:tabs>
        <w:ind w:left="3960" w:hanging="18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19" w15:restartNumberingAfterBreak="0">
    <w:nsid w:val="204412E7"/>
    <w:multiLevelType w:val="multilevel"/>
    <w:tmpl w:val="C3C639C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0" w15:restartNumberingAfterBreak="0">
    <w:nsid w:val="26F66E9D"/>
    <w:multiLevelType w:val="multilevel"/>
    <w:tmpl w:val="B5CCC04C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96"/>
        </w:tabs>
        <w:ind w:left="1996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381"/>
        </w:tabs>
        <w:ind w:left="1701" w:firstLine="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21" w15:restartNumberingAfterBreak="0">
    <w:nsid w:val="2A9605EE"/>
    <w:multiLevelType w:val="multilevel"/>
    <w:tmpl w:val="0044A43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48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hint="default"/>
      </w:rPr>
    </w:lvl>
  </w:abstractNum>
  <w:abstractNum w:abstractNumId="22" w15:restartNumberingAfterBreak="0">
    <w:nsid w:val="31B41259"/>
    <w:multiLevelType w:val="multilevel"/>
    <w:tmpl w:val="AD2AC79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96"/>
        </w:tabs>
        <w:ind w:left="1996" w:hanging="42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835"/>
        </w:tabs>
        <w:ind w:left="1701" w:firstLine="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23" w15:restartNumberingAfterBreak="0">
    <w:nsid w:val="34502993"/>
    <w:multiLevelType w:val="multilevel"/>
    <w:tmpl w:val="42D69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3C77C7"/>
    <w:multiLevelType w:val="multilevel"/>
    <w:tmpl w:val="3DCC10C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402"/>
        </w:tabs>
        <w:ind w:left="3402" w:hanging="85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25" w15:restartNumberingAfterBreak="0">
    <w:nsid w:val="44831E58"/>
    <w:multiLevelType w:val="multilevel"/>
    <w:tmpl w:val="D6CA7E24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119"/>
        </w:tabs>
        <w:ind w:left="3119" w:hanging="56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26" w15:restartNumberingAfterBreak="0">
    <w:nsid w:val="49A50892"/>
    <w:multiLevelType w:val="singleLevel"/>
    <w:tmpl w:val="2138B7F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4AEB5ED6"/>
    <w:multiLevelType w:val="singleLevel"/>
    <w:tmpl w:val="789A1F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E5C5E44"/>
    <w:multiLevelType w:val="multilevel"/>
    <w:tmpl w:val="9C4C785C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4253"/>
        </w:tabs>
        <w:ind w:left="4253" w:hanging="851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29" w15:restartNumberingAfterBreak="0">
    <w:nsid w:val="55737760"/>
    <w:multiLevelType w:val="multilevel"/>
    <w:tmpl w:val="0044A43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48"/>
        </w:tabs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hint="default"/>
      </w:rPr>
    </w:lvl>
  </w:abstractNum>
  <w:abstractNum w:abstractNumId="30" w15:restartNumberingAfterBreak="0">
    <w:nsid w:val="582B3FFB"/>
    <w:multiLevelType w:val="multilevel"/>
    <w:tmpl w:val="BA0E42F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4253"/>
        </w:tabs>
        <w:ind w:left="4253" w:hanging="851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31" w15:restartNumberingAfterBreak="0">
    <w:nsid w:val="5E384933"/>
    <w:multiLevelType w:val="multilevel"/>
    <w:tmpl w:val="347E3AB0"/>
    <w:lvl w:ilvl="0">
      <w:start w:val="1"/>
      <w:numFmt w:val="decimal"/>
      <w:lvlText w:val="%1."/>
      <w:lvlJc w:val="left"/>
      <w:pPr>
        <w:tabs>
          <w:tab w:val="num" w:pos="1865"/>
        </w:tabs>
        <w:ind w:left="186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574"/>
        </w:tabs>
        <w:ind w:left="257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5400"/>
        </w:tabs>
        <w:ind w:left="540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6840"/>
        </w:tabs>
        <w:ind w:left="684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560"/>
        </w:tabs>
        <w:ind w:left="7560" w:hanging="180"/>
      </w:pPr>
      <w:rPr>
        <w:rFonts w:hint="default"/>
      </w:rPr>
    </w:lvl>
  </w:abstractNum>
  <w:abstractNum w:abstractNumId="32" w15:restartNumberingAfterBreak="0">
    <w:nsid w:val="60492E40"/>
    <w:multiLevelType w:val="multilevel"/>
    <w:tmpl w:val="E6140F88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64AA0D74"/>
    <w:multiLevelType w:val="multilevel"/>
    <w:tmpl w:val="452C3FEC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4" w15:restartNumberingAfterBreak="0">
    <w:nsid w:val="6A156D14"/>
    <w:multiLevelType w:val="multilevel"/>
    <w:tmpl w:val="BA9C9C10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127"/>
        </w:tabs>
        <w:ind w:left="2127" w:hanging="425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4091"/>
        </w:tabs>
        <w:ind w:left="4091" w:hanging="18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35" w15:restartNumberingAfterBreak="0">
    <w:nsid w:val="6E854672"/>
    <w:multiLevelType w:val="multilevel"/>
    <w:tmpl w:val="9C305A2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134"/>
        </w:tabs>
        <w:ind w:left="113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1800"/>
        </w:tabs>
        <w:ind w:left="180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3960"/>
        </w:tabs>
        <w:ind w:left="396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6120"/>
        </w:tabs>
        <w:ind w:left="6120" w:hanging="180"/>
      </w:pPr>
      <w:rPr>
        <w:rFonts w:hint="default"/>
      </w:rPr>
    </w:lvl>
  </w:abstractNum>
  <w:abstractNum w:abstractNumId="36" w15:restartNumberingAfterBreak="0">
    <w:nsid w:val="6F862570"/>
    <w:multiLevelType w:val="multilevel"/>
    <w:tmpl w:val="7FCC2D7E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7" w15:restartNumberingAfterBreak="0">
    <w:nsid w:val="701B12C5"/>
    <w:multiLevelType w:val="singleLevel"/>
    <w:tmpl w:val="E5020F56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8" w15:restartNumberingAfterBreak="0">
    <w:nsid w:val="70C453E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 w15:restartNumberingAfterBreak="0">
    <w:nsid w:val="735C5C16"/>
    <w:multiLevelType w:val="multilevel"/>
    <w:tmpl w:val="B27CCDFA"/>
    <w:lvl w:ilvl="0">
      <w:start w:val="1"/>
      <w:numFmt w:val="decimal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19"/>
        </w:tabs>
        <w:ind w:left="3119" w:hanging="56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40" w15:restartNumberingAfterBreak="0">
    <w:nsid w:val="741E7C60"/>
    <w:multiLevelType w:val="multilevel"/>
    <w:tmpl w:val="5402291C"/>
    <w:lvl w:ilvl="0">
      <w:start w:val="1"/>
      <w:numFmt w:val="decimal"/>
      <w:lvlText w:val="%1."/>
      <w:lvlJc w:val="left"/>
      <w:pPr>
        <w:tabs>
          <w:tab w:val="num" w:pos="1865"/>
        </w:tabs>
        <w:ind w:left="186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2574"/>
        </w:tabs>
        <w:ind w:left="2574" w:hanging="414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3240"/>
        </w:tabs>
        <w:ind w:left="3240" w:hanging="18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5400"/>
        </w:tabs>
        <w:ind w:left="5400" w:hanging="18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6120"/>
        </w:tabs>
        <w:ind w:left="6120" w:hanging="36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6840"/>
        </w:tabs>
        <w:ind w:left="6840" w:hanging="36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560"/>
        </w:tabs>
        <w:ind w:left="7560" w:hanging="180"/>
      </w:pPr>
      <w:rPr>
        <w:rFonts w:hint="default"/>
      </w:rPr>
    </w:lvl>
  </w:abstractNum>
  <w:abstractNum w:abstractNumId="41" w15:restartNumberingAfterBreak="0">
    <w:nsid w:val="771A7190"/>
    <w:multiLevelType w:val="multilevel"/>
    <w:tmpl w:val="DB609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7A30AF"/>
    <w:multiLevelType w:val="multilevel"/>
    <w:tmpl w:val="85464998"/>
    <w:lvl w:ilvl="0">
      <w:start w:val="1"/>
      <w:numFmt w:val="decimal"/>
      <w:lvlText w:val="%1."/>
      <w:lvlJc w:val="left"/>
      <w:pPr>
        <w:tabs>
          <w:tab w:val="num" w:pos="425"/>
        </w:tabs>
        <w:ind w:left="0" w:firstLine="108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 w15:restartNumberingAfterBreak="0">
    <w:nsid w:val="788F4E03"/>
    <w:multiLevelType w:val="multilevel"/>
    <w:tmpl w:val="36FE2DC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996"/>
        </w:tabs>
        <w:ind w:left="1996" w:hanging="425"/>
      </w:pPr>
      <w:rPr>
        <w:rFonts w:hint="default"/>
      </w:rPr>
    </w:lvl>
    <w:lvl w:ilvl="2">
      <w:start w:val="1"/>
      <w:numFmt w:val="decimal"/>
      <w:lvlRestart w:val="1"/>
      <w:lvlText w:val="%1.%2.%3"/>
      <w:lvlJc w:val="left"/>
      <w:pPr>
        <w:tabs>
          <w:tab w:val="num" w:pos="2835"/>
        </w:tabs>
        <w:ind w:left="1701" w:firstLine="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720"/>
        </w:tabs>
        <w:ind w:left="720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720"/>
        </w:tabs>
        <w:ind w:left="720" w:firstLine="0"/>
      </w:pPr>
      <w:rPr>
        <w:rFonts w:hint="default"/>
      </w:rPr>
    </w:lvl>
  </w:abstractNum>
  <w:abstractNum w:abstractNumId="44" w15:restartNumberingAfterBreak="0">
    <w:nsid w:val="79F03629"/>
    <w:multiLevelType w:val="multilevel"/>
    <w:tmpl w:val="28CA2C98"/>
    <w:lvl w:ilvl="0">
      <w:start w:val="1"/>
      <w:numFmt w:val="decimal"/>
      <w:pStyle w:val="Heading1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2268"/>
        </w:tabs>
        <w:ind w:left="2268" w:hanging="56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260"/>
        </w:tabs>
        <w:ind w:left="3260" w:hanging="708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abstractNum w:abstractNumId="45" w15:restartNumberingAfterBreak="0">
    <w:nsid w:val="7B4D10EE"/>
    <w:multiLevelType w:val="multilevel"/>
    <w:tmpl w:val="4B60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16485265">
    <w:abstractNumId w:val="38"/>
  </w:num>
  <w:num w:numId="2" w16cid:durableId="2039968818">
    <w:abstractNumId w:val="27"/>
  </w:num>
  <w:num w:numId="3" w16cid:durableId="1651321850">
    <w:abstractNumId w:val="37"/>
  </w:num>
  <w:num w:numId="4" w16cid:durableId="1790319115">
    <w:abstractNumId w:val="26"/>
  </w:num>
  <w:num w:numId="5" w16cid:durableId="946932878">
    <w:abstractNumId w:val="35"/>
  </w:num>
  <w:num w:numId="6" w16cid:durableId="2095200297">
    <w:abstractNumId w:val="42"/>
  </w:num>
  <w:num w:numId="7" w16cid:durableId="1998142928">
    <w:abstractNumId w:val="13"/>
  </w:num>
  <w:num w:numId="8" w16cid:durableId="550923575">
    <w:abstractNumId w:val="11"/>
  </w:num>
  <w:num w:numId="9" w16cid:durableId="877593548">
    <w:abstractNumId w:val="14"/>
  </w:num>
  <w:num w:numId="10" w16cid:durableId="1441683042">
    <w:abstractNumId w:val="32"/>
  </w:num>
  <w:num w:numId="11" w16cid:durableId="1606309477">
    <w:abstractNumId w:val="21"/>
  </w:num>
  <w:num w:numId="12" w16cid:durableId="1418789436">
    <w:abstractNumId w:val="29"/>
  </w:num>
  <w:num w:numId="13" w16cid:durableId="1018043928">
    <w:abstractNumId w:val="12"/>
  </w:num>
  <w:num w:numId="14" w16cid:durableId="2055034726">
    <w:abstractNumId w:val="31"/>
  </w:num>
  <w:num w:numId="15" w16cid:durableId="1837256974">
    <w:abstractNumId w:val="16"/>
  </w:num>
  <w:num w:numId="16" w16cid:durableId="660040664">
    <w:abstractNumId w:val="40"/>
  </w:num>
  <w:num w:numId="17" w16cid:durableId="1793210807">
    <w:abstractNumId w:val="17"/>
  </w:num>
  <w:num w:numId="18" w16cid:durableId="404686522">
    <w:abstractNumId w:val="14"/>
  </w:num>
  <w:num w:numId="19" w16cid:durableId="1622228103">
    <w:abstractNumId w:val="20"/>
  </w:num>
  <w:num w:numId="20" w16cid:durableId="773206175">
    <w:abstractNumId w:val="18"/>
  </w:num>
  <w:num w:numId="21" w16cid:durableId="862473919">
    <w:abstractNumId w:val="22"/>
  </w:num>
  <w:num w:numId="22" w16cid:durableId="1234776289">
    <w:abstractNumId w:val="43"/>
  </w:num>
  <w:num w:numId="23" w16cid:durableId="1990548922">
    <w:abstractNumId w:val="15"/>
  </w:num>
  <w:num w:numId="24" w16cid:durableId="1923291549">
    <w:abstractNumId w:val="33"/>
  </w:num>
  <w:num w:numId="25" w16cid:durableId="777943136">
    <w:abstractNumId w:val="36"/>
  </w:num>
  <w:num w:numId="26" w16cid:durableId="1912696397">
    <w:abstractNumId w:val="19"/>
  </w:num>
  <w:num w:numId="27" w16cid:durableId="160512597">
    <w:abstractNumId w:val="34"/>
  </w:num>
  <w:num w:numId="28" w16cid:durableId="978921682">
    <w:abstractNumId w:val="44"/>
  </w:num>
  <w:num w:numId="29" w16cid:durableId="71241551">
    <w:abstractNumId w:val="30"/>
  </w:num>
  <w:num w:numId="30" w16cid:durableId="1881473865">
    <w:abstractNumId w:val="28"/>
  </w:num>
  <w:num w:numId="31" w16cid:durableId="1228882350">
    <w:abstractNumId w:val="24"/>
  </w:num>
  <w:num w:numId="32" w16cid:durableId="1109936516">
    <w:abstractNumId w:val="25"/>
  </w:num>
  <w:num w:numId="33" w16cid:durableId="1252012875">
    <w:abstractNumId w:val="44"/>
  </w:num>
  <w:num w:numId="34" w16cid:durableId="105514859">
    <w:abstractNumId w:val="39"/>
  </w:num>
  <w:num w:numId="35" w16cid:durableId="1546404440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594901676">
    <w:abstractNumId w:val="9"/>
  </w:num>
  <w:num w:numId="37" w16cid:durableId="1910846619">
    <w:abstractNumId w:val="7"/>
  </w:num>
  <w:num w:numId="38" w16cid:durableId="2119520950">
    <w:abstractNumId w:val="6"/>
  </w:num>
  <w:num w:numId="39" w16cid:durableId="917177542">
    <w:abstractNumId w:val="5"/>
  </w:num>
  <w:num w:numId="40" w16cid:durableId="1300185990">
    <w:abstractNumId w:val="4"/>
  </w:num>
  <w:num w:numId="41" w16cid:durableId="1817337692">
    <w:abstractNumId w:val="8"/>
  </w:num>
  <w:num w:numId="42" w16cid:durableId="28342997">
    <w:abstractNumId w:val="3"/>
  </w:num>
  <w:num w:numId="43" w16cid:durableId="766463309">
    <w:abstractNumId w:val="2"/>
  </w:num>
  <w:num w:numId="44" w16cid:durableId="1105685038">
    <w:abstractNumId w:val="1"/>
  </w:num>
  <w:num w:numId="45" w16cid:durableId="567226321">
    <w:abstractNumId w:val="0"/>
  </w:num>
  <w:num w:numId="46" w16cid:durableId="2069528350">
    <w:abstractNumId w:val="10"/>
  </w:num>
  <w:num w:numId="47" w16cid:durableId="2001227882">
    <w:abstractNumId w:val="41"/>
  </w:num>
  <w:num w:numId="48" w16cid:durableId="866912451">
    <w:abstractNumId w:val="45"/>
  </w:num>
  <w:num w:numId="49" w16cid:durableId="46112147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hyphenationZone w:val="396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103C4"/>
    <w:rsid w:val="00000825"/>
    <w:rsid w:val="0002209C"/>
    <w:rsid w:val="0002339E"/>
    <w:rsid w:val="00025773"/>
    <w:rsid w:val="00052178"/>
    <w:rsid w:val="00083853"/>
    <w:rsid w:val="0009081F"/>
    <w:rsid w:val="000C195D"/>
    <w:rsid w:val="000D7125"/>
    <w:rsid w:val="000F7E9F"/>
    <w:rsid w:val="000F7F7F"/>
    <w:rsid w:val="00100F55"/>
    <w:rsid w:val="00111C20"/>
    <w:rsid w:val="001164B5"/>
    <w:rsid w:val="00131258"/>
    <w:rsid w:val="00140BF3"/>
    <w:rsid w:val="0015714D"/>
    <w:rsid w:val="0016215D"/>
    <w:rsid w:val="00173CAA"/>
    <w:rsid w:val="0019003D"/>
    <w:rsid w:val="00195029"/>
    <w:rsid w:val="001C6003"/>
    <w:rsid w:val="001E733B"/>
    <w:rsid w:val="001E78C7"/>
    <w:rsid w:val="001F0046"/>
    <w:rsid w:val="001F53B6"/>
    <w:rsid w:val="00206A3F"/>
    <w:rsid w:val="00223B27"/>
    <w:rsid w:val="00226BE9"/>
    <w:rsid w:val="00260F87"/>
    <w:rsid w:val="0026528E"/>
    <w:rsid w:val="0027723B"/>
    <w:rsid w:val="00291C8F"/>
    <w:rsid w:val="002949A3"/>
    <w:rsid w:val="00297AE4"/>
    <w:rsid w:val="002C56BD"/>
    <w:rsid w:val="002E3EF8"/>
    <w:rsid w:val="00322B4F"/>
    <w:rsid w:val="003240FD"/>
    <w:rsid w:val="0035110B"/>
    <w:rsid w:val="00351BE1"/>
    <w:rsid w:val="00363623"/>
    <w:rsid w:val="003826EB"/>
    <w:rsid w:val="003C2DC4"/>
    <w:rsid w:val="003C6780"/>
    <w:rsid w:val="003F1D21"/>
    <w:rsid w:val="003F5D18"/>
    <w:rsid w:val="003F5F13"/>
    <w:rsid w:val="003F645A"/>
    <w:rsid w:val="00404E84"/>
    <w:rsid w:val="00415D80"/>
    <w:rsid w:val="00421252"/>
    <w:rsid w:val="004501CC"/>
    <w:rsid w:val="004518E4"/>
    <w:rsid w:val="004771C9"/>
    <w:rsid w:val="004965DE"/>
    <w:rsid w:val="004A290C"/>
    <w:rsid w:val="004A6A01"/>
    <w:rsid w:val="004B4C30"/>
    <w:rsid w:val="004C3D88"/>
    <w:rsid w:val="004E181F"/>
    <w:rsid w:val="004F33C0"/>
    <w:rsid w:val="00513867"/>
    <w:rsid w:val="0052026C"/>
    <w:rsid w:val="005259DD"/>
    <w:rsid w:val="00531F74"/>
    <w:rsid w:val="00544906"/>
    <w:rsid w:val="00567E11"/>
    <w:rsid w:val="00594722"/>
    <w:rsid w:val="005A66F7"/>
    <w:rsid w:val="005B13B5"/>
    <w:rsid w:val="005C0F1F"/>
    <w:rsid w:val="005C73ED"/>
    <w:rsid w:val="005F283E"/>
    <w:rsid w:val="005F3153"/>
    <w:rsid w:val="0061399B"/>
    <w:rsid w:val="00613C46"/>
    <w:rsid w:val="00627A40"/>
    <w:rsid w:val="00635E64"/>
    <w:rsid w:val="006555E7"/>
    <w:rsid w:val="006F141F"/>
    <w:rsid w:val="007016E8"/>
    <w:rsid w:val="00703F1F"/>
    <w:rsid w:val="0070668B"/>
    <w:rsid w:val="0076059E"/>
    <w:rsid w:val="007E6559"/>
    <w:rsid w:val="007F39F5"/>
    <w:rsid w:val="007F3AFD"/>
    <w:rsid w:val="00803DB6"/>
    <w:rsid w:val="00816B92"/>
    <w:rsid w:val="00844988"/>
    <w:rsid w:val="008D3026"/>
    <w:rsid w:val="008E2762"/>
    <w:rsid w:val="008E4C03"/>
    <w:rsid w:val="009103C4"/>
    <w:rsid w:val="00920809"/>
    <w:rsid w:val="00932992"/>
    <w:rsid w:val="00933673"/>
    <w:rsid w:val="00935F36"/>
    <w:rsid w:val="00953893"/>
    <w:rsid w:val="00965287"/>
    <w:rsid w:val="0098431C"/>
    <w:rsid w:val="00990D35"/>
    <w:rsid w:val="009C0211"/>
    <w:rsid w:val="009D09D8"/>
    <w:rsid w:val="009E0710"/>
    <w:rsid w:val="00A049DD"/>
    <w:rsid w:val="00A262C1"/>
    <w:rsid w:val="00A6795E"/>
    <w:rsid w:val="00AA2789"/>
    <w:rsid w:val="00AB26BB"/>
    <w:rsid w:val="00AB7120"/>
    <w:rsid w:val="00AB7416"/>
    <w:rsid w:val="00AE0E37"/>
    <w:rsid w:val="00AE7C8B"/>
    <w:rsid w:val="00B10415"/>
    <w:rsid w:val="00B2375F"/>
    <w:rsid w:val="00B4162B"/>
    <w:rsid w:val="00B57858"/>
    <w:rsid w:val="00B63D0F"/>
    <w:rsid w:val="00B871EA"/>
    <w:rsid w:val="00B93D28"/>
    <w:rsid w:val="00BA4DB8"/>
    <w:rsid w:val="00BE7267"/>
    <w:rsid w:val="00C10724"/>
    <w:rsid w:val="00C25271"/>
    <w:rsid w:val="00C35E4B"/>
    <w:rsid w:val="00C450FE"/>
    <w:rsid w:val="00C66106"/>
    <w:rsid w:val="00C802E3"/>
    <w:rsid w:val="00C87140"/>
    <w:rsid w:val="00CA347D"/>
    <w:rsid w:val="00CA387A"/>
    <w:rsid w:val="00CD083D"/>
    <w:rsid w:val="00CD283B"/>
    <w:rsid w:val="00CD58DB"/>
    <w:rsid w:val="00D10218"/>
    <w:rsid w:val="00D10655"/>
    <w:rsid w:val="00D253F8"/>
    <w:rsid w:val="00D52156"/>
    <w:rsid w:val="00D560C9"/>
    <w:rsid w:val="00D65C05"/>
    <w:rsid w:val="00D91DD1"/>
    <w:rsid w:val="00DB6F2C"/>
    <w:rsid w:val="00E03A86"/>
    <w:rsid w:val="00E22860"/>
    <w:rsid w:val="00E55394"/>
    <w:rsid w:val="00E72412"/>
    <w:rsid w:val="00E768B1"/>
    <w:rsid w:val="00E9168F"/>
    <w:rsid w:val="00E94138"/>
    <w:rsid w:val="00EA74D8"/>
    <w:rsid w:val="00EA7E22"/>
    <w:rsid w:val="00EB5168"/>
    <w:rsid w:val="00F01203"/>
    <w:rsid w:val="00F16C66"/>
    <w:rsid w:val="00F32903"/>
    <w:rsid w:val="00F45991"/>
    <w:rsid w:val="00F7101F"/>
    <w:rsid w:val="00FD1638"/>
    <w:rsid w:val="00FE6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3B43B85"/>
  <w15:docId w15:val="{90A81378-A601-4A08-A300-2D2D25D0B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locked="1" w:semiHidden="1" w:uiPriority="9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locked="1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14D"/>
    <w:pPr>
      <w:ind w:firstLine="720"/>
      <w:jc w:val="both"/>
    </w:pPr>
    <w:rPr>
      <w:sz w:val="22"/>
      <w:lang w:eastAsia="en-US"/>
    </w:rPr>
  </w:style>
  <w:style w:type="paragraph" w:styleId="Heading1">
    <w:name w:val="heading 1"/>
    <w:basedOn w:val="Normal"/>
    <w:next w:val="Normal"/>
    <w:qFormat/>
    <w:rsid w:val="00A6795E"/>
    <w:pPr>
      <w:keepNext/>
      <w:numPr>
        <w:numId w:val="33"/>
      </w:numPr>
      <w:spacing w:before="240" w:after="60"/>
      <w:outlineLvl w:val="0"/>
    </w:pPr>
    <w:rPr>
      <w:rFonts w:ascii="Arial" w:hAnsi="Arial"/>
      <w:b/>
      <w:snapToGrid w:val="0"/>
      <w:kern w:val="28"/>
      <w:sz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111C20"/>
    <w:pPr>
      <w:keepNext/>
      <w:numPr>
        <w:ilvl w:val="1"/>
        <w:numId w:val="33"/>
      </w:numPr>
      <w:spacing w:before="240" w:after="60"/>
      <w:ind w:left="566"/>
      <w:jc w:val="left"/>
      <w:outlineLvl w:val="1"/>
    </w:pPr>
    <w:rPr>
      <w:rFonts w:ascii="Arial" w:hAnsi="Arial"/>
      <w:b/>
      <w:bCs/>
      <w:i/>
      <w:iCs/>
      <w:sz w:val="24"/>
      <w:szCs w:val="28"/>
    </w:rPr>
  </w:style>
  <w:style w:type="paragraph" w:styleId="Heading3">
    <w:name w:val="heading 3"/>
    <w:basedOn w:val="Normal"/>
    <w:next w:val="Normal"/>
    <w:qFormat/>
    <w:rsid w:val="00CD283B"/>
    <w:pPr>
      <w:keepNext/>
      <w:numPr>
        <w:ilvl w:val="2"/>
        <w:numId w:val="33"/>
      </w:numPr>
      <w:spacing w:before="240" w:after="60"/>
      <w:ind w:left="708"/>
      <w:outlineLvl w:val="2"/>
    </w:pPr>
    <w:rPr>
      <w:rFonts w:ascii="Arial" w:hAnsi="Arial"/>
      <w:b/>
      <w:bCs/>
      <w:i/>
      <w:sz w:val="24"/>
      <w:szCs w:val="26"/>
    </w:rPr>
  </w:style>
  <w:style w:type="paragraph" w:styleId="Heading4">
    <w:name w:val="heading 4"/>
    <w:basedOn w:val="Normal"/>
    <w:next w:val="Normal"/>
    <w:qFormat/>
    <w:rsid w:val="0052026C"/>
    <w:pPr>
      <w:keepNext/>
      <w:spacing w:after="120"/>
      <w:jc w:val="right"/>
      <w:outlineLvl w:val="3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B5168"/>
    <w:pPr>
      <w:tabs>
        <w:tab w:val="center" w:pos="4153"/>
        <w:tab w:val="right" w:pos="9781"/>
      </w:tabs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rsid w:val="00EB5168"/>
    <w:pPr>
      <w:tabs>
        <w:tab w:val="center" w:pos="4153"/>
        <w:tab w:val="right" w:pos="8306"/>
      </w:tabs>
    </w:pPr>
  </w:style>
  <w:style w:type="character" w:styleId="Hyperlink">
    <w:name w:val="Hyperlink"/>
    <w:semiHidden/>
    <w:locked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990D35"/>
    <w:pPr>
      <w:tabs>
        <w:tab w:val="left" w:pos="567"/>
        <w:tab w:val="right" w:leader="dot" w:pos="9639"/>
      </w:tabs>
      <w:spacing w:before="120"/>
      <w:ind w:firstLine="0"/>
      <w:jc w:val="left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rsid w:val="00990D35"/>
    <w:pPr>
      <w:tabs>
        <w:tab w:val="left" w:pos="1134"/>
        <w:tab w:val="right" w:leader="dot" w:pos="9639"/>
      </w:tabs>
      <w:spacing w:before="60"/>
      <w:ind w:left="567" w:firstLine="0"/>
      <w:jc w:val="left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0F7F7F"/>
    <w:pPr>
      <w:tabs>
        <w:tab w:val="left" w:pos="1800"/>
        <w:tab w:val="right" w:leader="dot" w:pos="9639"/>
      </w:tabs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locked/>
    <w:pPr>
      <w:ind w:left="800"/>
    </w:pPr>
  </w:style>
  <w:style w:type="paragraph" w:styleId="TOC6">
    <w:name w:val="toc 6"/>
    <w:basedOn w:val="Normal"/>
    <w:next w:val="Normal"/>
    <w:autoRedefine/>
    <w:semiHidden/>
    <w:locked/>
    <w:pPr>
      <w:ind w:left="1000"/>
    </w:pPr>
  </w:style>
  <w:style w:type="paragraph" w:styleId="TOC7">
    <w:name w:val="toc 7"/>
    <w:basedOn w:val="Normal"/>
    <w:next w:val="Normal"/>
    <w:autoRedefine/>
    <w:semiHidden/>
    <w:locked/>
    <w:pPr>
      <w:ind w:left="1200"/>
    </w:pPr>
  </w:style>
  <w:style w:type="paragraph" w:styleId="TOC8">
    <w:name w:val="toc 8"/>
    <w:basedOn w:val="Normal"/>
    <w:next w:val="Normal"/>
    <w:autoRedefine/>
    <w:semiHidden/>
    <w:locked/>
    <w:pPr>
      <w:ind w:left="1400"/>
    </w:pPr>
  </w:style>
  <w:style w:type="paragraph" w:styleId="TOC9">
    <w:name w:val="toc 9"/>
    <w:basedOn w:val="Normal"/>
    <w:next w:val="Normal"/>
    <w:autoRedefine/>
    <w:semiHidden/>
    <w:locked/>
    <w:pPr>
      <w:ind w:left="1600"/>
    </w:pPr>
  </w:style>
  <w:style w:type="character" w:customStyle="1" w:styleId="Heading2Char">
    <w:name w:val="Heading 2 Char"/>
    <w:link w:val="Heading2"/>
    <w:uiPriority w:val="9"/>
    <w:rsid w:val="00111C20"/>
    <w:rPr>
      <w:rFonts w:ascii="Arial" w:hAnsi="Arial"/>
      <w:b/>
      <w:bCs/>
      <w:i/>
      <w:iCs/>
      <w:sz w:val="24"/>
      <w:szCs w:val="28"/>
      <w:lang w:eastAsia="en-US"/>
    </w:rPr>
  </w:style>
  <w:style w:type="character" w:customStyle="1" w:styleId="FooterChar">
    <w:name w:val="Footer Char"/>
    <w:link w:val="Footer"/>
    <w:uiPriority w:val="99"/>
    <w:rsid w:val="00EB5168"/>
    <w:rPr>
      <w:sz w:val="22"/>
      <w:lang w:val="lt-LT" w:eastAsia="en-US" w:bidi="ar-SA"/>
    </w:rPr>
  </w:style>
  <w:style w:type="paragraph" w:customStyle="1" w:styleId="Autorius">
    <w:name w:val="Autorius"/>
    <w:basedOn w:val="Normal"/>
    <w:rsid w:val="00EB5168"/>
    <w:pPr>
      <w:tabs>
        <w:tab w:val="left" w:pos="6096"/>
      </w:tabs>
      <w:spacing w:before="120"/>
      <w:ind w:left="5387" w:firstLine="0"/>
    </w:pPr>
    <w:rPr>
      <w:sz w:val="24"/>
    </w:rPr>
  </w:style>
  <w:style w:type="paragraph" w:customStyle="1" w:styleId="Vireliouraai">
    <w:name w:val="Viršelio užrašai"/>
    <w:basedOn w:val="Normal"/>
    <w:rsid w:val="004771C9"/>
    <w:pPr>
      <w:spacing w:after="120"/>
      <w:jc w:val="center"/>
    </w:pPr>
    <w:rPr>
      <w:rFonts w:ascii="Arial" w:hAnsi="Arial"/>
      <w:b/>
      <w:sz w:val="28"/>
    </w:rPr>
  </w:style>
  <w:style w:type="paragraph" w:customStyle="1" w:styleId="Ataskaita">
    <w:name w:val="Ataskaita"/>
    <w:basedOn w:val="Normal"/>
    <w:next w:val="Vireliouraai"/>
    <w:rsid w:val="004771C9"/>
    <w:pPr>
      <w:spacing w:after="120"/>
      <w:jc w:val="center"/>
    </w:pPr>
    <w:rPr>
      <w:rFonts w:ascii="Arial" w:hAnsi="Arial"/>
      <w:b/>
      <w:i/>
      <w:sz w:val="28"/>
    </w:rPr>
  </w:style>
  <w:style w:type="paragraph" w:customStyle="1" w:styleId="Ataskaitospavadinimas">
    <w:name w:val="Ataskaitos pavadinimas"/>
    <w:basedOn w:val="Vireliouraai"/>
    <w:next w:val="Vireliouraai"/>
    <w:rsid w:val="004771C9"/>
    <w:rPr>
      <w:sz w:val="32"/>
    </w:rPr>
  </w:style>
  <w:style w:type="paragraph" w:customStyle="1" w:styleId="Programostekstas">
    <w:name w:val="Programos tekstas"/>
    <w:basedOn w:val="Normal"/>
    <w:rsid w:val="00531F74"/>
    <w:pPr>
      <w:ind w:firstLine="0"/>
      <w:jc w:val="left"/>
    </w:pPr>
    <w:rPr>
      <w:rFonts w:ascii="Courier New" w:hAnsi="Courier New"/>
      <w:sz w:val="20"/>
    </w:rPr>
  </w:style>
  <w:style w:type="character" w:styleId="CommentReference">
    <w:name w:val="annotation reference"/>
    <w:semiHidden/>
    <w:locked/>
    <w:rsid w:val="00A6795E"/>
    <w:rPr>
      <w:sz w:val="16"/>
      <w:szCs w:val="16"/>
    </w:rPr>
  </w:style>
  <w:style w:type="paragraph" w:styleId="CommentText">
    <w:name w:val="annotation text"/>
    <w:basedOn w:val="Normal"/>
    <w:semiHidden/>
    <w:locked/>
    <w:rsid w:val="00A6795E"/>
    <w:rPr>
      <w:sz w:val="20"/>
    </w:rPr>
  </w:style>
  <w:style w:type="paragraph" w:styleId="CommentSubject">
    <w:name w:val="annotation subject"/>
    <w:basedOn w:val="CommentText"/>
    <w:next w:val="CommentText"/>
    <w:semiHidden/>
    <w:locked/>
    <w:rsid w:val="00A6795E"/>
    <w:rPr>
      <w:b/>
      <w:bCs/>
    </w:rPr>
  </w:style>
  <w:style w:type="paragraph" w:styleId="BalloonText">
    <w:name w:val="Balloon Text"/>
    <w:basedOn w:val="Normal"/>
    <w:semiHidden/>
    <w:locked/>
    <w:rsid w:val="00A6795E"/>
    <w:rPr>
      <w:rFonts w:ascii="Tahoma" w:hAnsi="Tahoma"/>
      <w:sz w:val="16"/>
      <w:szCs w:val="16"/>
    </w:rPr>
  </w:style>
  <w:style w:type="paragraph" w:customStyle="1" w:styleId="Lentelsantrat">
    <w:name w:val="Lentelės antraštė"/>
    <w:rsid w:val="00990D35"/>
    <w:pPr>
      <w:jc w:val="center"/>
    </w:pPr>
    <w:rPr>
      <w:b/>
      <w:sz w:val="22"/>
    </w:rPr>
  </w:style>
  <w:style w:type="paragraph" w:customStyle="1" w:styleId="Lentelscels">
    <w:name w:val="Lentelės celės"/>
    <w:rsid w:val="00990D35"/>
    <w:rPr>
      <w:rFonts w:cs="Courier New"/>
      <w:sz w:val="22"/>
    </w:rPr>
  </w:style>
  <w:style w:type="paragraph" w:styleId="ListParagraph">
    <w:name w:val="List Paragraph"/>
    <w:basedOn w:val="Normal"/>
    <w:uiPriority w:val="34"/>
    <w:qFormat/>
    <w:rsid w:val="00A262C1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locked/>
    <w:rsid w:val="00A262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locked/>
    <w:rsid w:val="00CD283B"/>
    <w:pPr>
      <w:spacing w:after="200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locked/>
    <w:rsid w:val="005A66F7"/>
    <w:rPr>
      <w:i/>
      <w:iCs/>
    </w:rPr>
  </w:style>
  <w:style w:type="character" w:styleId="Strong">
    <w:name w:val="Strong"/>
    <w:basedOn w:val="DefaultParagraphFont"/>
    <w:uiPriority w:val="22"/>
    <w:qFormat/>
    <w:locked/>
    <w:rsid w:val="0035110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F645A"/>
    <w:pPr>
      <w:spacing w:before="100" w:beforeAutospacing="1" w:after="100" w:afterAutospacing="1"/>
      <w:ind w:firstLine="0"/>
      <w:jc w:val="left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12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as\AppData\Local\Temp\502_Ataskaitos_sablona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F285D-32E0-45B6-93F7-D13478AE2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502_Ataskaitos_sablonas</Template>
  <TotalTime>962</TotalTime>
  <Pages>1</Pages>
  <Words>2382</Words>
  <Characters>1359</Characters>
  <Application>Microsoft Office Word</Application>
  <DocSecurity>0</DocSecurity>
  <Lines>11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KAUNO TECHNOLOGIJOS UNIVERSITETAS</vt:lpstr>
    </vt:vector>
  </TitlesOfParts>
  <Company>KTU-Tempus</Company>
  <LinksUpToDate>false</LinksUpToDate>
  <CharactersWithSpaces>3734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KAUNO TECHNOLOGIJOS UNIVERSITETAS</dc:title>
  <dc:creator>Tomas</dc:creator>
  <cp:lastModifiedBy>Mildaras Karvelis</cp:lastModifiedBy>
  <cp:revision>48</cp:revision>
  <cp:lastPrinted>2023-05-17T13:27:00Z</cp:lastPrinted>
  <dcterms:created xsi:type="dcterms:W3CDTF">2014-04-04T06:05:00Z</dcterms:created>
  <dcterms:modified xsi:type="dcterms:W3CDTF">2025-06-11T17:18:00Z</dcterms:modified>
  <cp:contentStatus/>
</cp:coreProperties>
</file>