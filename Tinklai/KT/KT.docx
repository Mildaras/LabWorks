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D2474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2C1C3F0C" w14:textId="556C3AC0" w:rsidR="00D560C9" w:rsidRPr="00844988" w:rsidRDefault="00A262C1" w:rsidP="004771C9">
      <w:pPr>
        <w:pStyle w:val="Vireliouraai"/>
      </w:pPr>
      <w:r>
        <w:t xml:space="preserve">INFORMATIKOS </w:t>
      </w:r>
      <w:r w:rsidR="00404E84">
        <w:t>FAKULTETAS</w:t>
      </w:r>
    </w:p>
    <w:p w14:paraId="52AB7F15" w14:textId="77777777" w:rsidR="00D560C9" w:rsidRPr="00844988" w:rsidRDefault="00D560C9" w:rsidP="004771C9">
      <w:pPr>
        <w:pStyle w:val="Vireliouraai"/>
      </w:pPr>
    </w:p>
    <w:p w14:paraId="18372CA9" w14:textId="77777777" w:rsidR="00D560C9" w:rsidRPr="00844988" w:rsidRDefault="00D560C9" w:rsidP="004771C9">
      <w:pPr>
        <w:pStyle w:val="Vireliouraai"/>
      </w:pPr>
    </w:p>
    <w:p w14:paraId="17B915AE" w14:textId="77777777" w:rsidR="00D560C9" w:rsidRPr="00844988" w:rsidRDefault="00D560C9" w:rsidP="004771C9">
      <w:pPr>
        <w:pStyle w:val="Vireliouraai"/>
      </w:pPr>
    </w:p>
    <w:p w14:paraId="32817639" w14:textId="77777777" w:rsidR="00D560C9" w:rsidRPr="00844988" w:rsidRDefault="00D560C9" w:rsidP="004771C9">
      <w:pPr>
        <w:pStyle w:val="Vireliouraai"/>
      </w:pPr>
    </w:p>
    <w:p w14:paraId="2BA14386" w14:textId="77777777" w:rsidR="00D560C9" w:rsidRPr="00844988" w:rsidRDefault="00D560C9" w:rsidP="004771C9">
      <w:pPr>
        <w:pStyle w:val="Vireliouraai"/>
      </w:pPr>
    </w:p>
    <w:p w14:paraId="64A824D9" w14:textId="77777777" w:rsidR="00D560C9" w:rsidRPr="00844988" w:rsidRDefault="00D560C9" w:rsidP="004771C9">
      <w:pPr>
        <w:pStyle w:val="Vireliouraai"/>
      </w:pPr>
    </w:p>
    <w:p w14:paraId="219A8960" w14:textId="77777777" w:rsidR="004C3D88" w:rsidRPr="00844988" w:rsidRDefault="004C3D88" w:rsidP="004771C9">
      <w:pPr>
        <w:pStyle w:val="Vireliouraai"/>
      </w:pPr>
    </w:p>
    <w:p w14:paraId="4094FAF9" w14:textId="77777777" w:rsidR="004C3D88" w:rsidRPr="00844988" w:rsidRDefault="004C3D88" w:rsidP="004771C9">
      <w:pPr>
        <w:pStyle w:val="Vireliouraai"/>
      </w:pPr>
    </w:p>
    <w:p w14:paraId="2E6CE6CB" w14:textId="77777777" w:rsidR="00D560C9" w:rsidRPr="00844988" w:rsidRDefault="00D560C9" w:rsidP="004771C9">
      <w:pPr>
        <w:pStyle w:val="Vireliouraai"/>
      </w:pPr>
    </w:p>
    <w:p w14:paraId="22DEC666" w14:textId="77777777" w:rsidR="00D560C9" w:rsidRPr="00844988" w:rsidRDefault="00D560C9" w:rsidP="004771C9">
      <w:pPr>
        <w:pStyle w:val="Vireliouraai"/>
      </w:pPr>
    </w:p>
    <w:p w14:paraId="576E09ED" w14:textId="77777777" w:rsidR="00D560C9" w:rsidRPr="00844988" w:rsidRDefault="00D560C9" w:rsidP="004771C9">
      <w:pPr>
        <w:pStyle w:val="Vireliouraai"/>
      </w:pPr>
    </w:p>
    <w:p w14:paraId="337F9EE4" w14:textId="5CB0E1A1" w:rsidR="004C3D88" w:rsidRPr="00844988" w:rsidRDefault="000B79A7" w:rsidP="004771C9">
      <w:pPr>
        <w:pStyle w:val="Ataskaitospavadinimas"/>
      </w:pPr>
      <w:r w:rsidRPr="000B79A7">
        <w:t xml:space="preserve">Kompiuterių tinklai ir internetinės technologijos </w:t>
      </w:r>
      <w:r w:rsidR="00CD083D">
        <w:t>(</w:t>
      </w:r>
      <w:r w:rsidRPr="000B79A7">
        <w:t>T120B145</w:t>
      </w:r>
      <w:r w:rsidR="00CD083D">
        <w:t>)</w:t>
      </w:r>
    </w:p>
    <w:p w14:paraId="41FF69D8" w14:textId="67697B99" w:rsidR="00D560C9" w:rsidRPr="00844988" w:rsidRDefault="000B79A7" w:rsidP="004771C9">
      <w:pPr>
        <w:pStyle w:val="Ataskaita"/>
      </w:pPr>
      <w:r>
        <w:t>KT projekto</w:t>
      </w:r>
      <w:r w:rsidR="00111C20">
        <w:t xml:space="preserve"> ataskaita</w:t>
      </w:r>
    </w:p>
    <w:p w14:paraId="7E8C5536" w14:textId="77777777" w:rsidR="00D560C9" w:rsidRPr="00844988" w:rsidRDefault="00D560C9" w:rsidP="004771C9">
      <w:pPr>
        <w:pStyle w:val="Vireliouraai"/>
      </w:pPr>
    </w:p>
    <w:p w14:paraId="68ADFF56" w14:textId="77777777" w:rsidR="00D560C9" w:rsidRPr="00844988" w:rsidRDefault="00D560C9" w:rsidP="004771C9">
      <w:pPr>
        <w:pStyle w:val="Vireliouraai"/>
      </w:pPr>
    </w:p>
    <w:p w14:paraId="762976DB" w14:textId="77777777" w:rsidR="00D560C9" w:rsidRPr="00844988" w:rsidRDefault="00D560C9" w:rsidP="004771C9">
      <w:pPr>
        <w:pStyle w:val="Vireliouraai"/>
      </w:pPr>
    </w:p>
    <w:p w14:paraId="2FC1AFFD" w14:textId="77777777" w:rsidR="00D560C9" w:rsidRPr="00844988" w:rsidRDefault="00D560C9" w:rsidP="004771C9">
      <w:pPr>
        <w:pStyle w:val="Vireliouraai"/>
      </w:pPr>
    </w:p>
    <w:p w14:paraId="34893D46" w14:textId="77777777" w:rsidR="00D560C9" w:rsidRPr="00844988" w:rsidRDefault="00D560C9" w:rsidP="004771C9">
      <w:pPr>
        <w:pStyle w:val="Vireliouraai"/>
      </w:pPr>
    </w:p>
    <w:p w14:paraId="10008165" w14:textId="77777777" w:rsidR="00D560C9" w:rsidRPr="00844988" w:rsidRDefault="00D560C9" w:rsidP="004771C9">
      <w:pPr>
        <w:pStyle w:val="Vireliouraai"/>
      </w:pPr>
    </w:p>
    <w:p w14:paraId="7E70C6CB" w14:textId="77777777" w:rsidR="004771C9" w:rsidRDefault="004771C9" w:rsidP="00EB5168">
      <w:pPr>
        <w:pStyle w:val="Autorius"/>
      </w:pPr>
      <w:r>
        <w:t xml:space="preserve">Atliko: </w:t>
      </w:r>
    </w:p>
    <w:p w14:paraId="47876869" w14:textId="46C159AB" w:rsidR="004771C9" w:rsidRDefault="004771C9" w:rsidP="00EB5168">
      <w:pPr>
        <w:pStyle w:val="Autorius"/>
      </w:pPr>
      <w:r>
        <w:tab/>
      </w:r>
      <w:r w:rsidR="000F7E9F">
        <w:t>IFF-1/4</w:t>
      </w:r>
      <w:r w:rsidR="00AE7C8B">
        <w:t xml:space="preserve"> </w:t>
      </w:r>
      <w:r>
        <w:t xml:space="preserve">gr. </w:t>
      </w:r>
      <w:r w:rsidR="00AE7C8B">
        <w:t>studentas</w:t>
      </w:r>
    </w:p>
    <w:p w14:paraId="30BD57FE" w14:textId="59DD4314" w:rsidR="00D560C9" w:rsidRPr="00844988" w:rsidRDefault="004771C9" w:rsidP="00EB5168">
      <w:pPr>
        <w:pStyle w:val="Autorius"/>
      </w:pPr>
      <w:r>
        <w:tab/>
      </w:r>
      <w:r w:rsidR="000F7E9F">
        <w:t>Mildaras Karvelis</w:t>
      </w:r>
    </w:p>
    <w:p w14:paraId="6AE56890" w14:textId="4E549391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723CBE">
        <w:rPr>
          <w:noProof/>
        </w:rPr>
        <w:t>2025 m. birželio 11 d.</w:t>
      </w:r>
      <w:r w:rsidR="00844988" w:rsidRPr="00844988">
        <w:fldChar w:fldCharType="end"/>
      </w:r>
    </w:p>
    <w:p w14:paraId="7DE94C7A" w14:textId="77777777" w:rsidR="004771C9" w:rsidRDefault="00D560C9" w:rsidP="00EB5168">
      <w:pPr>
        <w:pStyle w:val="Autorius"/>
      </w:pPr>
      <w:r w:rsidRPr="0052026C">
        <w:t>Priėmė:</w:t>
      </w:r>
    </w:p>
    <w:p w14:paraId="7A27E15F" w14:textId="2B8D3F5A" w:rsidR="00D560C9" w:rsidRPr="0052026C" w:rsidRDefault="004771C9" w:rsidP="00EB5168">
      <w:pPr>
        <w:pStyle w:val="Autorius"/>
      </w:pPr>
      <w:r>
        <w:tab/>
      </w:r>
    </w:p>
    <w:p w14:paraId="66FDFFDB" w14:textId="77777777" w:rsidR="00CD58DB" w:rsidRPr="00844988" w:rsidRDefault="00CD58DB" w:rsidP="004771C9">
      <w:pPr>
        <w:pStyle w:val="Vireliouraai"/>
      </w:pPr>
    </w:p>
    <w:p w14:paraId="394D68A0" w14:textId="77777777" w:rsidR="00D560C9" w:rsidRPr="00844988" w:rsidRDefault="00D560C9" w:rsidP="004771C9">
      <w:pPr>
        <w:pStyle w:val="Vireliouraai"/>
      </w:pPr>
    </w:p>
    <w:p w14:paraId="69B38376" w14:textId="77777777" w:rsidR="00D560C9" w:rsidRPr="00844988" w:rsidRDefault="00D560C9" w:rsidP="004771C9">
      <w:pPr>
        <w:pStyle w:val="Vireliouraai"/>
      </w:pPr>
    </w:p>
    <w:p w14:paraId="26C72EB2" w14:textId="77777777" w:rsidR="00CD58DB" w:rsidRDefault="00CD58DB" w:rsidP="004771C9">
      <w:pPr>
        <w:pStyle w:val="Vireliouraai"/>
      </w:pPr>
    </w:p>
    <w:p w14:paraId="42571A90" w14:textId="2FDAEDE5" w:rsidR="00CD58DB" w:rsidRPr="0062301A" w:rsidRDefault="0062301A" w:rsidP="0062301A">
      <w:pPr>
        <w:pStyle w:val="Vireliouraai"/>
        <w:ind w:firstLine="0"/>
        <w:rPr>
          <w:lang w:val="en-US"/>
        </w:rPr>
      </w:pPr>
      <w:r w:rsidRPr="00844988">
        <w:t>KAUNAS 20</w:t>
      </w:r>
      <w:r>
        <w:rPr>
          <w:lang w:val="en-US"/>
        </w:rPr>
        <w:t>23</w:t>
      </w:r>
    </w:p>
    <w:p w14:paraId="10E780DD" w14:textId="77777777" w:rsidR="0052026C" w:rsidRDefault="0052026C" w:rsidP="00EC43F4">
      <w:pPr>
        <w:pStyle w:val="Heading4"/>
        <w:jc w:val="left"/>
      </w:pPr>
      <w:r>
        <w:br w:type="page"/>
      </w:r>
      <w:r w:rsidR="00D560C9" w:rsidRPr="00844988">
        <w:lastRenderedPageBreak/>
        <w:t>TURINYS</w:t>
      </w:r>
    </w:p>
    <w:p w14:paraId="76CDBADF" w14:textId="77777777" w:rsidR="00D560C9" w:rsidRDefault="00D560C9" w:rsidP="0052026C"/>
    <w:p w14:paraId="33D6E362" w14:textId="5220C0BE" w:rsidR="005323DE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5323DE">
        <w:rPr>
          <w:noProof/>
        </w:rPr>
        <w:t>1.</w:t>
      </w:r>
      <w:r w:rsidR="005323DE"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  <w:tab/>
      </w:r>
      <w:r w:rsidR="005323DE">
        <w:rPr>
          <w:noProof/>
        </w:rPr>
        <w:t>Užduoties varianto tinklo schemos paveikslėlis ir duomenys.</w:t>
      </w:r>
      <w:r w:rsidR="005323DE">
        <w:rPr>
          <w:noProof/>
        </w:rPr>
        <w:tab/>
      </w:r>
      <w:r w:rsidR="005323DE">
        <w:rPr>
          <w:noProof/>
        </w:rPr>
        <w:fldChar w:fldCharType="begin"/>
      </w:r>
      <w:r w:rsidR="005323DE">
        <w:rPr>
          <w:noProof/>
        </w:rPr>
        <w:instrText xml:space="preserve"> PAGEREF _Toc154098683 \h </w:instrText>
      </w:r>
      <w:r w:rsidR="005323DE">
        <w:rPr>
          <w:noProof/>
        </w:rPr>
      </w:r>
      <w:r w:rsidR="005323DE">
        <w:rPr>
          <w:noProof/>
        </w:rPr>
        <w:fldChar w:fldCharType="separate"/>
      </w:r>
      <w:r w:rsidR="005323DE">
        <w:rPr>
          <w:noProof/>
        </w:rPr>
        <w:t>3</w:t>
      </w:r>
      <w:r w:rsidR="005323DE">
        <w:rPr>
          <w:noProof/>
        </w:rPr>
        <w:fldChar w:fldCharType="end"/>
      </w:r>
    </w:p>
    <w:p w14:paraId="55DDF8B9" w14:textId="4FCD3770" w:rsidR="005323DE" w:rsidRDefault="005323D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IP adresų paskirstymo potinkliams lentelė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_Toc154098684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9BAE0B" w14:textId="35190C11" w:rsidR="005323DE" w:rsidRDefault="005323D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Kiekviename segmente panaudotų ir likusių laisvų adresų lentelė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_Toc154098685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70B7DB" w14:textId="3957E2E5" w:rsidR="005323DE" w:rsidRDefault="005323D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Maršrutų lentelės atskirai kiekvienam maršrutizatoriui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_Toc154098686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4A40EC" w14:textId="2205238E" w:rsidR="005323DE" w:rsidRDefault="005323DE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  <w:tab/>
      </w:r>
      <w:r>
        <w:rPr>
          <w:noProof/>
        </w:rPr>
        <w:t>Rsil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_Toc154098687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A97AF2" w14:textId="47103953" w:rsidR="005323DE" w:rsidRDefault="005323DE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  <w:tab/>
      </w:r>
      <w:r>
        <w:rPr>
          <w:noProof/>
        </w:rPr>
        <w:t>Rkal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_Toc154098688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DE6E41" w14:textId="0FA318A1" w:rsidR="005323DE" w:rsidRDefault="005323DE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  <w:tab/>
      </w:r>
      <w:r>
        <w:rPr>
          <w:noProof/>
        </w:rPr>
        <w:t>Rzad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_Toc154098689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38935F" w14:textId="5ADE2557" w:rsidR="005323DE" w:rsidRDefault="005323DE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  <w:tab/>
      </w:r>
      <w:r>
        <w:rPr>
          <w:noProof/>
        </w:rPr>
        <w:t>Rdid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_Toc154098690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7A829A" w14:textId="724E00DE" w:rsidR="005323DE" w:rsidRDefault="005323DE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>
        <w:rPr>
          <w:noProof/>
        </w:rPr>
        <w:t>4.5.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  <w:tab/>
      </w:r>
      <w:r>
        <w:rPr>
          <w:noProof/>
        </w:rPr>
        <w:t>Rpaj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_Toc154098691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F0EE50" w14:textId="325C7747" w:rsidR="005323DE" w:rsidRDefault="005323D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Išvados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_Toc154098692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E1CA7A" w14:textId="00F35EE3" w:rsidR="00325326" w:rsidRDefault="00D560C9" w:rsidP="00C252B3">
      <w:pPr>
        <w:ind w:firstLine="0"/>
      </w:pPr>
      <w:r w:rsidRPr="00EB5168">
        <w:fldChar w:fldCharType="end"/>
      </w:r>
    </w:p>
    <w:p w14:paraId="21007D39" w14:textId="19656126" w:rsidR="006B4DA0" w:rsidRPr="006B4DA0" w:rsidRDefault="00C252B3" w:rsidP="004255BF">
      <w:pPr>
        <w:pStyle w:val="Heading1"/>
      </w:pPr>
      <w:r>
        <w:br w:type="page"/>
      </w:r>
      <w:r w:rsidR="004255BF" w:rsidRPr="006B4DA0">
        <w:lastRenderedPageBreak/>
        <w:t xml:space="preserve"> </w:t>
      </w:r>
      <w:bookmarkStart w:id="0" w:name="_Toc154098683"/>
      <w:r w:rsidR="00A16C5C">
        <w:t>Užduoties varianto tinklo schemos paveikslėlis ir duomenys.</w:t>
      </w:r>
      <w:bookmarkEnd w:id="0"/>
    </w:p>
    <w:p w14:paraId="2E2290AF" w14:textId="77777777" w:rsidR="00A16C5C" w:rsidRDefault="008F1644" w:rsidP="00A16C5C">
      <w:pPr>
        <w:keepNext/>
        <w:ind w:hanging="426"/>
      </w:pPr>
      <w:r w:rsidRPr="008F1644">
        <w:rPr>
          <w:noProof/>
        </w:rPr>
        <w:drawing>
          <wp:inline distT="0" distB="0" distL="0" distR="0" wp14:anchorId="1040C580" wp14:editId="2B5A48F0">
            <wp:extent cx="6299835" cy="3949700"/>
            <wp:effectExtent l="0" t="0" r="5715" b="0"/>
            <wp:docPr id="98144247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4247" name="Picture 1" descr="A map of a cit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CC1C" w14:textId="3D2CC18E" w:rsidR="00EC0649" w:rsidRDefault="00AD596A" w:rsidP="00A16C5C">
      <w:pPr>
        <w:pStyle w:val="Caption"/>
        <w:jc w:val="center"/>
      </w:pPr>
      <w:fldSimple w:instr=" SEQ pav. \* ARABIC ">
        <w:r>
          <w:rPr>
            <w:noProof/>
          </w:rPr>
          <w:t>1</w:t>
        </w:r>
      </w:fldSimple>
      <w:r w:rsidR="00A16C5C">
        <w:t xml:space="preserve"> pav. Užduoties varianto paveikslėlis</w:t>
      </w:r>
    </w:p>
    <w:p w14:paraId="6579BE95" w14:textId="77777777" w:rsidR="00AD596A" w:rsidRPr="00AD596A" w:rsidRDefault="00AD596A" w:rsidP="00AD596A"/>
    <w:p w14:paraId="10EFB55A" w14:textId="77777777" w:rsidR="00AD596A" w:rsidRDefault="00AD596A" w:rsidP="00AD596A">
      <w:pPr>
        <w:keepNext/>
        <w:ind w:hanging="284"/>
      </w:pPr>
      <w:r w:rsidRPr="00AD596A">
        <w:rPr>
          <w:noProof/>
        </w:rPr>
        <w:drawing>
          <wp:inline distT="0" distB="0" distL="0" distR="0" wp14:anchorId="1492A2DE" wp14:editId="4A7FF50C">
            <wp:extent cx="6299835" cy="792480"/>
            <wp:effectExtent l="0" t="0" r="5715" b="7620"/>
            <wp:docPr id="18454101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101" name="Picture 1" descr="A white rectangular box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88ED" w14:textId="2A690578" w:rsidR="00A16C5C" w:rsidRDefault="00AD596A" w:rsidP="00AD596A">
      <w:pPr>
        <w:pStyle w:val="Caption"/>
        <w:jc w:val="center"/>
      </w:pPr>
      <w:fldSimple w:instr=" SEQ pav. \* ARABIC ">
        <w:r>
          <w:rPr>
            <w:noProof/>
          </w:rPr>
          <w:t>2</w:t>
        </w:r>
      </w:fldSimple>
      <w:r>
        <w:t xml:space="preserve"> pav. Užduoties varianto duomenys</w:t>
      </w:r>
    </w:p>
    <w:p w14:paraId="046BAA41" w14:textId="77777777" w:rsidR="00AD596A" w:rsidRPr="00A16C5C" w:rsidRDefault="00AD596A" w:rsidP="00AD596A">
      <w:pPr>
        <w:ind w:hanging="284"/>
      </w:pPr>
    </w:p>
    <w:p w14:paraId="37319C5D" w14:textId="1A039846" w:rsidR="00AD596A" w:rsidRDefault="00AD596A">
      <w:pPr>
        <w:ind w:firstLine="0"/>
        <w:jc w:val="left"/>
      </w:pPr>
      <w:r>
        <w:br w:type="page"/>
      </w:r>
    </w:p>
    <w:p w14:paraId="16F57A71" w14:textId="31BEFC22" w:rsidR="00A16C5C" w:rsidRDefault="00361A18" w:rsidP="00361A18">
      <w:pPr>
        <w:pStyle w:val="Heading1"/>
      </w:pPr>
      <w:bookmarkStart w:id="1" w:name="_Toc154098684"/>
      <w:r w:rsidRPr="00361A18">
        <w:lastRenderedPageBreak/>
        <w:t>IP adresų paskirstymo potinkliams lentelė</w:t>
      </w:r>
      <w:bookmarkEnd w:id="1"/>
    </w:p>
    <w:p w14:paraId="3CD82A29" w14:textId="0C6C590C" w:rsidR="00132846" w:rsidRDefault="00132846" w:rsidP="00361A18">
      <w:pPr>
        <w:rPr>
          <w:sz w:val="20"/>
          <w:lang w:eastAsia="lt-LT"/>
        </w:rPr>
      </w:pPr>
      <w:r>
        <w:fldChar w:fldCharType="begin"/>
      </w:r>
      <w:r>
        <w:instrText xml:space="preserve"> LINK Excel.Sheet.12 "https://d.docs.live.net/7f805d7de5bd95c1/Documents/KT.xlsx" "Sheet1!R13C13:R26C19" \a \f 4 \h  \* MERGEFORMAT </w:instrText>
      </w:r>
      <w:r>
        <w:fldChar w:fldCharType="separate"/>
      </w:r>
    </w:p>
    <w:tbl>
      <w:tblPr>
        <w:tblW w:w="11801" w:type="dxa"/>
        <w:tblInd w:w="-1026" w:type="dxa"/>
        <w:tblLook w:val="04A0" w:firstRow="1" w:lastRow="0" w:firstColumn="1" w:lastColumn="0" w:noHBand="0" w:noVBand="1"/>
      </w:tblPr>
      <w:tblGrid>
        <w:gridCol w:w="1109"/>
        <w:gridCol w:w="1361"/>
        <w:gridCol w:w="1358"/>
        <w:gridCol w:w="992"/>
        <w:gridCol w:w="992"/>
        <w:gridCol w:w="1701"/>
        <w:gridCol w:w="3808"/>
        <w:gridCol w:w="480"/>
      </w:tblGrid>
      <w:tr w:rsidR="00132846" w:rsidRPr="00132846" w14:paraId="05B45918" w14:textId="77777777" w:rsidTr="00124788">
        <w:trPr>
          <w:gridAfter w:val="1"/>
          <w:wAfter w:w="480" w:type="dxa"/>
          <w:trHeight w:val="253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BBBE7F3" w14:textId="16A46C3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sz w:val="20"/>
              </w:rPr>
              <w:t>LAN</w:t>
            </w:r>
          </w:p>
        </w:tc>
        <w:tc>
          <w:tcPr>
            <w:tcW w:w="13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BE1B30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sz w:val="20"/>
              </w:rPr>
              <w:t>Numeruojama sąsajų</w:t>
            </w:r>
          </w:p>
        </w:tc>
        <w:tc>
          <w:tcPr>
            <w:tcW w:w="13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225C5F9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sz w:val="20"/>
              </w:rPr>
              <w:t>Potinklio tipas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E28AA84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proofErr w:type="spellStart"/>
            <w:r w:rsidRPr="00132846">
              <w:rPr>
                <w:sz w:val="20"/>
                <w:lang w:val="en-US"/>
              </w:rPr>
              <w:t>Potinklio</w:t>
            </w:r>
            <w:proofErr w:type="spellEnd"/>
            <w:r w:rsidRPr="00132846">
              <w:rPr>
                <w:sz w:val="20"/>
                <w:lang w:val="en-US"/>
              </w:rPr>
              <w:t xml:space="preserve"> </w:t>
            </w:r>
            <w:proofErr w:type="spellStart"/>
            <w:r w:rsidRPr="00132846">
              <w:rPr>
                <w:sz w:val="20"/>
                <w:lang w:val="en-US"/>
              </w:rPr>
              <w:t>dydis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9224141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sz w:val="20"/>
              </w:rPr>
              <w:t>Prefiksas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2E1009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proofErr w:type="spellStart"/>
            <w:r w:rsidRPr="00132846">
              <w:rPr>
                <w:sz w:val="20"/>
                <w:lang w:val="en-US"/>
              </w:rPr>
              <w:t>Kaukė</w:t>
            </w:r>
            <w:proofErr w:type="spellEnd"/>
          </w:p>
        </w:tc>
        <w:tc>
          <w:tcPr>
            <w:tcW w:w="38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C2A16AA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sz w:val="20"/>
              </w:rPr>
              <w:t xml:space="preserve">Adresų segmentas nuo - iki </w:t>
            </w:r>
          </w:p>
        </w:tc>
      </w:tr>
      <w:tr w:rsidR="00124788" w:rsidRPr="00132846" w14:paraId="49E0A414" w14:textId="77777777" w:rsidTr="00124788">
        <w:trPr>
          <w:trHeight w:val="300"/>
        </w:trPr>
        <w:tc>
          <w:tcPr>
            <w:tcW w:w="11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CA9F52" w14:textId="77777777" w:rsidR="00132846" w:rsidRPr="00132846" w:rsidRDefault="00132846" w:rsidP="00132846">
            <w:pPr>
              <w:ind w:firstLine="0"/>
              <w:jc w:val="left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4EF011" w14:textId="77777777" w:rsidR="00132846" w:rsidRPr="00132846" w:rsidRDefault="00132846" w:rsidP="00132846">
            <w:pPr>
              <w:ind w:firstLine="0"/>
              <w:jc w:val="left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5CAFF2" w14:textId="77777777" w:rsidR="00132846" w:rsidRPr="00132846" w:rsidRDefault="00132846" w:rsidP="00132846">
            <w:pPr>
              <w:ind w:firstLine="0"/>
              <w:jc w:val="left"/>
              <w:rPr>
                <w:color w:val="000000"/>
                <w:sz w:val="20"/>
                <w:lang w:val="en-US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D67C61" w14:textId="77777777" w:rsidR="00132846" w:rsidRPr="00132846" w:rsidRDefault="00132846" w:rsidP="00132846">
            <w:pPr>
              <w:ind w:firstLine="0"/>
              <w:jc w:val="left"/>
              <w:rPr>
                <w:color w:val="000000"/>
                <w:sz w:val="20"/>
                <w:lang w:val="en-US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6E6830" w14:textId="77777777" w:rsidR="00132846" w:rsidRPr="00132846" w:rsidRDefault="00132846" w:rsidP="00132846">
            <w:pPr>
              <w:ind w:firstLine="0"/>
              <w:jc w:val="left"/>
              <w:rPr>
                <w:color w:val="000000"/>
                <w:sz w:val="20"/>
                <w:lang w:val="en-US"/>
              </w:rPr>
            </w:pPr>
          </w:p>
        </w:tc>
        <w:tc>
          <w:tcPr>
            <w:tcW w:w="17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9FAFD6" w14:textId="77777777" w:rsidR="00132846" w:rsidRPr="00132846" w:rsidRDefault="00132846" w:rsidP="00132846">
            <w:pPr>
              <w:ind w:firstLine="0"/>
              <w:jc w:val="left"/>
              <w:rPr>
                <w:color w:val="000000"/>
                <w:sz w:val="20"/>
                <w:lang w:val="en-US"/>
              </w:rPr>
            </w:pPr>
          </w:p>
        </w:tc>
        <w:tc>
          <w:tcPr>
            <w:tcW w:w="38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2979A3" w14:textId="77777777" w:rsidR="00132846" w:rsidRPr="00132846" w:rsidRDefault="00132846" w:rsidP="00132846">
            <w:pPr>
              <w:ind w:firstLine="0"/>
              <w:jc w:val="left"/>
              <w:rPr>
                <w:color w:val="000000"/>
                <w:sz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3456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</w:p>
        </w:tc>
      </w:tr>
      <w:tr w:rsidR="00132846" w:rsidRPr="00132846" w14:paraId="5E87B243" w14:textId="77777777" w:rsidTr="00124788">
        <w:trPr>
          <w:trHeight w:val="300"/>
        </w:trPr>
        <w:tc>
          <w:tcPr>
            <w:tcW w:w="1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A036F21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szCs w:val="22"/>
              </w:rPr>
              <w:t>Rsil-Rkal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0CB12FE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sz w:val="20"/>
              </w:rPr>
              <w:t>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9A45120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szCs w:val="22"/>
              </w:rPr>
              <w:t>Tarnyb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FC8EA9A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  <w:lang w:val="en-US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9DD0134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</w:rPr>
              <w:t>/30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E8415AA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  <w:lang w:val="en-US"/>
              </w:rPr>
              <w:t xml:space="preserve">255.255.255.252 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C3FD234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</w:rPr>
              <w:t>10.10.2.160-10.10.2.163</w:t>
            </w:r>
          </w:p>
        </w:tc>
        <w:tc>
          <w:tcPr>
            <w:tcW w:w="480" w:type="dxa"/>
            <w:vAlign w:val="center"/>
            <w:hideMark/>
          </w:tcPr>
          <w:p w14:paraId="376FFE9E" w14:textId="77777777" w:rsidR="00132846" w:rsidRPr="00132846" w:rsidRDefault="00132846" w:rsidP="00132846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132846" w:rsidRPr="00132846" w14:paraId="5F913850" w14:textId="77777777" w:rsidTr="00124788">
        <w:trPr>
          <w:trHeight w:val="300"/>
        </w:trPr>
        <w:tc>
          <w:tcPr>
            <w:tcW w:w="1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6CE9D64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szCs w:val="22"/>
              </w:rPr>
              <w:t>Rsil-Rdid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F78D222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sz w:val="20"/>
              </w:rPr>
              <w:t>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9221CCC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szCs w:val="22"/>
              </w:rPr>
              <w:t>Tarnyb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CB78BAA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  <w:lang w:val="en-US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875AC29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</w:rPr>
              <w:t>/30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55A6B99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  <w:lang w:val="en-US"/>
              </w:rPr>
              <w:t xml:space="preserve">255.255.255.252 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8DEAA17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  <w:lang w:val="en-US"/>
              </w:rPr>
              <w:t>10.10.2.164-10.10.2.167</w:t>
            </w:r>
          </w:p>
        </w:tc>
        <w:tc>
          <w:tcPr>
            <w:tcW w:w="480" w:type="dxa"/>
            <w:vAlign w:val="center"/>
            <w:hideMark/>
          </w:tcPr>
          <w:p w14:paraId="71302891" w14:textId="77777777" w:rsidR="00132846" w:rsidRPr="00132846" w:rsidRDefault="00132846" w:rsidP="00132846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132846" w:rsidRPr="00132846" w14:paraId="29D6C11B" w14:textId="77777777" w:rsidTr="00124788">
        <w:trPr>
          <w:trHeight w:val="300"/>
        </w:trPr>
        <w:tc>
          <w:tcPr>
            <w:tcW w:w="1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12A35CB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szCs w:val="22"/>
              </w:rPr>
              <w:t>Rsil-Rpaj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B5E99B2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sz w:val="20"/>
              </w:rPr>
              <w:t>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73AF92F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szCs w:val="22"/>
              </w:rPr>
              <w:t>Tarnyb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C7670C4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  <w:lang w:val="en-US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6D0F03C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</w:rPr>
              <w:t>/30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89D1040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  <w:lang w:val="en-US"/>
              </w:rPr>
              <w:t xml:space="preserve">255.255.255.252 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C855B04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  <w:lang w:val="en-US"/>
              </w:rPr>
              <w:t>10.10.2.168-10.10.2.171</w:t>
            </w:r>
          </w:p>
        </w:tc>
        <w:tc>
          <w:tcPr>
            <w:tcW w:w="480" w:type="dxa"/>
            <w:vAlign w:val="center"/>
            <w:hideMark/>
          </w:tcPr>
          <w:p w14:paraId="43017448" w14:textId="77777777" w:rsidR="00132846" w:rsidRPr="00132846" w:rsidRDefault="00132846" w:rsidP="00132846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132846" w:rsidRPr="00132846" w14:paraId="0C3B5258" w14:textId="77777777" w:rsidTr="00124788">
        <w:trPr>
          <w:trHeight w:val="300"/>
        </w:trPr>
        <w:tc>
          <w:tcPr>
            <w:tcW w:w="1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EBADF35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  <w:lang w:val="en-US"/>
              </w:rPr>
              <w:t>Rsil-Rzad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11C926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  <w:lang w:val="en-US"/>
              </w:rPr>
              <w:t>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F5E88EE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32846">
              <w:rPr>
                <w:color w:val="000000"/>
                <w:szCs w:val="22"/>
                <w:lang w:val="en-US"/>
              </w:rPr>
              <w:t>Tarnyb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B7C8EF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  <w:lang w:val="en-US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A454AF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  <w:lang w:val="en-US"/>
              </w:rPr>
              <w:t>/30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451B1F1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  <w:lang w:val="en-US"/>
              </w:rPr>
              <w:t xml:space="preserve">255.255.255.252 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D242179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  <w:lang w:val="en-US"/>
              </w:rPr>
              <w:t>10.10.2.172-10.10.2.175</w:t>
            </w:r>
          </w:p>
        </w:tc>
        <w:tc>
          <w:tcPr>
            <w:tcW w:w="480" w:type="dxa"/>
            <w:vAlign w:val="center"/>
            <w:hideMark/>
          </w:tcPr>
          <w:p w14:paraId="1E24FE45" w14:textId="77777777" w:rsidR="00132846" w:rsidRPr="00132846" w:rsidRDefault="00132846" w:rsidP="00132846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132846" w:rsidRPr="00132846" w14:paraId="1353FC5E" w14:textId="77777777" w:rsidTr="00124788">
        <w:trPr>
          <w:trHeight w:val="300"/>
        </w:trPr>
        <w:tc>
          <w:tcPr>
            <w:tcW w:w="1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AD2B310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szCs w:val="22"/>
              </w:rPr>
              <w:t>kal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02C5663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sz w:val="20"/>
              </w:rPr>
              <w:t>32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FFAEB2F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szCs w:val="22"/>
              </w:rPr>
              <w:t>Viešas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81D2E08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</w:rPr>
              <w:t>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7BDF72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</w:rPr>
              <w:t>/26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537D9AD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  <w:lang w:val="en-US"/>
              </w:rPr>
              <w:t xml:space="preserve">255.255.255.192 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AA6A3B4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</w:rPr>
              <w:t>222.222.16.0-222.222.16.63</w:t>
            </w:r>
          </w:p>
        </w:tc>
        <w:tc>
          <w:tcPr>
            <w:tcW w:w="480" w:type="dxa"/>
            <w:vAlign w:val="center"/>
            <w:hideMark/>
          </w:tcPr>
          <w:p w14:paraId="25E312C6" w14:textId="77777777" w:rsidR="00132846" w:rsidRPr="00132846" w:rsidRDefault="00132846" w:rsidP="00132846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132846" w:rsidRPr="00132846" w14:paraId="7AEB0B84" w14:textId="77777777" w:rsidTr="00124788">
        <w:trPr>
          <w:trHeight w:val="300"/>
        </w:trPr>
        <w:tc>
          <w:tcPr>
            <w:tcW w:w="1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8054BBD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32846">
              <w:rPr>
                <w:color w:val="000000"/>
                <w:szCs w:val="22"/>
                <w:lang w:val="en-US"/>
              </w:rPr>
              <w:t>bij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E373DDF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  <w:lang w:val="en-US"/>
              </w:rPr>
              <w:t>24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84D4DEE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32846">
              <w:rPr>
                <w:color w:val="000000"/>
                <w:szCs w:val="22"/>
                <w:lang w:val="en-US"/>
              </w:rPr>
              <w:t>Viešas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8B38CF5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  <w:lang w:val="en-US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B33899D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  <w:lang w:val="en-US"/>
              </w:rPr>
              <w:t>/27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3333A7C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  <w:lang w:val="en-US"/>
              </w:rPr>
              <w:t xml:space="preserve">255.255.255.224 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5750A1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</w:rPr>
              <w:t>222.222.16.64-222.222.16.95</w:t>
            </w:r>
          </w:p>
        </w:tc>
        <w:tc>
          <w:tcPr>
            <w:tcW w:w="480" w:type="dxa"/>
            <w:vAlign w:val="center"/>
            <w:hideMark/>
          </w:tcPr>
          <w:p w14:paraId="33BD296D" w14:textId="77777777" w:rsidR="00132846" w:rsidRPr="00132846" w:rsidRDefault="00132846" w:rsidP="00132846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132846" w:rsidRPr="00132846" w14:paraId="125E473C" w14:textId="77777777" w:rsidTr="00124788">
        <w:trPr>
          <w:trHeight w:val="300"/>
        </w:trPr>
        <w:tc>
          <w:tcPr>
            <w:tcW w:w="1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25CDC0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szCs w:val="22"/>
              </w:rPr>
              <w:t>paj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3530FE7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sz w:val="20"/>
              </w:rPr>
              <w:t>26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495B987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szCs w:val="22"/>
              </w:rPr>
              <w:t>Viešas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EFB5B1E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BE3571A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</w:rPr>
              <w:t>/27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B916C0A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  <w:lang w:val="en-US"/>
              </w:rPr>
              <w:t xml:space="preserve">255.255.255.224 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4EAB58A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</w:rPr>
              <w:t>222.222.16.96-222.222.16.127</w:t>
            </w:r>
          </w:p>
        </w:tc>
        <w:tc>
          <w:tcPr>
            <w:tcW w:w="480" w:type="dxa"/>
            <w:vAlign w:val="center"/>
            <w:hideMark/>
          </w:tcPr>
          <w:p w14:paraId="6B435D46" w14:textId="77777777" w:rsidR="00132846" w:rsidRPr="00132846" w:rsidRDefault="00132846" w:rsidP="00132846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132846" w:rsidRPr="00132846" w14:paraId="6BCB2B3F" w14:textId="77777777" w:rsidTr="00124788">
        <w:trPr>
          <w:trHeight w:val="300"/>
        </w:trPr>
        <w:tc>
          <w:tcPr>
            <w:tcW w:w="1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5DF8590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szCs w:val="22"/>
              </w:rPr>
              <w:t>did-v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B13CB11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sz w:val="20"/>
              </w:rPr>
              <w:t>13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1621847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szCs w:val="22"/>
              </w:rPr>
              <w:t>Viešas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B4A321D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8713F9B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</w:rPr>
              <w:t>/28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BA1D234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  <w:lang w:val="en-US"/>
              </w:rPr>
              <w:t xml:space="preserve">255.255.255.240 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A0A1E3D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</w:rPr>
              <w:t>222.222.16.128-222.222.16.143</w:t>
            </w:r>
          </w:p>
        </w:tc>
        <w:tc>
          <w:tcPr>
            <w:tcW w:w="480" w:type="dxa"/>
            <w:vAlign w:val="center"/>
            <w:hideMark/>
          </w:tcPr>
          <w:p w14:paraId="4136BBB0" w14:textId="77777777" w:rsidR="00132846" w:rsidRPr="00132846" w:rsidRDefault="00132846" w:rsidP="00132846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132846" w:rsidRPr="00132846" w14:paraId="43347184" w14:textId="77777777" w:rsidTr="00124788">
        <w:trPr>
          <w:trHeight w:val="300"/>
        </w:trPr>
        <w:tc>
          <w:tcPr>
            <w:tcW w:w="1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C4707B2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szCs w:val="22"/>
              </w:rPr>
              <w:t>zad-v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BFF2295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sz w:val="20"/>
              </w:rPr>
              <w:t>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5DEB621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szCs w:val="22"/>
              </w:rPr>
              <w:t>Viešas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BFDB72D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69131C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</w:rPr>
              <w:t>/29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D0F0A3D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  <w:lang w:val="en-US"/>
              </w:rPr>
              <w:t xml:space="preserve">255.255.255.248 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508A3AC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</w:rPr>
              <w:t>222.222.16.144-222.222.16.151</w:t>
            </w:r>
          </w:p>
        </w:tc>
        <w:tc>
          <w:tcPr>
            <w:tcW w:w="480" w:type="dxa"/>
            <w:vAlign w:val="center"/>
            <w:hideMark/>
          </w:tcPr>
          <w:p w14:paraId="577BCB55" w14:textId="77777777" w:rsidR="00132846" w:rsidRPr="00132846" w:rsidRDefault="00132846" w:rsidP="00132846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132846" w:rsidRPr="00132846" w14:paraId="6B957DFD" w14:textId="77777777" w:rsidTr="00124788">
        <w:trPr>
          <w:trHeight w:val="300"/>
        </w:trPr>
        <w:tc>
          <w:tcPr>
            <w:tcW w:w="1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DF3B589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szCs w:val="22"/>
              </w:rPr>
              <w:t>zad-a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98827C8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sz w:val="20"/>
              </w:rPr>
              <w:t>16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76AE36C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szCs w:val="22"/>
              </w:rPr>
              <w:t>Admin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A36FD0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B0566A3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</w:rPr>
              <w:t>/27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93F6098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  <w:lang w:val="en-US"/>
              </w:rPr>
              <w:t xml:space="preserve">255.255.255.224 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F6977EB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</w:rPr>
              <w:t>111.111.11.32-111.111.11.63</w:t>
            </w:r>
          </w:p>
        </w:tc>
        <w:tc>
          <w:tcPr>
            <w:tcW w:w="480" w:type="dxa"/>
            <w:vAlign w:val="center"/>
            <w:hideMark/>
          </w:tcPr>
          <w:p w14:paraId="2C2A3DE6" w14:textId="77777777" w:rsidR="00132846" w:rsidRPr="00132846" w:rsidRDefault="00132846" w:rsidP="00132846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132846" w:rsidRPr="00132846" w14:paraId="57D49807" w14:textId="77777777" w:rsidTr="00124788">
        <w:trPr>
          <w:trHeight w:val="300"/>
        </w:trPr>
        <w:tc>
          <w:tcPr>
            <w:tcW w:w="1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10F4027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szCs w:val="22"/>
              </w:rPr>
              <w:t>did-a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1D1214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sz w:val="20"/>
              </w:rPr>
              <w:t>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34B510B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szCs w:val="22"/>
              </w:rPr>
              <w:t>Admin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B7113A6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C0B9C80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</w:rPr>
              <w:t>/28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47FA221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  <w:lang w:val="en-US"/>
              </w:rPr>
              <w:t xml:space="preserve">255.255.255.240 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F7BBEB4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</w:rPr>
              <w:t>111.111.11.64-111.111.11.79</w:t>
            </w:r>
          </w:p>
        </w:tc>
        <w:tc>
          <w:tcPr>
            <w:tcW w:w="480" w:type="dxa"/>
            <w:vAlign w:val="center"/>
            <w:hideMark/>
          </w:tcPr>
          <w:p w14:paraId="094FDCC1" w14:textId="77777777" w:rsidR="00132846" w:rsidRPr="00132846" w:rsidRDefault="00132846" w:rsidP="00132846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132846" w:rsidRPr="00132846" w14:paraId="42522637" w14:textId="77777777" w:rsidTr="00124788">
        <w:trPr>
          <w:trHeight w:val="300"/>
        </w:trPr>
        <w:tc>
          <w:tcPr>
            <w:tcW w:w="1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1D91C10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szCs w:val="22"/>
              </w:rPr>
              <w:t>Sil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1164B48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sz w:val="20"/>
              </w:rPr>
              <w:t>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52EF35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szCs w:val="22"/>
              </w:rPr>
              <w:t>Admin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BAFAD3B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  <w:lang w:val="en-US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D957644" w14:textId="77777777" w:rsidR="00132846" w:rsidRPr="00132846" w:rsidRDefault="00132846" w:rsidP="00132846">
            <w:pPr>
              <w:ind w:firstLine="0"/>
              <w:rPr>
                <w:color w:val="000000"/>
                <w:sz w:val="20"/>
                <w:lang w:val="en-US"/>
              </w:rPr>
            </w:pPr>
            <w:r w:rsidRPr="00132846">
              <w:rPr>
                <w:color w:val="000000"/>
                <w:sz w:val="20"/>
              </w:rPr>
              <w:t>/30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9E6F3A2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  <w:lang w:val="en-US"/>
              </w:rPr>
              <w:t xml:space="preserve">255.255.255.252 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C1D5B1A" w14:textId="77777777" w:rsidR="00132846" w:rsidRPr="00132846" w:rsidRDefault="00132846" w:rsidP="00132846">
            <w:pPr>
              <w:ind w:firstLine="0"/>
              <w:rPr>
                <w:color w:val="000000"/>
                <w:szCs w:val="22"/>
                <w:lang w:val="en-US"/>
              </w:rPr>
            </w:pPr>
            <w:r w:rsidRPr="00132846">
              <w:rPr>
                <w:color w:val="000000"/>
                <w:szCs w:val="22"/>
              </w:rPr>
              <w:t>111.111.11.80-111.111.11.83</w:t>
            </w:r>
          </w:p>
        </w:tc>
        <w:tc>
          <w:tcPr>
            <w:tcW w:w="480" w:type="dxa"/>
            <w:vAlign w:val="center"/>
            <w:hideMark/>
          </w:tcPr>
          <w:p w14:paraId="1D3CD8B4" w14:textId="77777777" w:rsidR="00124788" w:rsidRPr="00132846" w:rsidRDefault="00124788" w:rsidP="00132846">
            <w:pPr>
              <w:ind w:firstLine="0"/>
              <w:jc w:val="left"/>
              <w:rPr>
                <w:sz w:val="20"/>
                <w:lang w:val="en-US"/>
              </w:rPr>
            </w:pPr>
          </w:p>
        </w:tc>
      </w:tr>
    </w:tbl>
    <w:p w14:paraId="7BF4709E" w14:textId="6490E7FE" w:rsidR="00361A18" w:rsidRDefault="00132846" w:rsidP="00132846">
      <w:pPr>
        <w:ind w:hanging="709"/>
      </w:pPr>
      <w:r>
        <w:fldChar w:fldCharType="end"/>
      </w:r>
    </w:p>
    <w:p w14:paraId="6DB325C5" w14:textId="45C55B39" w:rsidR="00124788" w:rsidRDefault="00124788" w:rsidP="00124788">
      <w:pPr>
        <w:pStyle w:val="Heading1"/>
      </w:pPr>
      <w:bookmarkStart w:id="2" w:name="_Toc154098685"/>
      <w:r w:rsidRPr="00124788">
        <w:t>Kiekviename segmente panaudotų ir likusių laisvų adresų lentelė</w:t>
      </w:r>
      <w:bookmarkEnd w:id="2"/>
    </w:p>
    <w:p w14:paraId="15657BCF" w14:textId="7ED25D34" w:rsidR="00124788" w:rsidRDefault="00124788" w:rsidP="00124788">
      <w:pPr>
        <w:rPr>
          <w:sz w:val="20"/>
          <w:lang w:eastAsia="lt-LT"/>
        </w:rPr>
      </w:pPr>
      <w:r>
        <w:fldChar w:fldCharType="begin"/>
      </w:r>
      <w:r>
        <w:instrText xml:space="preserve"> LINK Excel.Sheet.12 "https://d.docs.live.net/7f805d7de5bd95c1/Documents/KT.xlsx" "Sheet1!R14C21:R17C24" \a \f 4 \h  \* MERGEFORMAT </w:instrText>
      </w:r>
      <w:r>
        <w:fldChar w:fldCharType="separate"/>
      </w:r>
    </w:p>
    <w:tbl>
      <w:tblPr>
        <w:tblW w:w="10719" w:type="dxa"/>
        <w:tblInd w:w="-1026" w:type="dxa"/>
        <w:tblLook w:val="04A0" w:firstRow="1" w:lastRow="0" w:firstColumn="1" w:lastColumn="0" w:noHBand="0" w:noVBand="1"/>
      </w:tblPr>
      <w:tblGrid>
        <w:gridCol w:w="2144"/>
        <w:gridCol w:w="1763"/>
        <w:gridCol w:w="2256"/>
        <w:gridCol w:w="4556"/>
      </w:tblGrid>
      <w:tr w:rsidR="00124788" w:rsidRPr="00124788" w14:paraId="5D32E1CF" w14:textId="77777777" w:rsidTr="00124788">
        <w:trPr>
          <w:trHeight w:val="300"/>
        </w:trPr>
        <w:tc>
          <w:tcPr>
            <w:tcW w:w="21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02B48DC" w14:textId="09762B3D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szCs w:val="22"/>
              </w:rPr>
              <w:t>Paskirtis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79704A0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szCs w:val="22"/>
              </w:rPr>
              <w:t>Duotas segmentas</w:t>
            </w:r>
          </w:p>
        </w:tc>
        <w:tc>
          <w:tcPr>
            <w:tcW w:w="2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7994CC2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szCs w:val="22"/>
              </w:rPr>
              <w:t>Panaudota</w:t>
            </w:r>
          </w:p>
        </w:tc>
        <w:tc>
          <w:tcPr>
            <w:tcW w:w="4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F229820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szCs w:val="22"/>
              </w:rPr>
              <w:t>Liko laisvų</w:t>
            </w:r>
          </w:p>
        </w:tc>
      </w:tr>
      <w:tr w:rsidR="00124788" w:rsidRPr="00124788" w14:paraId="252388C0" w14:textId="77777777" w:rsidTr="00124788">
        <w:trPr>
          <w:trHeight w:val="300"/>
        </w:trPr>
        <w:tc>
          <w:tcPr>
            <w:tcW w:w="21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40DA868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szCs w:val="22"/>
              </w:rPr>
              <w:t xml:space="preserve">Viešiems mokyklų tinklams 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B0247F8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>222.222.16.0/23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18FB2AF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>222.222.16.0-222.222.16.151</w:t>
            </w:r>
          </w:p>
        </w:tc>
        <w:tc>
          <w:tcPr>
            <w:tcW w:w="4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0C6C941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>222.222.16.152-222.222.16.255</w:t>
            </w:r>
          </w:p>
        </w:tc>
      </w:tr>
      <w:tr w:rsidR="00124788" w:rsidRPr="00124788" w14:paraId="50051FDF" w14:textId="77777777" w:rsidTr="00124788">
        <w:trPr>
          <w:trHeight w:val="300"/>
        </w:trPr>
        <w:tc>
          <w:tcPr>
            <w:tcW w:w="21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F41E1D3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szCs w:val="22"/>
              </w:rPr>
              <w:t xml:space="preserve">Administracijų tinklams 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813EB4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>111.111.11.32/27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24F8489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>111.111.11.32-111.111.11.83</w:t>
            </w:r>
          </w:p>
        </w:tc>
        <w:tc>
          <w:tcPr>
            <w:tcW w:w="4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F9C736F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szCs w:val="22"/>
              </w:rPr>
              <w:t>192.168.0.84-192.168.0.255</w:t>
            </w:r>
          </w:p>
        </w:tc>
      </w:tr>
      <w:tr w:rsidR="00124788" w:rsidRPr="00124788" w14:paraId="4881B5BC" w14:textId="77777777" w:rsidTr="00124788">
        <w:trPr>
          <w:trHeight w:val="300"/>
        </w:trPr>
        <w:tc>
          <w:tcPr>
            <w:tcW w:w="21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FA490D7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szCs w:val="22"/>
              </w:rPr>
              <w:t xml:space="preserve">Tarnybiniams ryšiams 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755785A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>10.10.2.160/27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4F6CC11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>10.10.2.160-10.10.2.175</w:t>
            </w:r>
          </w:p>
        </w:tc>
        <w:tc>
          <w:tcPr>
            <w:tcW w:w="4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AFF8AEE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>10.10.2.176-10.10.2.191</w:t>
            </w:r>
          </w:p>
        </w:tc>
      </w:tr>
    </w:tbl>
    <w:p w14:paraId="07514356" w14:textId="3325CF01" w:rsidR="00124788" w:rsidRDefault="00124788" w:rsidP="00124788">
      <w:r>
        <w:fldChar w:fldCharType="end"/>
      </w:r>
    </w:p>
    <w:p w14:paraId="38B7A534" w14:textId="6E6612DF" w:rsidR="00124788" w:rsidRDefault="00124788" w:rsidP="00124788">
      <w:pPr>
        <w:pStyle w:val="Heading1"/>
      </w:pPr>
      <w:bookmarkStart w:id="3" w:name="_Toc154098686"/>
      <w:r w:rsidRPr="00124788">
        <w:t>Maršrutų lentelės atskirai kiekvienam maršrutizatoriui</w:t>
      </w:r>
      <w:bookmarkEnd w:id="3"/>
    </w:p>
    <w:p w14:paraId="276114CD" w14:textId="21E8DCCB" w:rsidR="00124788" w:rsidRDefault="00124788" w:rsidP="00124788">
      <w:pPr>
        <w:pStyle w:val="Heading2"/>
      </w:pPr>
      <w:bookmarkStart w:id="4" w:name="_Toc154098687"/>
      <w:r>
        <w:t>Rsil</w:t>
      </w:r>
      <w:bookmarkEnd w:id="4"/>
    </w:p>
    <w:p w14:paraId="177272D2" w14:textId="77777777" w:rsidR="00124788" w:rsidRDefault="00124788" w:rsidP="00124788">
      <w:pPr>
        <w:rPr>
          <w:sz w:val="20"/>
          <w:lang w:eastAsia="lt-LT"/>
        </w:rPr>
      </w:pPr>
      <w:r>
        <w:fldChar w:fldCharType="begin"/>
      </w:r>
      <w:r>
        <w:instrText xml:space="preserve"> LINK Excel.Sheet.12 "https://d.docs.live.net/7f805d7de5bd95c1/Documents/KT.xlsx" "Sheet1!R39C13:R47C17" \a \f 4 \h </w:instrText>
      </w:r>
      <w:r>
        <w:fldChar w:fldCharType="separate"/>
      </w:r>
    </w:p>
    <w:tbl>
      <w:tblPr>
        <w:tblW w:w="9416" w:type="dxa"/>
        <w:tblInd w:w="-1026" w:type="dxa"/>
        <w:tblLook w:val="04A0" w:firstRow="1" w:lastRow="0" w:firstColumn="1" w:lastColumn="0" w:noHBand="0" w:noVBand="1"/>
      </w:tblPr>
      <w:tblGrid>
        <w:gridCol w:w="1311"/>
        <w:gridCol w:w="1793"/>
        <w:gridCol w:w="1911"/>
        <w:gridCol w:w="1472"/>
        <w:gridCol w:w="2929"/>
      </w:tblGrid>
      <w:tr w:rsidR="00124788" w:rsidRPr="00124788" w14:paraId="6D40E76B" w14:textId="77777777" w:rsidTr="00124788">
        <w:trPr>
          <w:trHeight w:val="300"/>
        </w:trPr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A2358A" w14:textId="32EF0A7F" w:rsidR="00124788" w:rsidRPr="00124788" w:rsidRDefault="00124788" w:rsidP="00124788">
            <w:pPr>
              <w:ind w:firstLine="0"/>
              <w:rPr>
                <w:color w:val="000000"/>
                <w:sz w:val="20"/>
                <w:lang w:val="en-US"/>
              </w:rPr>
            </w:pPr>
            <w:r w:rsidRPr="00124788">
              <w:rPr>
                <w:sz w:val="20"/>
              </w:rPr>
              <w:t>LAN, Rsil</w:t>
            </w:r>
          </w:p>
        </w:tc>
        <w:tc>
          <w:tcPr>
            <w:tcW w:w="17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CECD987" w14:textId="77777777" w:rsidR="00124788" w:rsidRPr="00124788" w:rsidRDefault="00124788" w:rsidP="00124788">
            <w:pPr>
              <w:ind w:firstLine="0"/>
              <w:rPr>
                <w:i/>
                <w:iCs/>
                <w:color w:val="000000"/>
                <w:sz w:val="20"/>
                <w:lang w:val="en-US"/>
              </w:rPr>
            </w:pPr>
            <w:r w:rsidRPr="00124788">
              <w:rPr>
                <w:i/>
                <w:iCs/>
                <w:sz w:val="20"/>
              </w:rPr>
              <w:t>Tinklo IP adresas</w:t>
            </w:r>
          </w:p>
        </w:tc>
        <w:tc>
          <w:tcPr>
            <w:tcW w:w="19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5620D8C" w14:textId="77777777" w:rsidR="00124788" w:rsidRPr="00124788" w:rsidRDefault="00124788" w:rsidP="00124788">
            <w:pPr>
              <w:ind w:firstLine="0"/>
              <w:rPr>
                <w:color w:val="000000"/>
                <w:sz w:val="20"/>
                <w:lang w:val="en-US"/>
              </w:rPr>
            </w:pPr>
            <w:proofErr w:type="spellStart"/>
            <w:r w:rsidRPr="00124788">
              <w:rPr>
                <w:sz w:val="20"/>
                <w:lang w:val="en-US"/>
              </w:rPr>
              <w:t>Kaukė</w:t>
            </w:r>
            <w:proofErr w:type="spellEnd"/>
          </w:p>
        </w:tc>
        <w:tc>
          <w:tcPr>
            <w:tcW w:w="147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DAE974A" w14:textId="77777777" w:rsidR="00124788" w:rsidRPr="00124788" w:rsidRDefault="00124788" w:rsidP="00124788">
            <w:pPr>
              <w:ind w:firstLine="0"/>
              <w:rPr>
                <w:i/>
                <w:iCs/>
                <w:color w:val="000000"/>
                <w:sz w:val="20"/>
                <w:lang w:val="en-US"/>
              </w:rPr>
            </w:pPr>
            <w:r w:rsidRPr="00124788">
              <w:rPr>
                <w:i/>
                <w:iCs/>
                <w:sz w:val="20"/>
              </w:rPr>
              <w:t>Per kurį maršrutizatorių</w:t>
            </w:r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DEECD26" w14:textId="77777777" w:rsidR="00124788" w:rsidRPr="00124788" w:rsidRDefault="00124788" w:rsidP="00124788">
            <w:pPr>
              <w:ind w:firstLine="0"/>
              <w:rPr>
                <w:i/>
                <w:iCs/>
                <w:color w:val="000000"/>
                <w:sz w:val="20"/>
                <w:lang w:val="en-US"/>
              </w:rPr>
            </w:pPr>
            <w:r w:rsidRPr="00124788">
              <w:rPr>
                <w:i/>
                <w:iCs/>
                <w:sz w:val="20"/>
              </w:rPr>
              <w:t>Sekančio šuolio adresas</w:t>
            </w:r>
          </w:p>
        </w:tc>
      </w:tr>
      <w:tr w:rsidR="00124788" w:rsidRPr="00124788" w14:paraId="125B2054" w14:textId="77777777" w:rsidTr="00124788">
        <w:trPr>
          <w:trHeight w:val="300"/>
        </w:trPr>
        <w:tc>
          <w:tcPr>
            <w:tcW w:w="13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DFAF20C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szCs w:val="22"/>
              </w:rPr>
              <w:t>kal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24B211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</w:rPr>
              <w:t>222.222.16.0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DD00BD1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 xml:space="preserve">255.255.255.192 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162425E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24788">
              <w:rPr>
                <w:color w:val="000000"/>
                <w:szCs w:val="22"/>
                <w:lang w:val="en-US"/>
              </w:rPr>
              <w:t>Rkal</w:t>
            </w:r>
            <w:proofErr w:type="spellEnd"/>
          </w:p>
        </w:tc>
        <w:tc>
          <w:tcPr>
            <w:tcW w:w="2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198EA22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>10.10.2.162</w:t>
            </w:r>
          </w:p>
        </w:tc>
      </w:tr>
      <w:tr w:rsidR="00124788" w:rsidRPr="00124788" w14:paraId="754FCC01" w14:textId="77777777" w:rsidTr="00124788">
        <w:trPr>
          <w:trHeight w:val="300"/>
        </w:trPr>
        <w:tc>
          <w:tcPr>
            <w:tcW w:w="13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CF3E14D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24788">
              <w:rPr>
                <w:color w:val="000000"/>
                <w:szCs w:val="22"/>
                <w:lang w:val="en-US"/>
              </w:rPr>
              <w:t>bij</w:t>
            </w:r>
            <w:proofErr w:type="spellEnd"/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31715F2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</w:rPr>
              <w:t>222.222.16.64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7B1CFFC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 xml:space="preserve">255.255.255.224 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B84E60B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24788">
              <w:rPr>
                <w:color w:val="000000"/>
                <w:szCs w:val="22"/>
                <w:lang w:val="en-US"/>
              </w:rPr>
              <w:t>Rkal</w:t>
            </w:r>
            <w:proofErr w:type="spellEnd"/>
          </w:p>
        </w:tc>
        <w:tc>
          <w:tcPr>
            <w:tcW w:w="2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479F243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>10.10.2.162</w:t>
            </w:r>
          </w:p>
        </w:tc>
      </w:tr>
      <w:tr w:rsidR="00124788" w:rsidRPr="00124788" w14:paraId="53509DA0" w14:textId="77777777" w:rsidTr="00124788">
        <w:trPr>
          <w:trHeight w:val="300"/>
        </w:trPr>
        <w:tc>
          <w:tcPr>
            <w:tcW w:w="13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1523023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szCs w:val="22"/>
              </w:rPr>
              <w:t>paj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90D663D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</w:rPr>
              <w:t>222.222.16.96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217FC7D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>255.255.255.224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D3E2871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24788">
              <w:rPr>
                <w:color w:val="000000"/>
                <w:szCs w:val="22"/>
                <w:lang w:val="en-US"/>
              </w:rPr>
              <w:t>Rpaj</w:t>
            </w:r>
            <w:proofErr w:type="spellEnd"/>
          </w:p>
        </w:tc>
        <w:tc>
          <w:tcPr>
            <w:tcW w:w="2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4A25982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>10.10.2.170</w:t>
            </w:r>
          </w:p>
        </w:tc>
      </w:tr>
      <w:tr w:rsidR="00124788" w:rsidRPr="00124788" w14:paraId="7041DA43" w14:textId="77777777" w:rsidTr="00124788">
        <w:trPr>
          <w:trHeight w:val="300"/>
        </w:trPr>
        <w:tc>
          <w:tcPr>
            <w:tcW w:w="13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6BBF551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szCs w:val="22"/>
              </w:rPr>
              <w:t>did-v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3BEF760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</w:rPr>
              <w:t>222.222.16.128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024D446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 xml:space="preserve">255.255.255.240 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FF05653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24788">
              <w:rPr>
                <w:color w:val="000000"/>
                <w:szCs w:val="22"/>
                <w:lang w:val="en-US"/>
              </w:rPr>
              <w:t>Rdid</w:t>
            </w:r>
            <w:proofErr w:type="spellEnd"/>
          </w:p>
        </w:tc>
        <w:tc>
          <w:tcPr>
            <w:tcW w:w="2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22C8046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>10.10.2.166</w:t>
            </w:r>
          </w:p>
        </w:tc>
      </w:tr>
      <w:tr w:rsidR="00124788" w:rsidRPr="00124788" w14:paraId="3C81D2E7" w14:textId="77777777" w:rsidTr="00124788">
        <w:trPr>
          <w:trHeight w:val="300"/>
        </w:trPr>
        <w:tc>
          <w:tcPr>
            <w:tcW w:w="13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95F3E91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szCs w:val="22"/>
              </w:rPr>
              <w:t>zad-v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5F00ED3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</w:rPr>
              <w:t>222.222.16.144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5759FCD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 xml:space="preserve">255.255.255.248 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C804B93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24788">
              <w:rPr>
                <w:color w:val="000000"/>
                <w:szCs w:val="22"/>
                <w:lang w:val="en-US"/>
              </w:rPr>
              <w:t>Rzad</w:t>
            </w:r>
            <w:proofErr w:type="spellEnd"/>
          </w:p>
        </w:tc>
        <w:tc>
          <w:tcPr>
            <w:tcW w:w="2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0E0008C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>10.10.2.174</w:t>
            </w:r>
          </w:p>
        </w:tc>
      </w:tr>
      <w:tr w:rsidR="00124788" w:rsidRPr="00124788" w14:paraId="2C5F3A05" w14:textId="77777777" w:rsidTr="00124788">
        <w:trPr>
          <w:trHeight w:val="300"/>
        </w:trPr>
        <w:tc>
          <w:tcPr>
            <w:tcW w:w="13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84ABCD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szCs w:val="22"/>
              </w:rPr>
              <w:t>zad-a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BBFC70B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</w:rPr>
              <w:t>111.111.11.32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743B63B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 xml:space="preserve">255.255.255.224 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BB2C8FA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24788">
              <w:rPr>
                <w:color w:val="000000"/>
                <w:szCs w:val="22"/>
                <w:lang w:val="en-US"/>
              </w:rPr>
              <w:t>Rzad</w:t>
            </w:r>
            <w:proofErr w:type="spellEnd"/>
          </w:p>
        </w:tc>
        <w:tc>
          <w:tcPr>
            <w:tcW w:w="2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4D50CF6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>10.10.2.174</w:t>
            </w:r>
          </w:p>
        </w:tc>
      </w:tr>
      <w:tr w:rsidR="00124788" w:rsidRPr="00124788" w14:paraId="4BA30B56" w14:textId="77777777" w:rsidTr="00124788">
        <w:trPr>
          <w:trHeight w:val="300"/>
        </w:trPr>
        <w:tc>
          <w:tcPr>
            <w:tcW w:w="13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C41A702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szCs w:val="22"/>
              </w:rPr>
              <w:t>did-a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DB0E5B8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</w:rPr>
              <w:t>111.111.11.64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669B68F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 xml:space="preserve">255.255.255.240 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08D6950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24788">
              <w:rPr>
                <w:color w:val="000000"/>
                <w:szCs w:val="22"/>
                <w:lang w:val="en-US"/>
              </w:rPr>
              <w:t>Rdid</w:t>
            </w:r>
            <w:proofErr w:type="spellEnd"/>
          </w:p>
        </w:tc>
        <w:tc>
          <w:tcPr>
            <w:tcW w:w="2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C0DE1FA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>10.10.2.166</w:t>
            </w:r>
          </w:p>
        </w:tc>
      </w:tr>
      <w:tr w:rsidR="00124788" w:rsidRPr="00124788" w14:paraId="2C4065A6" w14:textId="77777777" w:rsidTr="00124788">
        <w:trPr>
          <w:trHeight w:val="300"/>
        </w:trPr>
        <w:tc>
          <w:tcPr>
            <w:tcW w:w="13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8F6CD8A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szCs w:val="22"/>
              </w:rPr>
              <w:t>Sil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F38052B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</w:rPr>
              <w:t>111.111.11.80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32B1AE3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 xml:space="preserve">255.255.255.252 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7B34F42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24788">
              <w:rPr>
                <w:color w:val="000000"/>
                <w:szCs w:val="22"/>
                <w:lang w:val="en-US"/>
              </w:rPr>
              <w:t>Tiesiai</w:t>
            </w:r>
            <w:proofErr w:type="spellEnd"/>
          </w:p>
        </w:tc>
        <w:tc>
          <w:tcPr>
            <w:tcW w:w="2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4F453D3" w14:textId="77777777" w:rsidR="00124788" w:rsidRPr="00124788" w:rsidRDefault="00124788" w:rsidP="00124788">
            <w:pPr>
              <w:ind w:firstLine="0"/>
              <w:rPr>
                <w:color w:val="000000"/>
                <w:szCs w:val="22"/>
                <w:lang w:val="en-US"/>
              </w:rPr>
            </w:pPr>
            <w:r w:rsidRPr="00124788">
              <w:rPr>
                <w:color w:val="000000"/>
                <w:szCs w:val="22"/>
                <w:lang w:val="en-US"/>
              </w:rPr>
              <w:t> </w:t>
            </w:r>
          </w:p>
        </w:tc>
      </w:tr>
    </w:tbl>
    <w:p w14:paraId="0F71F1AF" w14:textId="7DFED14F" w:rsidR="00116D51" w:rsidRDefault="00124788" w:rsidP="00124788">
      <w:r>
        <w:fldChar w:fldCharType="end"/>
      </w:r>
    </w:p>
    <w:p w14:paraId="33B0C6C0" w14:textId="77777777" w:rsidR="00116D51" w:rsidRDefault="00116D51">
      <w:pPr>
        <w:ind w:firstLine="0"/>
        <w:jc w:val="left"/>
      </w:pPr>
      <w:r>
        <w:br w:type="page"/>
      </w:r>
    </w:p>
    <w:p w14:paraId="01A3A508" w14:textId="39F50BDA" w:rsidR="00124788" w:rsidRDefault="00116D51" w:rsidP="00116D51">
      <w:pPr>
        <w:pStyle w:val="Heading2"/>
      </w:pPr>
      <w:bookmarkStart w:id="5" w:name="_Toc154098688"/>
      <w:r>
        <w:lastRenderedPageBreak/>
        <w:t>Rkal</w:t>
      </w:r>
      <w:bookmarkEnd w:id="5"/>
    </w:p>
    <w:tbl>
      <w:tblPr>
        <w:tblW w:w="9734" w:type="dxa"/>
        <w:tblInd w:w="-1168" w:type="dxa"/>
        <w:tblLook w:val="04A0" w:firstRow="1" w:lastRow="0" w:firstColumn="1" w:lastColumn="0" w:noHBand="0" w:noVBand="1"/>
      </w:tblPr>
      <w:tblGrid>
        <w:gridCol w:w="1460"/>
        <w:gridCol w:w="1840"/>
        <w:gridCol w:w="1960"/>
        <w:gridCol w:w="2112"/>
        <w:gridCol w:w="2362"/>
      </w:tblGrid>
      <w:tr w:rsidR="00116D51" w:rsidRPr="00116D51" w14:paraId="58A2C5B8" w14:textId="77777777" w:rsidTr="00116D51">
        <w:trPr>
          <w:trHeight w:val="300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E18EC02" w14:textId="77777777" w:rsidR="00116D51" w:rsidRPr="00116D51" w:rsidRDefault="00116D51" w:rsidP="00116D51">
            <w:pPr>
              <w:ind w:firstLine="0"/>
              <w:rPr>
                <w:color w:val="000000"/>
                <w:sz w:val="20"/>
                <w:lang w:val="en-US"/>
              </w:rPr>
            </w:pPr>
            <w:r w:rsidRPr="00116D51">
              <w:rPr>
                <w:sz w:val="20"/>
              </w:rPr>
              <w:t>LAN, Rkal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D22CF9B" w14:textId="77777777" w:rsidR="00116D51" w:rsidRPr="00116D51" w:rsidRDefault="00116D51" w:rsidP="00116D51">
            <w:pPr>
              <w:ind w:firstLine="0"/>
              <w:rPr>
                <w:i/>
                <w:iCs/>
                <w:color w:val="000000"/>
                <w:sz w:val="20"/>
                <w:lang w:val="en-US"/>
              </w:rPr>
            </w:pPr>
            <w:r w:rsidRPr="00116D51">
              <w:rPr>
                <w:i/>
                <w:iCs/>
                <w:sz w:val="20"/>
              </w:rPr>
              <w:t>Tinklo IP adresas</w:t>
            </w:r>
          </w:p>
        </w:tc>
        <w:tc>
          <w:tcPr>
            <w:tcW w:w="1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B836712" w14:textId="77777777" w:rsidR="00116D51" w:rsidRPr="00116D51" w:rsidRDefault="00116D51" w:rsidP="00116D51">
            <w:pPr>
              <w:ind w:firstLine="0"/>
              <w:rPr>
                <w:color w:val="000000"/>
                <w:sz w:val="20"/>
                <w:lang w:val="en-US"/>
              </w:rPr>
            </w:pPr>
            <w:proofErr w:type="spellStart"/>
            <w:r w:rsidRPr="00116D51">
              <w:rPr>
                <w:sz w:val="20"/>
                <w:lang w:val="en-US"/>
              </w:rPr>
              <w:t>Kaukė</w:t>
            </w:r>
            <w:proofErr w:type="spellEnd"/>
          </w:p>
        </w:tc>
        <w:tc>
          <w:tcPr>
            <w:tcW w:w="211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B15D763" w14:textId="77777777" w:rsidR="00116D51" w:rsidRPr="00116D51" w:rsidRDefault="00116D51" w:rsidP="00116D51">
            <w:pPr>
              <w:ind w:firstLine="0"/>
              <w:rPr>
                <w:i/>
                <w:iCs/>
                <w:color w:val="000000"/>
                <w:sz w:val="20"/>
                <w:lang w:val="en-US"/>
              </w:rPr>
            </w:pPr>
            <w:r w:rsidRPr="00116D51">
              <w:rPr>
                <w:i/>
                <w:iCs/>
                <w:sz w:val="20"/>
              </w:rPr>
              <w:t>Per kurį maršrutizatorių</w:t>
            </w:r>
          </w:p>
        </w:tc>
        <w:tc>
          <w:tcPr>
            <w:tcW w:w="2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FF4AD22" w14:textId="77777777" w:rsidR="00116D51" w:rsidRPr="00116D51" w:rsidRDefault="00116D51" w:rsidP="00116D51">
            <w:pPr>
              <w:ind w:firstLine="0"/>
              <w:rPr>
                <w:i/>
                <w:iCs/>
                <w:color w:val="000000"/>
                <w:sz w:val="20"/>
                <w:lang w:val="en-US"/>
              </w:rPr>
            </w:pPr>
            <w:r w:rsidRPr="00116D51">
              <w:rPr>
                <w:i/>
                <w:iCs/>
                <w:sz w:val="20"/>
              </w:rPr>
              <w:t>Sekančio šuolio adresas</w:t>
            </w:r>
          </w:p>
        </w:tc>
      </w:tr>
      <w:tr w:rsidR="00116D51" w:rsidRPr="00116D51" w14:paraId="1C5AE4C2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78811E9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kal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A241154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222.222.16.0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4B99CC2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255.255.255.192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FBF7EC4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Tiesiai</w:t>
            </w:r>
            <w:proofErr w:type="spellEnd"/>
          </w:p>
        </w:tc>
        <w:tc>
          <w:tcPr>
            <w:tcW w:w="23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06EF932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 </w:t>
            </w:r>
          </w:p>
        </w:tc>
      </w:tr>
      <w:tr w:rsidR="00116D51" w:rsidRPr="00116D51" w14:paraId="6D78CE4E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606A809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bij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8695F00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222.222.16.64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D6E54E5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255.255.255.224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CBBC37D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Tiesiai</w:t>
            </w:r>
            <w:proofErr w:type="spellEnd"/>
          </w:p>
        </w:tc>
        <w:tc>
          <w:tcPr>
            <w:tcW w:w="23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A475447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 </w:t>
            </w:r>
          </w:p>
        </w:tc>
      </w:tr>
      <w:tr w:rsidR="00116D51" w:rsidRPr="00116D51" w14:paraId="4F3C7EA2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E8F6E1C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paj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80180A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222.222.16.96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02718BE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255.255.255.224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6ECF416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23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B5CB946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10.10.2.161</w:t>
            </w:r>
          </w:p>
        </w:tc>
      </w:tr>
      <w:tr w:rsidR="00116D51" w:rsidRPr="00116D51" w14:paraId="75CD2EDF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D2DC46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did-v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A5957F3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222.222.16.128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08FDC0C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255.255.255.240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9F978E0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23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9EEBEA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10.10.2.161</w:t>
            </w:r>
          </w:p>
        </w:tc>
      </w:tr>
      <w:tr w:rsidR="00116D51" w:rsidRPr="00116D51" w14:paraId="3AB2E584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8C0A0F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zad-v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6AD4C4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222.222.16.144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B712B95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255.255.255.248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FA1DECC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23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FED3910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10.10.2.161</w:t>
            </w:r>
          </w:p>
        </w:tc>
      </w:tr>
      <w:tr w:rsidR="00116D51" w:rsidRPr="00116D51" w14:paraId="61C44D8E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C1BD676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zad-a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FF6115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111.111.11.32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A3C31FB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255.255.255.224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2562B5F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23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ECAB667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10.10.2.161</w:t>
            </w:r>
          </w:p>
        </w:tc>
      </w:tr>
      <w:tr w:rsidR="00116D51" w:rsidRPr="00116D51" w14:paraId="206348B7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2E02D02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did-a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D2B7933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111.111.11.64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7D55A56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255.255.255.240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EF79A04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23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BDC6033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10.10.2.161</w:t>
            </w:r>
          </w:p>
        </w:tc>
      </w:tr>
      <w:tr w:rsidR="00116D51" w:rsidRPr="00116D51" w14:paraId="0E9CB2CA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BE95333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Sil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1298046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111.111.11.80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02AF8D7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255.255.255.252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B9909CD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23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919D212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10.10.2.161</w:t>
            </w:r>
          </w:p>
        </w:tc>
      </w:tr>
    </w:tbl>
    <w:p w14:paraId="59FCF469" w14:textId="77777777" w:rsidR="00116D51" w:rsidRDefault="00116D51" w:rsidP="00116D51"/>
    <w:p w14:paraId="76911889" w14:textId="40C65EBD" w:rsidR="00116D51" w:rsidRDefault="00116D51" w:rsidP="00116D51">
      <w:pPr>
        <w:pStyle w:val="Heading2"/>
      </w:pPr>
      <w:bookmarkStart w:id="6" w:name="_Toc154098689"/>
      <w:r>
        <w:t>Rzad</w:t>
      </w:r>
      <w:bookmarkEnd w:id="6"/>
    </w:p>
    <w:tbl>
      <w:tblPr>
        <w:tblW w:w="9781" w:type="dxa"/>
        <w:tblInd w:w="-1168" w:type="dxa"/>
        <w:tblLook w:val="04A0" w:firstRow="1" w:lastRow="0" w:firstColumn="1" w:lastColumn="0" w:noHBand="0" w:noVBand="1"/>
      </w:tblPr>
      <w:tblGrid>
        <w:gridCol w:w="1460"/>
        <w:gridCol w:w="1840"/>
        <w:gridCol w:w="1960"/>
        <w:gridCol w:w="2112"/>
        <w:gridCol w:w="2409"/>
      </w:tblGrid>
      <w:tr w:rsidR="00116D51" w:rsidRPr="00116D51" w14:paraId="3CBE6D33" w14:textId="77777777" w:rsidTr="00116D51">
        <w:trPr>
          <w:trHeight w:val="300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6EF8544" w14:textId="77777777" w:rsidR="00116D51" w:rsidRPr="00116D51" w:rsidRDefault="00116D51" w:rsidP="00116D51">
            <w:pPr>
              <w:ind w:firstLine="0"/>
              <w:rPr>
                <w:color w:val="000000"/>
                <w:sz w:val="20"/>
                <w:lang w:val="en-US"/>
              </w:rPr>
            </w:pPr>
            <w:r w:rsidRPr="00116D51">
              <w:rPr>
                <w:sz w:val="20"/>
              </w:rPr>
              <w:t>LAN, Rzad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DD874A4" w14:textId="77777777" w:rsidR="00116D51" w:rsidRPr="00116D51" w:rsidRDefault="00116D51" w:rsidP="00116D51">
            <w:pPr>
              <w:ind w:firstLine="0"/>
              <w:rPr>
                <w:i/>
                <w:iCs/>
                <w:color w:val="000000"/>
                <w:sz w:val="20"/>
                <w:lang w:val="en-US"/>
              </w:rPr>
            </w:pPr>
            <w:r w:rsidRPr="00116D51">
              <w:rPr>
                <w:i/>
                <w:iCs/>
                <w:sz w:val="20"/>
              </w:rPr>
              <w:t>Tinklo IP adresas</w:t>
            </w:r>
          </w:p>
        </w:tc>
        <w:tc>
          <w:tcPr>
            <w:tcW w:w="1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3FFA9FE" w14:textId="77777777" w:rsidR="00116D51" w:rsidRPr="00116D51" w:rsidRDefault="00116D51" w:rsidP="00116D51">
            <w:pPr>
              <w:ind w:firstLine="0"/>
              <w:rPr>
                <w:color w:val="000000"/>
                <w:sz w:val="20"/>
                <w:lang w:val="en-US"/>
              </w:rPr>
            </w:pPr>
            <w:proofErr w:type="spellStart"/>
            <w:r w:rsidRPr="00116D51">
              <w:rPr>
                <w:sz w:val="20"/>
                <w:lang w:val="en-US"/>
              </w:rPr>
              <w:t>Kaukė</w:t>
            </w:r>
            <w:proofErr w:type="spellEnd"/>
          </w:p>
        </w:tc>
        <w:tc>
          <w:tcPr>
            <w:tcW w:w="211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2295D21" w14:textId="77777777" w:rsidR="00116D51" w:rsidRPr="00116D51" w:rsidRDefault="00116D51" w:rsidP="00116D51">
            <w:pPr>
              <w:ind w:firstLine="0"/>
              <w:rPr>
                <w:i/>
                <w:iCs/>
                <w:color w:val="000000"/>
                <w:sz w:val="20"/>
                <w:lang w:val="en-US"/>
              </w:rPr>
            </w:pPr>
            <w:r w:rsidRPr="00116D51">
              <w:rPr>
                <w:i/>
                <w:iCs/>
                <w:sz w:val="20"/>
              </w:rPr>
              <w:t>Per kurį maršrutizatorių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7E66506" w14:textId="77777777" w:rsidR="00116D51" w:rsidRPr="00116D51" w:rsidRDefault="00116D51" w:rsidP="00116D51">
            <w:pPr>
              <w:ind w:firstLine="0"/>
              <w:rPr>
                <w:i/>
                <w:iCs/>
                <w:color w:val="000000"/>
                <w:sz w:val="20"/>
                <w:lang w:val="en-US"/>
              </w:rPr>
            </w:pPr>
            <w:r w:rsidRPr="00116D51">
              <w:rPr>
                <w:i/>
                <w:iCs/>
                <w:sz w:val="20"/>
              </w:rPr>
              <w:t>Sekančio šuolio adresas</w:t>
            </w:r>
          </w:p>
        </w:tc>
      </w:tr>
      <w:tr w:rsidR="00116D51" w:rsidRPr="00116D51" w14:paraId="0B4F7A44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0700515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kal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47FE261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222.222.16.0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91C5E83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255.255.255.192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0626EB4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B3DC22F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10.10.2.173</w:t>
            </w:r>
          </w:p>
        </w:tc>
      </w:tr>
      <w:tr w:rsidR="00116D51" w:rsidRPr="00116D51" w14:paraId="464D41C8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312397B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bij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D33CEB1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222.222.16.64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78D402E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255.255.255.224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0E41A6D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D688DC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10.10.2.173</w:t>
            </w:r>
          </w:p>
        </w:tc>
      </w:tr>
      <w:tr w:rsidR="00116D51" w:rsidRPr="00116D51" w14:paraId="65656980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CE15D24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paj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CBEEC7F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222.222.16.96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3838361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255.255.255.224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753DF67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7AE50FB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10.10.2.173</w:t>
            </w:r>
          </w:p>
        </w:tc>
      </w:tr>
      <w:tr w:rsidR="00116D51" w:rsidRPr="00116D51" w14:paraId="13ECAB2F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E8D35CD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did-v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A5605AB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222.222.16.128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1241EE8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255.255.255.240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1C25D16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879CE51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10.10.2.173</w:t>
            </w:r>
          </w:p>
        </w:tc>
      </w:tr>
      <w:tr w:rsidR="00116D51" w:rsidRPr="00116D51" w14:paraId="197FE3BC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96FE590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zad-v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4C6CE0E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222.222.16.144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9DBDBF4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255.255.255.248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2921CEC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Tiesiai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A6C5830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 </w:t>
            </w:r>
          </w:p>
        </w:tc>
      </w:tr>
      <w:tr w:rsidR="00116D51" w:rsidRPr="00116D51" w14:paraId="0AC5C8E6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A5062E9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zad-a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8EF66A6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111.111.11.32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341DE9F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255.255.255.224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1065E51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Tiesiai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C5D1A46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 </w:t>
            </w:r>
          </w:p>
        </w:tc>
      </w:tr>
      <w:tr w:rsidR="00116D51" w:rsidRPr="00116D51" w14:paraId="121CFF37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0B8CE62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did-a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CD27399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111.111.11.64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0A980F0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255.255.255.240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1C42E30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E2CA759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10.10.2.173</w:t>
            </w:r>
          </w:p>
        </w:tc>
      </w:tr>
      <w:tr w:rsidR="00116D51" w:rsidRPr="00116D51" w14:paraId="07704423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779A72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Sil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06D13D4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111.111.11.80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39E9524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255.255.255.252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5CC59ED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A29663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10.10.2.173</w:t>
            </w:r>
          </w:p>
        </w:tc>
      </w:tr>
    </w:tbl>
    <w:p w14:paraId="06A60B78" w14:textId="77777777" w:rsidR="00116D51" w:rsidRDefault="00116D51" w:rsidP="00116D51"/>
    <w:p w14:paraId="5B8D7659" w14:textId="0BAC1C90" w:rsidR="00116D51" w:rsidRDefault="00116D51" w:rsidP="00116D51">
      <w:pPr>
        <w:pStyle w:val="Heading2"/>
      </w:pPr>
      <w:bookmarkStart w:id="7" w:name="_Toc154098690"/>
      <w:r>
        <w:t>Rdid</w:t>
      </w:r>
      <w:bookmarkEnd w:id="7"/>
    </w:p>
    <w:tbl>
      <w:tblPr>
        <w:tblW w:w="9781" w:type="dxa"/>
        <w:tblInd w:w="-1168" w:type="dxa"/>
        <w:tblLook w:val="04A0" w:firstRow="1" w:lastRow="0" w:firstColumn="1" w:lastColumn="0" w:noHBand="0" w:noVBand="1"/>
      </w:tblPr>
      <w:tblGrid>
        <w:gridCol w:w="1460"/>
        <w:gridCol w:w="1840"/>
        <w:gridCol w:w="1960"/>
        <w:gridCol w:w="2112"/>
        <w:gridCol w:w="2409"/>
      </w:tblGrid>
      <w:tr w:rsidR="00116D51" w:rsidRPr="00116D51" w14:paraId="1D3A3FC1" w14:textId="77777777" w:rsidTr="00116D51">
        <w:trPr>
          <w:trHeight w:val="300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C3EC91E" w14:textId="77777777" w:rsidR="00116D51" w:rsidRPr="00116D51" w:rsidRDefault="00116D51" w:rsidP="00116D51">
            <w:pPr>
              <w:ind w:firstLine="0"/>
              <w:rPr>
                <w:color w:val="000000"/>
                <w:sz w:val="20"/>
                <w:lang w:val="en-US"/>
              </w:rPr>
            </w:pPr>
            <w:r w:rsidRPr="00116D51">
              <w:rPr>
                <w:sz w:val="20"/>
              </w:rPr>
              <w:t>LAN, Rdid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B628B0" w14:textId="77777777" w:rsidR="00116D51" w:rsidRPr="00116D51" w:rsidRDefault="00116D51" w:rsidP="00116D51">
            <w:pPr>
              <w:ind w:firstLine="0"/>
              <w:rPr>
                <w:i/>
                <w:iCs/>
                <w:color w:val="000000"/>
                <w:sz w:val="20"/>
                <w:lang w:val="en-US"/>
              </w:rPr>
            </w:pPr>
            <w:r w:rsidRPr="00116D51">
              <w:rPr>
                <w:i/>
                <w:iCs/>
                <w:sz w:val="20"/>
              </w:rPr>
              <w:t>Tinklo IP adresas</w:t>
            </w:r>
          </w:p>
        </w:tc>
        <w:tc>
          <w:tcPr>
            <w:tcW w:w="1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43C8E4" w14:textId="77777777" w:rsidR="00116D51" w:rsidRPr="00116D51" w:rsidRDefault="00116D51" w:rsidP="00116D51">
            <w:pPr>
              <w:ind w:firstLine="0"/>
              <w:rPr>
                <w:color w:val="000000"/>
                <w:sz w:val="20"/>
                <w:lang w:val="en-US"/>
              </w:rPr>
            </w:pPr>
            <w:proofErr w:type="spellStart"/>
            <w:r w:rsidRPr="00116D51">
              <w:rPr>
                <w:sz w:val="20"/>
                <w:lang w:val="en-US"/>
              </w:rPr>
              <w:t>Kaukė</w:t>
            </w:r>
            <w:proofErr w:type="spellEnd"/>
          </w:p>
        </w:tc>
        <w:tc>
          <w:tcPr>
            <w:tcW w:w="211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57ED4AE" w14:textId="77777777" w:rsidR="00116D51" w:rsidRPr="00116D51" w:rsidRDefault="00116D51" w:rsidP="00116D51">
            <w:pPr>
              <w:ind w:firstLine="0"/>
              <w:rPr>
                <w:i/>
                <w:iCs/>
                <w:color w:val="000000"/>
                <w:sz w:val="20"/>
                <w:lang w:val="en-US"/>
              </w:rPr>
            </w:pPr>
            <w:r w:rsidRPr="00116D51">
              <w:rPr>
                <w:i/>
                <w:iCs/>
                <w:sz w:val="20"/>
              </w:rPr>
              <w:t>Per kurį maršrutizatorių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DB1E8BC" w14:textId="77777777" w:rsidR="00116D51" w:rsidRPr="00116D51" w:rsidRDefault="00116D51" w:rsidP="00116D51">
            <w:pPr>
              <w:ind w:firstLine="0"/>
              <w:rPr>
                <w:i/>
                <w:iCs/>
                <w:color w:val="000000"/>
                <w:sz w:val="20"/>
                <w:lang w:val="en-US"/>
              </w:rPr>
            </w:pPr>
            <w:r w:rsidRPr="00116D51">
              <w:rPr>
                <w:i/>
                <w:iCs/>
                <w:sz w:val="20"/>
              </w:rPr>
              <w:t>Sekančio šuolio adresas</w:t>
            </w:r>
          </w:p>
        </w:tc>
      </w:tr>
      <w:tr w:rsidR="00116D51" w:rsidRPr="00116D51" w14:paraId="129FFC03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AC7F37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kal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995259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222.222.16.0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6F8F35B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255.255.255.192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79CA76D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CFD15E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10.10.2.165</w:t>
            </w:r>
          </w:p>
        </w:tc>
      </w:tr>
      <w:tr w:rsidR="00116D51" w:rsidRPr="00116D51" w14:paraId="20632FCE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E93B21E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bij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324F720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222.222.16.64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C295260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255.255.255.224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84A1F37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9C61DE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10.10.2.165</w:t>
            </w:r>
          </w:p>
        </w:tc>
      </w:tr>
      <w:tr w:rsidR="00116D51" w:rsidRPr="00116D51" w14:paraId="678BED67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82DC77B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paj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F4A84C3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222.222.16.96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8D406D4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255.255.255.224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916D29F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9B1545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10.10.2.165</w:t>
            </w:r>
          </w:p>
        </w:tc>
      </w:tr>
      <w:tr w:rsidR="00116D51" w:rsidRPr="00116D51" w14:paraId="434E8096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E1F737D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did-v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79E71E8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222.222.16.128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4848F8C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255.255.255.240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C83C586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Tiesiai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63D9373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 </w:t>
            </w:r>
          </w:p>
        </w:tc>
      </w:tr>
      <w:tr w:rsidR="00116D51" w:rsidRPr="00116D51" w14:paraId="251F5BDD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5A7E438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zad-v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4EAF723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222.222.16.144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517B56F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255.255.255.248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998343F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F193552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10.10.2.165</w:t>
            </w:r>
          </w:p>
        </w:tc>
      </w:tr>
      <w:tr w:rsidR="00116D51" w:rsidRPr="00116D51" w14:paraId="0F1643CA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F13F54B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zad-a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BB60713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111.111.11.32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13A5306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255.255.255.224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58FCF0C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906A5DF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10.10.2.165</w:t>
            </w:r>
          </w:p>
        </w:tc>
      </w:tr>
      <w:tr w:rsidR="00116D51" w:rsidRPr="00116D51" w14:paraId="187B4A2C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43365E3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did-a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2D89693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111.111.11.64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A154876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255.255.255.240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D89C683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Tiesiai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9915BCB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 </w:t>
            </w:r>
          </w:p>
        </w:tc>
      </w:tr>
      <w:tr w:rsidR="00116D51" w:rsidRPr="00116D51" w14:paraId="6A41D56C" w14:textId="77777777" w:rsidTr="00116D51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CD94224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Sil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5CB35D8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111.111.11.80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FDD8659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255.255.255.252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077C6DF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1517E0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10.10.2.165</w:t>
            </w:r>
          </w:p>
        </w:tc>
      </w:tr>
    </w:tbl>
    <w:p w14:paraId="2D80AC57" w14:textId="5EFD8F18" w:rsidR="00116D51" w:rsidRDefault="00116D51" w:rsidP="00116D51"/>
    <w:p w14:paraId="40678780" w14:textId="77777777" w:rsidR="00116D51" w:rsidRDefault="00116D51">
      <w:pPr>
        <w:ind w:firstLine="0"/>
        <w:jc w:val="left"/>
      </w:pPr>
      <w:r>
        <w:br w:type="page"/>
      </w:r>
    </w:p>
    <w:p w14:paraId="650A80D6" w14:textId="3DFB821E" w:rsidR="00116D51" w:rsidRDefault="00116D51" w:rsidP="00116D51">
      <w:pPr>
        <w:pStyle w:val="Heading2"/>
      </w:pPr>
      <w:bookmarkStart w:id="8" w:name="_Toc154098691"/>
      <w:r>
        <w:lastRenderedPageBreak/>
        <w:t>Rpaj</w:t>
      </w:r>
      <w:bookmarkEnd w:id="8"/>
    </w:p>
    <w:tbl>
      <w:tblPr>
        <w:tblW w:w="8364" w:type="dxa"/>
        <w:tblInd w:w="-1026" w:type="dxa"/>
        <w:tblLook w:val="04A0" w:firstRow="1" w:lastRow="0" w:firstColumn="1" w:lastColumn="0" w:noHBand="0" w:noVBand="1"/>
      </w:tblPr>
      <w:tblGrid>
        <w:gridCol w:w="1241"/>
        <w:gridCol w:w="1771"/>
        <w:gridCol w:w="1888"/>
        <w:gridCol w:w="1763"/>
        <w:gridCol w:w="1701"/>
      </w:tblGrid>
      <w:tr w:rsidR="00116D51" w:rsidRPr="00116D51" w14:paraId="3E5A12DE" w14:textId="77777777" w:rsidTr="00116D51">
        <w:trPr>
          <w:trHeight w:val="300"/>
        </w:trPr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6E664A9" w14:textId="77777777" w:rsidR="00116D51" w:rsidRPr="00116D51" w:rsidRDefault="00116D51" w:rsidP="00116D51">
            <w:pPr>
              <w:ind w:firstLine="0"/>
              <w:rPr>
                <w:color w:val="000000"/>
                <w:sz w:val="20"/>
                <w:lang w:val="en-US"/>
              </w:rPr>
            </w:pPr>
            <w:r w:rsidRPr="00116D51">
              <w:rPr>
                <w:sz w:val="20"/>
              </w:rPr>
              <w:t>LAN, Rpaj</w:t>
            </w:r>
          </w:p>
        </w:tc>
        <w:tc>
          <w:tcPr>
            <w:tcW w:w="17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B054CD" w14:textId="77777777" w:rsidR="00116D51" w:rsidRPr="00116D51" w:rsidRDefault="00116D51" w:rsidP="00116D51">
            <w:pPr>
              <w:ind w:firstLine="0"/>
              <w:rPr>
                <w:i/>
                <w:iCs/>
                <w:color w:val="000000"/>
                <w:sz w:val="20"/>
                <w:lang w:val="en-US"/>
              </w:rPr>
            </w:pPr>
            <w:r w:rsidRPr="00116D51">
              <w:rPr>
                <w:i/>
                <w:iCs/>
                <w:sz w:val="20"/>
              </w:rPr>
              <w:t>Tinklo IP adresas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AB21929" w14:textId="77777777" w:rsidR="00116D51" w:rsidRPr="00116D51" w:rsidRDefault="00116D51" w:rsidP="00116D51">
            <w:pPr>
              <w:ind w:firstLine="0"/>
              <w:rPr>
                <w:color w:val="000000"/>
                <w:sz w:val="20"/>
                <w:lang w:val="en-US"/>
              </w:rPr>
            </w:pPr>
            <w:proofErr w:type="spellStart"/>
            <w:r w:rsidRPr="00116D51">
              <w:rPr>
                <w:sz w:val="20"/>
                <w:lang w:val="en-US"/>
              </w:rPr>
              <w:t>Kaukė</w:t>
            </w:r>
            <w:proofErr w:type="spellEnd"/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D7C07D2" w14:textId="77777777" w:rsidR="00116D51" w:rsidRPr="00116D51" w:rsidRDefault="00116D51" w:rsidP="00116D51">
            <w:pPr>
              <w:ind w:firstLine="0"/>
              <w:rPr>
                <w:i/>
                <w:iCs/>
                <w:color w:val="000000"/>
                <w:sz w:val="20"/>
                <w:lang w:val="en-US"/>
              </w:rPr>
            </w:pPr>
            <w:r w:rsidRPr="00116D51">
              <w:rPr>
                <w:i/>
                <w:iCs/>
                <w:sz w:val="20"/>
              </w:rPr>
              <w:t>Per kurį maršrutizatorių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44D987" w14:textId="77777777" w:rsidR="00116D51" w:rsidRPr="00116D51" w:rsidRDefault="00116D51" w:rsidP="00116D51">
            <w:pPr>
              <w:ind w:firstLine="0"/>
              <w:rPr>
                <w:i/>
                <w:iCs/>
                <w:color w:val="000000"/>
                <w:sz w:val="20"/>
                <w:lang w:val="en-US"/>
              </w:rPr>
            </w:pPr>
            <w:r w:rsidRPr="00116D51">
              <w:rPr>
                <w:i/>
                <w:iCs/>
                <w:sz w:val="20"/>
              </w:rPr>
              <w:t>Sekančio šuolio adresas</w:t>
            </w:r>
          </w:p>
        </w:tc>
      </w:tr>
      <w:tr w:rsidR="00116D51" w:rsidRPr="00116D51" w14:paraId="792F999D" w14:textId="77777777" w:rsidTr="00116D51">
        <w:trPr>
          <w:trHeight w:val="300"/>
        </w:trPr>
        <w:tc>
          <w:tcPr>
            <w:tcW w:w="12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092AE2F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kal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6310B41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222.222.16.0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2898FB6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255.255.255.192 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25AFD74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7BA17CB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10.10.2.169</w:t>
            </w:r>
          </w:p>
        </w:tc>
      </w:tr>
      <w:tr w:rsidR="00116D51" w:rsidRPr="00116D51" w14:paraId="79F89FE5" w14:textId="77777777" w:rsidTr="00116D51">
        <w:trPr>
          <w:trHeight w:val="300"/>
        </w:trPr>
        <w:tc>
          <w:tcPr>
            <w:tcW w:w="12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2251831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bij</w:t>
            </w:r>
            <w:proofErr w:type="spellEnd"/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41DE8E4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222.222.16.64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A7C4B8C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255.255.255.224 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D6AEFBC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7BC9C6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10.10.2.169</w:t>
            </w:r>
          </w:p>
        </w:tc>
      </w:tr>
      <w:tr w:rsidR="00116D51" w:rsidRPr="00116D51" w14:paraId="7E146B50" w14:textId="77777777" w:rsidTr="00116D51">
        <w:trPr>
          <w:trHeight w:val="300"/>
        </w:trPr>
        <w:tc>
          <w:tcPr>
            <w:tcW w:w="12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1B14D8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paj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3FB77A9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222.222.16.96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12A7C64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255.255.255.224 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5F2D4AF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Tiesiai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D5F492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 </w:t>
            </w:r>
          </w:p>
        </w:tc>
      </w:tr>
      <w:tr w:rsidR="00116D51" w:rsidRPr="00116D51" w14:paraId="41942056" w14:textId="77777777" w:rsidTr="00116D51">
        <w:trPr>
          <w:trHeight w:val="300"/>
        </w:trPr>
        <w:tc>
          <w:tcPr>
            <w:tcW w:w="12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065DA04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did-v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69B255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222.222.16.128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7EB297E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255.255.255.240 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3A38C9B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455FB3D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10.10.2.169</w:t>
            </w:r>
          </w:p>
        </w:tc>
      </w:tr>
      <w:tr w:rsidR="00116D51" w:rsidRPr="00116D51" w14:paraId="066EFD09" w14:textId="77777777" w:rsidTr="00116D51">
        <w:trPr>
          <w:trHeight w:val="300"/>
        </w:trPr>
        <w:tc>
          <w:tcPr>
            <w:tcW w:w="12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A96087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zad-v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EE8FA59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222.222.16.144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AD92A55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255.255.255.248 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839DE6B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F1652B0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10.10.2.169</w:t>
            </w:r>
          </w:p>
        </w:tc>
      </w:tr>
      <w:tr w:rsidR="00116D51" w:rsidRPr="00116D51" w14:paraId="482598B9" w14:textId="77777777" w:rsidTr="00116D51">
        <w:trPr>
          <w:trHeight w:val="300"/>
        </w:trPr>
        <w:tc>
          <w:tcPr>
            <w:tcW w:w="12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EE069A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zad-a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88034F6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111.111.11.32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97C944F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255.255.255.224 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B529DD3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B7D7CB2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10.10.2.169</w:t>
            </w:r>
          </w:p>
        </w:tc>
      </w:tr>
      <w:tr w:rsidR="00116D51" w:rsidRPr="00116D51" w14:paraId="2012F98E" w14:textId="77777777" w:rsidTr="00116D51">
        <w:trPr>
          <w:trHeight w:val="300"/>
        </w:trPr>
        <w:tc>
          <w:tcPr>
            <w:tcW w:w="12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560C5F3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did-a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C96E5D3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111.111.11.64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3FBB4BB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255.255.255.240 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A51450B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D2B268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10.10.2.169</w:t>
            </w:r>
          </w:p>
        </w:tc>
      </w:tr>
      <w:tr w:rsidR="00116D51" w:rsidRPr="00116D51" w14:paraId="0F6E568A" w14:textId="77777777" w:rsidTr="00116D51">
        <w:trPr>
          <w:trHeight w:val="300"/>
        </w:trPr>
        <w:tc>
          <w:tcPr>
            <w:tcW w:w="12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FC71CA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szCs w:val="22"/>
              </w:rPr>
              <w:t>Sil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9A60482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</w:rPr>
              <w:t>111.111.11.80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107DCEB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 xml:space="preserve">255.255.255.252 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5B32093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proofErr w:type="spellStart"/>
            <w:r w:rsidRPr="00116D51">
              <w:rPr>
                <w:color w:val="000000"/>
                <w:szCs w:val="22"/>
                <w:lang w:val="en-US"/>
              </w:rPr>
              <w:t>Rsku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3F59552" w14:textId="77777777" w:rsidR="00116D51" w:rsidRPr="00116D51" w:rsidRDefault="00116D51" w:rsidP="00116D51">
            <w:pPr>
              <w:ind w:firstLine="0"/>
              <w:rPr>
                <w:color w:val="000000"/>
                <w:szCs w:val="22"/>
                <w:lang w:val="en-US"/>
              </w:rPr>
            </w:pPr>
            <w:r w:rsidRPr="00116D51">
              <w:rPr>
                <w:color w:val="000000"/>
                <w:szCs w:val="22"/>
                <w:lang w:val="en-US"/>
              </w:rPr>
              <w:t>10.10.2.169</w:t>
            </w:r>
          </w:p>
        </w:tc>
      </w:tr>
    </w:tbl>
    <w:p w14:paraId="59B45CF2" w14:textId="77777777" w:rsidR="00116D51" w:rsidRDefault="00116D51" w:rsidP="00116D51"/>
    <w:p w14:paraId="7D65DA84" w14:textId="712A03BD" w:rsidR="00116D51" w:rsidRDefault="00116D51" w:rsidP="00116D51">
      <w:pPr>
        <w:pStyle w:val="Heading1"/>
      </w:pPr>
      <w:bookmarkStart w:id="9" w:name="_Toc154098692"/>
      <w:r>
        <w:t>Išvados</w:t>
      </w:r>
      <w:bookmarkEnd w:id="9"/>
    </w:p>
    <w:p w14:paraId="3207FA26" w14:textId="69E4973B" w:rsidR="00116D51" w:rsidRPr="00116D51" w:rsidRDefault="00116D51" w:rsidP="00116D51">
      <w:r>
        <w:t>Apibendrindamas norėčiau pasakyti, jog viskas pavyko, nors ir pradžioje buvo sunku ir kėblu, tačiau įsibėgėjus į darbą pasidarė lengviau. Vis gi, man nepavyko padaryti paskutinės užduoties, kuri prašo suteikti</w:t>
      </w:r>
      <w:r w:rsidR="005328EC">
        <w:t xml:space="preserve"> prieigą</w:t>
      </w:r>
      <w:r>
        <w:t xml:space="preserve"> tik „a“ potinkliais prie rajono serverio svetainės, bet visos rajonos mokyklos gali „pinginti“ serverį.</w:t>
      </w:r>
    </w:p>
    <w:sectPr w:rsidR="00116D51" w:rsidRPr="00116D51" w:rsidSect="0062301A">
      <w:footerReference w:type="default" r:id="rId10"/>
      <w:footerReference w:type="first" r:id="rId11"/>
      <w:pgSz w:w="11906" w:h="16838"/>
      <w:pgMar w:top="851" w:right="567" w:bottom="851" w:left="1418" w:header="567" w:footer="56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B8890" w14:textId="77777777" w:rsidR="00D97B4F" w:rsidRDefault="00D97B4F">
      <w:r>
        <w:separator/>
      </w:r>
    </w:p>
  </w:endnote>
  <w:endnote w:type="continuationSeparator" w:id="0">
    <w:p w14:paraId="0C66088C" w14:textId="77777777" w:rsidR="00D97B4F" w:rsidRDefault="00D9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598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ED2D8" w14:textId="70F10CE5" w:rsidR="0062301A" w:rsidRDefault="006230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39F937" w14:textId="77777777" w:rsidR="002B0239" w:rsidRDefault="00116D51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1E5C4" w14:textId="77777777" w:rsidR="001322A0" w:rsidRDefault="001322A0"/>
  <w:p w14:paraId="1F2D87AF" w14:textId="77777777" w:rsidR="001322A0" w:rsidRDefault="001322A0"/>
  <w:p w14:paraId="7730EBE9" w14:textId="77777777" w:rsidR="001322A0" w:rsidRDefault="001322A0"/>
  <w:p w14:paraId="7B12847E" w14:textId="77777777" w:rsidR="001322A0" w:rsidRDefault="001322A0"/>
  <w:p w14:paraId="7EEFD558" w14:textId="77777777" w:rsidR="001322A0" w:rsidRDefault="001322A0"/>
  <w:p w14:paraId="548A09F3" w14:textId="77777777" w:rsidR="001322A0" w:rsidRDefault="00CA347D"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04483" w14:textId="77777777" w:rsidR="00D97B4F" w:rsidRDefault="00D97B4F">
      <w:r>
        <w:separator/>
      </w:r>
    </w:p>
  </w:footnote>
  <w:footnote w:type="continuationSeparator" w:id="0">
    <w:p w14:paraId="0795968D" w14:textId="77777777" w:rsidR="00D97B4F" w:rsidRDefault="00D97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3335"/>
        </w:tabs>
        <w:ind w:left="3335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946CB"/>
    <w:multiLevelType w:val="multilevel"/>
    <w:tmpl w:val="0F5C8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3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5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6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8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9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26791927"/>
    <w:multiLevelType w:val="hybridMultilevel"/>
    <w:tmpl w:val="098A5EE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3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4" w15:restartNumberingAfterBreak="0">
    <w:nsid w:val="34502993"/>
    <w:multiLevelType w:val="multilevel"/>
    <w:tmpl w:val="42D6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6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9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0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1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2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3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6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7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8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1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2" w15:restartNumberingAfterBreak="0">
    <w:nsid w:val="771A7190"/>
    <w:multiLevelType w:val="multilevel"/>
    <w:tmpl w:val="DB60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5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6" w15:restartNumberingAfterBreak="0">
    <w:nsid w:val="7B4D10EE"/>
    <w:multiLevelType w:val="multilevel"/>
    <w:tmpl w:val="4B60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6485265">
    <w:abstractNumId w:val="39"/>
  </w:num>
  <w:num w:numId="2" w16cid:durableId="2039968818">
    <w:abstractNumId w:val="28"/>
  </w:num>
  <w:num w:numId="3" w16cid:durableId="1651321850">
    <w:abstractNumId w:val="38"/>
  </w:num>
  <w:num w:numId="4" w16cid:durableId="1790319115">
    <w:abstractNumId w:val="27"/>
  </w:num>
  <w:num w:numId="5" w16cid:durableId="946932878">
    <w:abstractNumId w:val="36"/>
  </w:num>
  <w:num w:numId="6" w16cid:durableId="2095200297">
    <w:abstractNumId w:val="43"/>
  </w:num>
  <w:num w:numId="7" w16cid:durableId="1998142928">
    <w:abstractNumId w:val="13"/>
  </w:num>
  <w:num w:numId="8" w16cid:durableId="550923575">
    <w:abstractNumId w:val="11"/>
  </w:num>
  <w:num w:numId="9" w16cid:durableId="877593548">
    <w:abstractNumId w:val="14"/>
  </w:num>
  <w:num w:numId="10" w16cid:durableId="1441683042">
    <w:abstractNumId w:val="33"/>
  </w:num>
  <w:num w:numId="11" w16cid:durableId="1606309477">
    <w:abstractNumId w:val="22"/>
  </w:num>
  <w:num w:numId="12" w16cid:durableId="1418789436">
    <w:abstractNumId w:val="30"/>
  </w:num>
  <w:num w:numId="13" w16cid:durableId="1018043928">
    <w:abstractNumId w:val="12"/>
  </w:num>
  <w:num w:numId="14" w16cid:durableId="2055034726">
    <w:abstractNumId w:val="32"/>
  </w:num>
  <w:num w:numId="15" w16cid:durableId="1837256974">
    <w:abstractNumId w:val="16"/>
  </w:num>
  <w:num w:numId="16" w16cid:durableId="660040664">
    <w:abstractNumId w:val="41"/>
  </w:num>
  <w:num w:numId="17" w16cid:durableId="1793210807">
    <w:abstractNumId w:val="17"/>
  </w:num>
  <w:num w:numId="18" w16cid:durableId="404686522">
    <w:abstractNumId w:val="14"/>
  </w:num>
  <w:num w:numId="19" w16cid:durableId="1622228103">
    <w:abstractNumId w:val="21"/>
  </w:num>
  <w:num w:numId="20" w16cid:durableId="773206175">
    <w:abstractNumId w:val="18"/>
  </w:num>
  <w:num w:numId="21" w16cid:durableId="862473919">
    <w:abstractNumId w:val="23"/>
  </w:num>
  <w:num w:numId="22" w16cid:durableId="1234776289">
    <w:abstractNumId w:val="44"/>
  </w:num>
  <w:num w:numId="23" w16cid:durableId="1990548922">
    <w:abstractNumId w:val="15"/>
  </w:num>
  <w:num w:numId="24" w16cid:durableId="1923291549">
    <w:abstractNumId w:val="34"/>
  </w:num>
  <w:num w:numId="25" w16cid:durableId="777943136">
    <w:abstractNumId w:val="37"/>
  </w:num>
  <w:num w:numId="26" w16cid:durableId="1912696397">
    <w:abstractNumId w:val="19"/>
  </w:num>
  <w:num w:numId="27" w16cid:durableId="160512597">
    <w:abstractNumId w:val="35"/>
  </w:num>
  <w:num w:numId="28" w16cid:durableId="978921682">
    <w:abstractNumId w:val="45"/>
  </w:num>
  <w:num w:numId="29" w16cid:durableId="71241551">
    <w:abstractNumId w:val="31"/>
  </w:num>
  <w:num w:numId="30" w16cid:durableId="1881473865">
    <w:abstractNumId w:val="29"/>
  </w:num>
  <w:num w:numId="31" w16cid:durableId="1228882350">
    <w:abstractNumId w:val="25"/>
  </w:num>
  <w:num w:numId="32" w16cid:durableId="1109936516">
    <w:abstractNumId w:val="26"/>
  </w:num>
  <w:num w:numId="33" w16cid:durableId="1252012875">
    <w:abstractNumId w:val="45"/>
  </w:num>
  <w:num w:numId="34" w16cid:durableId="105514859">
    <w:abstractNumId w:val="40"/>
  </w:num>
  <w:num w:numId="35" w16cid:durableId="154640444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94901676">
    <w:abstractNumId w:val="9"/>
  </w:num>
  <w:num w:numId="37" w16cid:durableId="1910846619">
    <w:abstractNumId w:val="7"/>
  </w:num>
  <w:num w:numId="38" w16cid:durableId="2119520950">
    <w:abstractNumId w:val="6"/>
  </w:num>
  <w:num w:numId="39" w16cid:durableId="917177542">
    <w:abstractNumId w:val="5"/>
  </w:num>
  <w:num w:numId="40" w16cid:durableId="1300185990">
    <w:abstractNumId w:val="4"/>
  </w:num>
  <w:num w:numId="41" w16cid:durableId="1817337692">
    <w:abstractNumId w:val="8"/>
  </w:num>
  <w:num w:numId="42" w16cid:durableId="28342997">
    <w:abstractNumId w:val="3"/>
  </w:num>
  <w:num w:numId="43" w16cid:durableId="766463309">
    <w:abstractNumId w:val="2"/>
  </w:num>
  <w:num w:numId="44" w16cid:durableId="1105685038">
    <w:abstractNumId w:val="1"/>
  </w:num>
  <w:num w:numId="45" w16cid:durableId="567226321">
    <w:abstractNumId w:val="0"/>
  </w:num>
  <w:num w:numId="46" w16cid:durableId="2069528350">
    <w:abstractNumId w:val="10"/>
  </w:num>
  <w:num w:numId="47" w16cid:durableId="2001227882">
    <w:abstractNumId w:val="42"/>
  </w:num>
  <w:num w:numId="48" w16cid:durableId="866912451">
    <w:abstractNumId w:val="46"/>
  </w:num>
  <w:num w:numId="49" w16cid:durableId="461121477">
    <w:abstractNumId w:val="24"/>
  </w:num>
  <w:num w:numId="50" w16cid:durableId="196997326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C4"/>
    <w:rsid w:val="00000825"/>
    <w:rsid w:val="0002209C"/>
    <w:rsid w:val="0002339E"/>
    <w:rsid w:val="000360EC"/>
    <w:rsid w:val="00052178"/>
    <w:rsid w:val="0009081F"/>
    <w:rsid w:val="000B79A7"/>
    <w:rsid w:val="000C195D"/>
    <w:rsid w:val="000D7125"/>
    <w:rsid w:val="000F7E9F"/>
    <w:rsid w:val="000F7F7F"/>
    <w:rsid w:val="00100F55"/>
    <w:rsid w:val="00111C20"/>
    <w:rsid w:val="001164B5"/>
    <w:rsid w:val="00116D51"/>
    <w:rsid w:val="00124788"/>
    <w:rsid w:val="001322A0"/>
    <w:rsid w:val="00132846"/>
    <w:rsid w:val="00140BF3"/>
    <w:rsid w:val="0015714D"/>
    <w:rsid w:val="0016215D"/>
    <w:rsid w:val="00173CAA"/>
    <w:rsid w:val="0019003D"/>
    <w:rsid w:val="00195029"/>
    <w:rsid w:val="001C6003"/>
    <w:rsid w:val="001D4E44"/>
    <w:rsid w:val="001E733B"/>
    <w:rsid w:val="001E78C7"/>
    <w:rsid w:val="001F0046"/>
    <w:rsid w:val="001F53B6"/>
    <w:rsid w:val="00214B29"/>
    <w:rsid w:val="00223B27"/>
    <w:rsid w:val="00226BE9"/>
    <w:rsid w:val="00260F87"/>
    <w:rsid w:val="0026528E"/>
    <w:rsid w:val="00291C8F"/>
    <w:rsid w:val="002949A3"/>
    <w:rsid w:val="00297AE4"/>
    <w:rsid w:val="002B0239"/>
    <w:rsid w:val="002C56BD"/>
    <w:rsid w:val="002E3EF8"/>
    <w:rsid w:val="00322B4F"/>
    <w:rsid w:val="003240FD"/>
    <w:rsid w:val="00325326"/>
    <w:rsid w:val="0035110B"/>
    <w:rsid w:val="0035586F"/>
    <w:rsid w:val="00360CC6"/>
    <w:rsid w:val="00361A18"/>
    <w:rsid w:val="00363623"/>
    <w:rsid w:val="003768BC"/>
    <w:rsid w:val="003826EB"/>
    <w:rsid w:val="003C1B7E"/>
    <w:rsid w:val="003C2DC4"/>
    <w:rsid w:val="003C6780"/>
    <w:rsid w:val="003C7EA9"/>
    <w:rsid w:val="003D785A"/>
    <w:rsid w:val="003F1D21"/>
    <w:rsid w:val="003F2C84"/>
    <w:rsid w:val="003F5D18"/>
    <w:rsid w:val="003F5F13"/>
    <w:rsid w:val="00404E84"/>
    <w:rsid w:val="00415D80"/>
    <w:rsid w:val="00421252"/>
    <w:rsid w:val="004255BF"/>
    <w:rsid w:val="004518E4"/>
    <w:rsid w:val="004771C9"/>
    <w:rsid w:val="004965DE"/>
    <w:rsid w:val="004A6A01"/>
    <w:rsid w:val="004B330C"/>
    <w:rsid w:val="004B4C30"/>
    <w:rsid w:val="004C3D88"/>
    <w:rsid w:val="004E181F"/>
    <w:rsid w:val="00513867"/>
    <w:rsid w:val="0052026C"/>
    <w:rsid w:val="005259DD"/>
    <w:rsid w:val="00531F74"/>
    <w:rsid w:val="005323DE"/>
    <w:rsid w:val="005328EC"/>
    <w:rsid w:val="00543F67"/>
    <w:rsid w:val="00567E11"/>
    <w:rsid w:val="00571C0B"/>
    <w:rsid w:val="005922DA"/>
    <w:rsid w:val="005A66F7"/>
    <w:rsid w:val="005B13B5"/>
    <w:rsid w:val="005B5342"/>
    <w:rsid w:val="005C73ED"/>
    <w:rsid w:val="005F283E"/>
    <w:rsid w:val="005F3153"/>
    <w:rsid w:val="0061399B"/>
    <w:rsid w:val="0062301A"/>
    <w:rsid w:val="00627A40"/>
    <w:rsid w:val="00635E64"/>
    <w:rsid w:val="006555E7"/>
    <w:rsid w:val="006B4DA0"/>
    <w:rsid w:val="006C09D0"/>
    <w:rsid w:val="006F141F"/>
    <w:rsid w:val="006F5FDE"/>
    <w:rsid w:val="007016E8"/>
    <w:rsid w:val="00703F1F"/>
    <w:rsid w:val="0070668B"/>
    <w:rsid w:val="00711EEC"/>
    <w:rsid w:val="00716769"/>
    <w:rsid w:val="0071773B"/>
    <w:rsid w:val="00723CBE"/>
    <w:rsid w:val="007321D0"/>
    <w:rsid w:val="00745D4A"/>
    <w:rsid w:val="007E6559"/>
    <w:rsid w:val="007F39F5"/>
    <w:rsid w:val="007F3AFD"/>
    <w:rsid w:val="00803DB6"/>
    <w:rsid w:val="00806D9A"/>
    <w:rsid w:val="00816B92"/>
    <w:rsid w:val="00824E6B"/>
    <w:rsid w:val="00844988"/>
    <w:rsid w:val="008939D0"/>
    <w:rsid w:val="008A502E"/>
    <w:rsid w:val="008D3026"/>
    <w:rsid w:val="008E2762"/>
    <w:rsid w:val="008E4C03"/>
    <w:rsid w:val="008F1644"/>
    <w:rsid w:val="00910201"/>
    <w:rsid w:val="009103C4"/>
    <w:rsid w:val="00920809"/>
    <w:rsid w:val="00932992"/>
    <w:rsid w:val="00933673"/>
    <w:rsid w:val="00935F36"/>
    <w:rsid w:val="00953893"/>
    <w:rsid w:val="00963BEA"/>
    <w:rsid w:val="00965287"/>
    <w:rsid w:val="009659CD"/>
    <w:rsid w:val="0096724E"/>
    <w:rsid w:val="00982FDE"/>
    <w:rsid w:val="0098431C"/>
    <w:rsid w:val="00990D35"/>
    <w:rsid w:val="009C0211"/>
    <w:rsid w:val="009D09D8"/>
    <w:rsid w:val="009E0710"/>
    <w:rsid w:val="00A049DD"/>
    <w:rsid w:val="00A16C5C"/>
    <w:rsid w:val="00A262C1"/>
    <w:rsid w:val="00A671E3"/>
    <w:rsid w:val="00A6795E"/>
    <w:rsid w:val="00AA2789"/>
    <w:rsid w:val="00AA2D3A"/>
    <w:rsid w:val="00AB26BB"/>
    <w:rsid w:val="00AB7416"/>
    <w:rsid w:val="00AD596A"/>
    <w:rsid w:val="00AE0E37"/>
    <w:rsid w:val="00AE7730"/>
    <w:rsid w:val="00AE7C8B"/>
    <w:rsid w:val="00B10415"/>
    <w:rsid w:val="00B128B6"/>
    <w:rsid w:val="00B2375F"/>
    <w:rsid w:val="00B4162B"/>
    <w:rsid w:val="00B57858"/>
    <w:rsid w:val="00B63D0F"/>
    <w:rsid w:val="00B64A16"/>
    <w:rsid w:val="00B871EA"/>
    <w:rsid w:val="00B93D28"/>
    <w:rsid w:val="00BA4DB8"/>
    <w:rsid w:val="00BE7267"/>
    <w:rsid w:val="00C25271"/>
    <w:rsid w:val="00C252B3"/>
    <w:rsid w:val="00C274E2"/>
    <w:rsid w:val="00C35E4B"/>
    <w:rsid w:val="00C43AC9"/>
    <w:rsid w:val="00C450FE"/>
    <w:rsid w:val="00C56FE9"/>
    <w:rsid w:val="00C73038"/>
    <w:rsid w:val="00C802E3"/>
    <w:rsid w:val="00C87140"/>
    <w:rsid w:val="00C92248"/>
    <w:rsid w:val="00CA034F"/>
    <w:rsid w:val="00CA347D"/>
    <w:rsid w:val="00CA387A"/>
    <w:rsid w:val="00CA3B96"/>
    <w:rsid w:val="00CD083D"/>
    <w:rsid w:val="00CD283B"/>
    <w:rsid w:val="00CD58DB"/>
    <w:rsid w:val="00CD77AD"/>
    <w:rsid w:val="00D006D3"/>
    <w:rsid w:val="00D10218"/>
    <w:rsid w:val="00D10655"/>
    <w:rsid w:val="00D253F8"/>
    <w:rsid w:val="00D52156"/>
    <w:rsid w:val="00D560C9"/>
    <w:rsid w:val="00D71649"/>
    <w:rsid w:val="00D91097"/>
    <w:rsid w:val="00D91DD1"/>
    <w:rsid w:val="00D97B4F"/>
    <w:rsid w:val="00DB6F2C"/>
    <w:rsid w:val="00DE5E98"/>
    <w:rsid w:val="00E03A86"/>
    <w:rsid w:val="00E22860"/>
    <w:rsid w:val="00E352C0"/>
    <w:rsid w:val="00E55394"/>
    <w:rsid w:val="00E64418"/>
    <w:rsid w:val="00E72412"/>
    <w:rsid w:val="00E768B1"/>
    <w:rsid w:val="00E9168F"/>
    <w:rsid w:val="00E928AC"/>
    <w:rsid w:val="00EA74D8"/>
    <w:rsid w:val="00EA7E22"/>
    <w:rsid w:val="00EB5168"/>
    <w:rsid w:val="00EB7BF7"/>
    <w:rsid w:val="00EC0649"/>
    <w:rsid w:val="00EC43F4"/>
    <w:rsid w:val="00F01203"/>
    <w:rsid w:val="00F16C66"/>
    <w:rsid w:val="00F32903"/>
    <w:rsid w:val="00F45991"/>
    <w:rsid w:val="00F7101F"/>
    <w:rsid w:val="00F72C2B"/>
    <w:rsid w:val="00FD1638"/>
    <w:rsid w:val="00FD4A9B"/>
    <w:rsid w:val="00FE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B43B85"/>
  <w15:docId w15:val="{90A81378-A601-4A08-A300-2D2D25D0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1C20"/>
    <w:pPr>
      <w:keepNext/>
      <w:numPr>
        <w:ilvl w:val="1"/>
        <w:numId w:val="33"/>
      </w:numPr>
      <w:spacing w:before="240" w:after="60"/>
      <w:ind w:left="566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CD283B"/>
    <w:pPr>
      <w:keepNext/>
      <w:numPr>
        <w:ilvl w:val="2"/>
        <w:numId w:val="33"/>
      </w:numPr>
      <w:spacing w:before="240" w:after="60"/>
      <w:ind w:left="708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uiPriority w:val="39"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111C20"/>
    <w:rPr>
      <w:rFonts w:ascii="Arial" w:hAnsi="Arial"/>
      <w:b/>
      <w:bCs/>
      <w:i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A262C1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locked/>
    <w:rsid w:val="00A26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CD283B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locked/>
    <w:rsid w:val="005A66F7"/>
    <w:rPr>
      <w:i/>
      <w:iCs/>
    </w:rPr>
  </w:style>
  <w:style w:type="character" w:styleId="Strong">
    <w:name w:val="Strong"/>
    <w:basedOn w:val="DefaultParagraphFont"/>
    <w:uiPriority w:val="22"/>
    <w:qFormat/>
    <w:locked/>
    <w:rsid w:val="0035110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3D785A"/>
    <w:pPr>
      <w:numPr>
        <w:ilvl w:val="1"/>
      </w:numPr>
      <w:spacing w:after="160"/>
      <w:ind w:firstLine="72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D785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128B6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D91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285D-32E0-45B6-93F7-D13478AE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</Template>
  <TotalTime>20</TotalTime>
  <Pages>1</Pages>
  <Words>3719</Words>
  <Characters>2120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Mildaras Karvelis</cp:lastModifiedBy>
  <cp:revision>16</cp:revision>
  <cp:lastPrinted>2023-11-30T15:25:00Z</cp:lastPrinted>
  <dcterms:created xsi:type="dcterms:W3CDTF">2023-12-14T18:29:00Z</dcterms:created>
  <dcterms:modified xsi:type="dcterms:W3CDTF">2025-06-11T17:16:00Z</dcterms:modified>
  <cp:contentStatus/>
</cp:coreProperties>
</file>